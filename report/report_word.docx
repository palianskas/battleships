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2EE2" w14:textId="77777777" w:rsidR="00900B55" w:rsidRDefault="00000000">
      <w:pPr>
        <w:pStyle w:val="Vireliouraai"/>
      </w:pPr>
      <w:r>
        <w:t>KAUNO TECHNOLOGIJOS UNIVERSITETAS</w:t>
      </w:r>
    </w:p>
    <w:p w14:paraId="31A44C13" w14:textId="77777777" w:rsidR="00900B55" w:rsidRDefault="00000000">
      <w:pPr>
        <w:pStyle w:val="Vireliouraai"/>
      </w:pPr>
      <w:r>
        <w:t xml:space="preserve"> FAKULTETAS</w:t>
      </w:r>
    </w:p>
    <w:p w14:paraId="070742AF" w14:textId="77777777" w:rsidR="00900B55" w:rsidRDefault="00900B55">
      <w:pPr>
        <w:pStyle w:val="Vireliouraai"/>
      </w:pPr>
    </w:p>
    <w:p w14:paraId="3C95D584" w14:textId="77777777" w:rsidR="00900B55" w:rsidRDefault="00900B55">
      <w:pPr>
        <w:pStyle w:val="Vireliouraai"/>
      </w:pPr>
    </w:p>
    <w:p w14:paraId="5B2D0DA8" w14:textId="77777777" w:rsidR="00900B55" w:rsidRDefault="00000000">
      <w:pPr>
        <w:pStyle w:val="Vireliouraai"/>
      </w:pPr>
      <w:r>
        <w:rPr>
          <w:noProof/>
        </w:rPr>
        <w:drawing>
          <wp:inline distT="0" distB="0" distL="0" distR="0" wp14:anchorId="6E22D3EA" wp14:editId="4928AFF8">
            <wp:extent cx="883795" cy="969483"/>
            <wp:effectExtent l="0" t="0" r="0" b="0"/>
            <wp:docPr id="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883795" cy="969483"/>
                    </a:xfrm>
                    <a:prstGeom prst="rect">
                      <a:avLst/>
                    </a:prstGeom>
                    <a:noFill/>
                    <a:ln>
                      <a:noFill/>
                      <a:prstDash/>
                    </a:ln>
                  </pic:spPr>
                </pic:pic>
              </a:graphicData>
            </a:graphic>
          </wp:inline>
        </w:drawing>
      </w:r>
    </w:p>
    <w:p w14:paraId="6A71C4AA" w14:textId="77777777" w:rsidR="00900B55" w:rsidRDefault="00900B55">
      <w:pPr>
        <w:pStyle w:val="Vireliouraai"/>
      </w:pPr>
    </w:p>
    <w:p w14:paraId="29929769" w14:textId="77777777" w:rsidR="00900B55" w:rsidRDefault="00900B55">
      <w:pPr>
        <w:pStyle w:val="Vireliouraai"/>
        <w:ind w:left="0"/>
        <w:jc w:val="left"/>
      </w:pPr>
    </w:p>
    <w:p w14:paraId="77C74EF7" w14:textId="77777777" w:rsidR="00900B55" w:rsidRDefault="00900B55">
      <w:pPr>
        <w:pStyle w:val="Vireliouraai"/>
      </w:pPr>
    </w:p>
    <w:p w14:paraId="342D3FEF" w14:textId="77777777" w:rsidR="00900B55" w:rsidRDefault="00900B55">
      <w:pPr>
        <w:pStyle w:val="Vireliouraai"/>
      </w:pPr>
    </w:p>
    <w:p w14:paraId="46FA845F" w14:textId="77777777" w:rsidR="00900B55" w:rsidRDefault="00900B55">
      <w:pPr>
        <w:pStyle w:val="Vireliouraai"/>
      </w:pPr>
    </w:p>
    <w:p w14:paraId="13B51478" w14:textId="77777777" w:rsidR="00900B55" w:rsidRDefault="00000000">
      <w:pPr>
        <w:pStyle w:val="Ataskaitospavadinimas"/>
      </w:pPr>
      <w:r>
        <w:t>T120B516 Objektinis programų projektavimas</w:t>
      </w:r>
    </w:p>
    <w:p w14:paraId="24DEFEE9" w14:textId="77777777" w:rsidR="00900B55" w:rsidRDefault="00000000">
      <w:pPr>
        <w:pStyle w:val="Ataskaita"/>
      </w:pPr>
      <w:r>
        <w:t>Projektinis darbas</w:t>
      </w:r>
    </w:p>
    <w:p w14:paraId="19E5F6C8" w14:textId="77777777" w:rsidR="00900B55" w:rsidRDefault="00000000">
      <w:pPr>
        <w:pStyle w:val="Vireliouraai"/>
      </w:pPr>
      <w:r>
        <w:t>Žaidimas „Laivų mūšis“</w:t>
      </w:r>
    </w:p>
    <w:p w14:paraId="26390ABC" w14:textId="77777777" w:rsidR="00900B55" w:rsidRDefault="00900B55">
      <w:pPr>
        <w:pStyle w:val="Vireliouraai"/>
        <w:jc w:val="left"/>
      </w:pPr>
    </w:p>
    <w:p w14:paraId="755D8AFC" w14:textId="77777777" w:rsidR="00900B55" w:rsidRDefault="00900B55">
      <w:pPr>
        <w:pStyle w:val="Vireliouraai"/>
      </w:pPr>
    </w:p>
    <w:p w14:paraId="20A9EAB2" w14:textId="77777777" w:rsidR="00900B55" w:rsidRDefault="00900B55">
      <w:pPr>
        <w:pStyle w:val="Vireliouraai"/>
        <w:ind w:left="0"/>
        <w:jc w:val="left"/>
      </w:pPr>
    </w:p>
    <w:p w14:paraId="319D7FF6" w14:textId="77777777" w:rsidR="00900B55" w:rsidRDefault="00900B55">
      <w:pPr>
        <w:pStyle w:val="Vireliouraai"/>
      </w:pPr>
    </w:p>
    <w:p w14:paraId="0242DD48" w14:textId="77777777" w:rsidR="00900B55" w:rsidRDefault="00900B55">
      <w:pPr>
        <w:pStyle w:val="Vireliouraai"/>
      </w:pPr>
    </w:p>
    <w:p w14:paraId="5A2FCF9F" w14:textId="77777777" w:rsidR="00900B55" w:rsidRDefault="00000000">
      <w:pPr>
        <w:pStyle w:val="Autorius"/>
      </w:pPr>
      <w:r>
        <w:t>Atliko:</w:t>
      </w:r>
    </w:p>
    <w:p w14:paraId="773CF701" w14:textId="77777777" w:rsidR="00900B55" w:rsidRDefault="00000000">
      <w:pPr>
        <w:pStyle w:val="Autorius"/>
      </w:pPr>
      <w:r>
        <w:tab/>
        <w:t>Šarūnas Palianskas</w:t>
      </w:r>
    </w:p>
    <w:p w14:paraId="78DCD5F3" w14:textId="77777777" w:rsidR="00900B55" w:rsidRDefault="00000000">
      <w:pPr>
        <w:pStyle w:val="Autorius"/>
      </w:pPr>
      <w:r>
        <w:tab/>
        <w:t>Matas Rutkauskas</w:t>
      </w:r>
    </w:p>
    <w:p w14:paraId="4B08BD65" w14:textId="77777777" w:rsidR="00900B55" w:rsidRDefault="00000000">
      <w:pPr>
        <w:pStyle w:val="Autorius"/>
      </w:pPr>
      <w:r>
        <w:tab/>
        <w:t>Saulė Virbičianskaitė</w:t>
      </w:r>
    </w:p>
    <w:p w14:paraId="295697BF" w14:textId="77777777" w:rsidR="00900B55" w:rsidRDefault="00000000">
      <w:pPr>
        <w:pStyle w:val="Autorius"/>
      </w:pPr>
      <w:r>
        <w:tab/>
        <w:t>Vilmantas Pieškus</w:t>
      </w:r>
    </w:p>
    <w:p w14:paraId="7A083BDF" w14:textId="77777777" w:rsidR="00900B55" w:rsidRDefault="00000000">
      <w:pPr>
        <w:pStyle w:val="Autorius"/>
      </w:pPr>
      <w:r>
        <w:t>Priėmė:</w:t>
      </w:r>
    </w:p>
    <w:p w14:paraId="28EDD0C6" w14:textId="77777777" w:rsidR="00900B55" w:rsidRDefault="00000000">
      <w:pPr>
        <w:pStyle w:val="Autorius"/>
        <w:tabs>
          <w:tab w:val="clear" w:pos="11483"/>
          <w:tab w:val="left" w:pos="12325"/>
        </w:tabs>
        <w:ind w:left="6120" w:hanging="89"/>
      </w:pPr>
      <w:r>
        <w:tab/>
        <w:t>lekt. BARISAS Dominykas</w:t>
      </w:r>
    </w:p>
    <w:p w14:paraId="466F1206" w14:textId="77777777" w:rsidR="00900B55" w:rsidRDefault="00000000">
      <w:pPr>
        <w:pStyle w:val="Autorius"/>
        <w:tabs>
          <w:tab w:val="clear" w:pos="11483"/>
          <w:tab w:val="left" w:pos="12325"/>
        </w:tabs>
        <w:ind w:left="6120" w:hanging="89"/>
      </w:pPr>
      <w:r>
        <w:tab/>
        <w:t>lekt. VALINČIUS Kęstutis</w:t>
      </w:r>
    </w:p>
    <w:p w14:paraId="2E133EB5" w14:textId="77777777" w:rsidR="00900B55" w:rsidRDefault="00900B55">
      <w:pPr>
        <w:pStyle w:val="Vireliouraai"/>
      </w:pPr>
    </w:p>
    <w:p w14:paraId="33596704" w14:textId="77777777" w:rsidR="00900B55" w:rsidRDefault="00900B55">
      <w:pPr>
        <w:pStyle w:val="Vireliouraai"/>
      </w:pPr>
    </w:p>
    <w:p w14:paraId="07D1E650" w14:textId="77777777" w:rsidR="00900B55" w:rsidRDefault="00000000">
      <w:pPr>
        <w:pStyle w:val="Vireliouraai"/>
        <w:ind w:left="0"/>
      </w:pPr>
      <w:r>
        <w:t>KAUNAS 2022</w:t>
      </w:r>
    </w:p>
    <w:p w14:paraId="1A7D4715" w14:textId="77777777" w:rsidR="00900B55" w:rsidRDefault="00000000">
      <w:pPr>
        <w:pStyle w:val="Vireliouraai"/>
        <w:ind w:left="0"/>
        <w:jc w:val="left"/>
        <w:rPr>
          <w:sz w:val="32"/>
          <w:szCs w:val="22"/>
        </w:rPr>
      </w:pPr>
      <w:r>
        <w:rPr>
          <w:sz w:val="32"/>
          <w:szCs w:val="22"/>
        </w:rPr>
        <w:lastRenderedPageBreak/>
        <w:t>Turinys</w:t>
      </w:r>
    </w:p>
    <w:p w14:paraId="76286FC2" w14:textId="38D6209F" w:rsidR="006B2321" w:rsidRDefault="00000000">
      <w:pPr>
        <w:pStyle w:val="TOC1"/>
        <w:rPr>
          <w:rFonts w:asciiTheme="minorHAnsi" w:eastAsiaTheme="minorEastAsia" w:hAnsiTheme="minorHAnsi" w:cstheme="minorBidi"/>
          <w:b w:val="0"/>
          <w:bCs w:val="0"/>
          <w:noProof/>
          <w:sz w:val="22"/>
          <w:szCs w:val="22"/>
        </w:rPr>
      </w:pPr>
      <w:r>
        <w:rPr>
          <w:rFonts w:eastAsia="Arial"/>
          <w:bCs w:val="0"/>
          <w:szCs w:val="20"/>
          <w:lang w:eastAsia="en-US"/>
        </w:rPr>
        <w:fldChar w:fldCharType="begin"/>
      </w:r>
      <w:r>
        <w:instrText xml:space="preserve"> TOC \o "1-9" \u \l 1-9 \h </w:instrText>
      </w:r>
      <w:r>
        <w:rPr>
          <w:rFonts w:eastAsia="Arial"/>
          <w:bCs w:val="0"/>
          <w:szCs w:val="20"/>
          <w:lang w:eastAsia="en-US"/>
        </w:rPr>
        <w:fldChar w:fldCharType="separate"/>
      </w:r>
      <w:hyperlink w:anchor="_Toc117951500" w:history="1">
        <w:r w:rsidR="006B2321" w:rsidRPr="0092412B">
          <w:rPr>
            <w:rStyle w:val="Hyperlink"/>
            <w:noProof/>
          </w:rPr>
          <w:t>1</w:t>
        </w:r>
        <w:r w:rsidR="006B2321">
          <w:rPr>
            <w:rFonts w:asciiTheme="minorHAnsi" w:eastAsiaTheme="minorEastAsia" w:hAnsiTheme="minorHAnsi" w:cstheme="minorBidi"/>
            <w:b w:val="0"/>
            <w:bCs w:val="0"/>
            <w:noProof/>
            <w:sz w:val="22"/>
            <w:szCs w:val="22"/>
          </w:rPr>
          <w:tab/>
        </w:r>
        <w:r w:rsidR="006B2321" w:rsidRPr="0092412B">
          <w:rPr>
            <w:rStyle w:val="Hyperlink"/>
            <w:noProof/>
          </w:rPr>
          <w:t>Projekto aprašymas</w:t>
        </w:r>
        <w:r w:rsidR="006B2321">
          <w:rPr>
            <w:noProof/>
          </w:rPr>
          <w:tab/>
        </w:r>
        <w:r w:rsidR="006B2321">
          <w:rPr>
            <w:noProof/>
          </w:rPr>
          <w:fldChar w:fldCharType="begin"/>
        </w:r>
        <w:r w:rsidR="006B2321">
          <w:rPr>
            <w:noProof/>
          </w:rPr>
          <w:instrText xml:space="preserve"> PAGEREF _Toc117951500 \h </w:instrText>
        </w:r>
        <w:r w:rsidR="006B2321">
          <w:rPr>
            <w:noProof/>
          </w:rPr>
        </w:r>
        <w:r w:rsidR="006B2321">
          <w:rPr>
            <w:noProof/>
          </w:rPr>
          <w:fldChar w:fldCharType="separate"/>
        </w:r>
        <w:r w:rsidR="006B2321">
          <w:rPr>
            <w:noProof/>
          </w:rPr>
          <w:t>2</w:t>
        </w:r>
        <w:r w:rsidR="006B2321">
          <w:rPr>
            <w:noProof/>
          </w:rPr>
          <w:fldChar w:fldCharType="end"/>
        </w:r>
      </w:hyperlink>
    </w:p>
    <w:p w14:paraId="0854636F" w14:textId="78B6EC3B" w:rsidR="006B2321" w:rsidRPr="006B2321" w:rsidRDefault="006B2321">
      <w:pPr>
        <w:pStyle w:val="TOC2"/>
        <w:tabs>
          <w:tab w:val="left" w:pos="880"/>
          <w:tab w:val="right" w:leader="dot" w:pos="9911"/>
        </w:tabs>
        <w:rPr>
          <w:rFonts w:ascii="Arial" w:eastAsiaTheme="minorEastAsia" w:hAnsi="Arial" w:cs="Arial"/>
          <w:noProof/>
          <w:sz w:val="28"/>
          <w:szCs w:val="28"/>
        </w:rPr>
      </w:pPr>
      <w:hyperlink w:anchor="_Toc117951501" w:history="1">
        <w:r w:rsidRPr="006B2321">
          <w:rPr>
            <w:rStyle w:val="Hyperlink"/>
            <w:rFonts w:ascii="Arial" w:hAnsi="Arial" w:cs="Arial"/>
            <w:noProof/>
            <w:sz w:val="24"/>
            <w:szCs w:val="24"/>
          </w:rPr>
          <w:t>1.1</w:t>
        </w:r>
        <w:r w:rsidRPr="006B2321">
          <w:rPr>
            <w:rFonts w:ascii="Arial" w:eastAsiaTheme="minorEastAsia" w:hAnsi="Arial" w:cs="Arial"/>
            <w:noProof/>
            <w:sz w:val="28"/>
            <w:szCs w:val="28"/>
          </w:rPr>
          <w:tab/>
        </w:r>
        <w:r w:rsidRPr="006B2321">
          <w:rPr>
            <w:rStyle w:val="Hyperlink"/>
            <w:rFonts w:ascii="Arial" w:hAnsi="Arial" w:cs="Arial"/>
            <w:noProof/>
            <w:sz w:val="24"/>
            <w:szCs w:val="24"/>
          </w:rPr>
          <w:t>Žaidimo reikalavimai</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_Toc117951501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2</w:t>
        </w:r>
        <w:r w:rsidRPr="006B2321">
          <w:rPr>
            <w:rFonts w:ascii="Arial" w:hAnsi="Arial" w:cs="Arial"/>
            <w:noProof/>
            <w:sz w:val="24"/>
            <w:szCs w:val="24"/>
          </w:rPr>
          <w:fldChar w:fldCharType="end"/>
        </w:r>
      </w:hyperlink>
    </w:p>
    <w:p w14:paraId="287759D7" w14:textId="7BCC9318" w:rsidR="006B2321" w:rsidRPr="006B2321" w:rsidRDefault="006B2321">
      <w:pPr>
        <w:pStyle w:val="TOC3"/>
        <w:tabs>
          <w:tab w:val="left" w:pos="1100"/>
          <w:tab w:val="right" w:leader="dot" w:pos="9911"/>
        </w:tabs>
        <w:rPr>
          <w:rFonts w:ascii="Arial" w:eastAsiaTheme="minorEastAsia" w:hAnsi="Arial" w:cs="Arial"/>
          <w:noProof/>
          <w:sz w:val="28"/>
          <w:szCs w:val="28"/>
        </w:rPr>
      </w:pPr>
      <w:hyperlink w:anchor="_Toc117951502" w:history="1">
        <w:r w:rsidRPr="006B2321">
          <w:rPr>
            <w:rStyle w:val="Hyperlink"/>
            <w:rFonts w:ascii="Arial" w:hAnsi="Arial" w:cs="Arial"/>
            <w:noProof/>
            <w:sz w:val="24"/>
            <w:szCs w:val="24"/>
          </w:rPr>
          <w:t>1.1.1</w:t>
        </w:r>
        <w:r w:rsidRPr="006B2321">
          <w:rPr>
            <w:rFonts w:ascii="Arial" w:eastAsiaTheme="minorEastAsia" w:hAnsi="Arial" w:cs="Arial"/>
            <w:noProof/>
            <w:sz w:val="28"/>
            <w:szCs w:val="28"/>
          </w:rPr>
          <w:tab/>
        </w:r>
        <w:r w:rsidRPr="006B2321">
          <w:rPr>
            <w:rStyle w:val="Hyperlink"/>
            <w:rFonts w:ascii="Arial" w:hAnsi="Arial" w:cs="Arial"/>
            <w:noProof/>
            <w:sz w:val="24"/>
            <w:szCs w:val="24"/>
          </w:rPr>
          <w:t>Žaidimo lygiai</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_Toc117951502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2</w:t>
        </w:r>
        <w:r w:rsidRPr="006B2321">
          <w:rPr>
            <w:rFonts w:ascii="Arial" w:hAnsi="Arial" w:cs="Arial"/>
            <w:noProof/>
            <w:sz w:val="24"/>
            <w:szCs w:val="24"/>
          </w:rPr>
          <w:fldChar w:fldCharType="end"/>
        </w:r>
      </w:hyperlink>
    </w:p>
    <w:p w14:paraId="05BE4FA5" w14:textId="48D14DAE" w:rsidR="006B2321" w:rsidRPr="006B2321" w:rsidRDefault="006B2321">
      <w:pPr>
        <w:pStyle w:val="TOC3"/>
        <w:tabs>
          <w:tab w:val="left" w:pos="1100"/>
          <w:tab w:val="right" w:leader="dot" w:pos="9911"/>
        </w:tabs>
        <w:rPr>
          <w:rFonts w:ascii="Arial" w:eastAsiaTheme="minorEastAsia" w:hAnsi="Arial" w:cs="Arial"/>
          <w:noProof/>
          <w:sz w:val="28"/>
          <w:szCs w:val="28"/>
        </w:rPr>
      </w:pPr>
      <w:hyperlink w:anchor="_Toc117951503" w:history="1">
        <w:r w:rsidRPr="006B2321">
          <w:rPr>
            <w:rStyle w:val="Hyperlink"/>
            <w:rFonts w:ascii="Arial" w:hAnsi="Arial" w:cs="Arial"/>
            <w:noProof/>
            <w:sz w:val="24"/>
            <w:szCs w:val="24"/>
          </w:rPr>
          <w:t>1.1.2</w:t>
        </w:r>
        <w:r w:rsidRPr="006B2321">
          <w:rPr>
            <w:rFonts w:ascii="Arial" w:eastAsiaTheme="minorEastAsia" w:hAnsi="Arial" w:cs="Arial"/>
            <w:noProof/>
            <w:sz w:val="28"/>
            <w:szCs w:val="28"/>
          </w:rPr>
          <w:tab/>
        </w:r>
        <w:r w:rsidRPr="006B2321">
          <w:rPr>
            <w:rStyle w:val="Hyperlink"/>
            <w:rFonts w:ascii="Arial" w:hAnsi="Arial" w:cs="Arial"/>
            <w:noProof/>
            <w:sz w:val="24"/>
            <w:szCs w:val="24"/>
          </w:rPr>
          <w:t>Žaidimo figūrėlės</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_Toc117951503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3</w:t>
        </w:r>
        <w:r w:rsidRPr="006B2321">
          <w:rPr>
            <w:rFonts w:ascii="Arial" w:hAnsi="Arial" w:cs="Arial"/>
            <w:noProof/>
            <w:sz w:val="24"/>
            <w:szCs w:val="24"/>
          </w:rPr>
          <w:fldChar w:fldCharType="end"/>
        </w:r>
      </w:hyperlink>
    </w:p>
    <w:p w14:paraId="71022BCE" w14:textId="440EB0A0" w:rsidR="006B2321" w:rsidRPr="006B2321" w:rsidRDefault="006B2321">
      <w:pPr>
        <w:pStyle w:val="TOC3"/>
        <w:tabs>
          <w:tab w:val="left" w:pos="1100"/>
          <w:tab w:val="right" w:leader="dot" w:pos="9911"/>
        </w:tabs>
        <w:rPr>
          <w:rFonts w:ascii="Arial" w:eastAsiaTheme="minorEastAsia" w:hAnsi="Arial" w:cs="Arial"/>
          <w:noProof/>
          <w:sz w:val="28"/>
          <w:szCs w:val="28"/>
        </w:rPr>
      </w:pPr>
      <w:hyperlink w:anchor="_Toc117951504" w:history="1">
        <w:r w:rsidRPr="006B2321">
          <w:rPr>
            <w:rStyle w:val="Hyperlink"/>
            <w:rFonts w:ascii="Arial" w:hAnsi="Arial" w:cs="Arial"/>
            <w:noProof/>
            <w:sz w:val="24"/>
            <w:szCs w:val="24"/>
          </w:rPr>
          <w:t>1.1.3</w:t>
        </w:r>
        <w:r w:rsidRPr="006B2321">
          <w:rPr>
            <w:rFonts w:ascii="Arial" w:eastAsiaTheme="minorEastAsia" w:hAnsi="Arial" w:cs="Arial"/>
            <w:noProof/>
            <w:sz w:val="28"/>
            <w:szCs w:val="28"/>
          </w:rPr>
          <w:tab/>
        </w:r>
        <w:r w:rsidRPr="006B2321">
          <w:rPr>
            <w:rStyle w:val="Hyperlink"/>
            <w:rFonts w:ascii="Arial" w:hAnsi="Arial" w:cs="Arial"/>
            <w:noProof/>
            <w:sz w:val="24"/>
            <w:szCs w:val="24"/>
          </w:rPr>
          <w:t>Amunicijos tipai</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_Toc117951504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3</w:t>
        </w:r>
        <w:r w:rsidRPr="006B2321">
          <w:rPr>
            <w:rFonts w:ascii="Arial" w:hAnsi="Arial" w:cs="Arial"/>
            <w:noProof/>
            <w:sz w:val="24"/>
            <w:szCs w:val="24"/>
          </w:rPr>
          <w:fldChar w:fldCharType="end"/>
        </w:r>
      </w:hyperlink>
    </w:p>
    <w:p w14:paraId="7B5766E2" w14:textId="544C4212" w:rsidR="006B2321" w:rsidRPr="006B2321" w:rsidRDefault="006B2321">
      <w:pPr>
        <w:pStyle w:val="TOC3"/>
        <w:tabs>
          <w:tab w:val="left" w:pos="1100"/>
          <w:tab w:val="right" w:leader="dot" w:pos="9911"/>
        </w:tabs>
        <w:rPr>
          <w:rFonts w:ascii="Arial" w:eastAsiaTheme="minorEastAsia" w:hAnsi="Arial" w:cs="Arial"/>
          <w:noProof/>
          <w:sz w:val="28"/>
          <w:szCs w:val="28"/>
        </w:rPr>
      </w:pPr>
      <w:hyperlink w:anchor="_Toc117951505" w:history="1">
        <w:r w:rsidRPr="006B2321">
          <w:rPr>
            <w:rStyle w:val="Hyperlink"/>
            <w:rFonts w:ascii="Arial" w:hAnsi="Arial" w:cs="Arial"/>
            <w:noProof/>
            <w:sz w:val="24"/>
            <w:szCs w:val="24"/>
          </w:rPr>
          <w:t>1.1.4</w:t>
        </w:r>
        <w:r w:rsidRPr="006B2321">
          <w:rPr>
            <w:rFonts w:ascii="Arial" w:eastAsiaTheme="minorEastAsia" w:hAnsi="Arial" w:cs="Arial"/>
            <w:noProof/>
            <w:sz w:val="28"/>
            <w:szCs w:val="28"/>
          </w:rPr>
          <w:tab/>
        </w:r>
        <w:r w:rsidRPr="006B2321">
          <w:rPr>
            <w:rStyle w:val="Hyperlink"/>
            <w:rFonts w:ascii="Arial" w:hAnsi="Arial" w:cs="Arial"/>
            <w:noProof/>
            <w:sz w:val="24"/>
            <w:szCs w:val="24"/>
          </w:rPr>
          <w:t>Žaidimo figūrėlių judėjimas</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_Toc117951505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4</w:t>
        </w:r>
        <w:r w:rsidRPr="006B2321">
          <w:rPr>
            <w:rFonts w:ascii="Arial" w:hAnsi="Arial" w:cs="Arial"/>
            <w:noProof/>
            <w:sz w:val="24"/>
            <w:szCs w:val="24"/>
          </w:rPr>
          <w:fldChar w:fldCharType="end"/>
        </w:r>
      </w:hyperlink>
    </w:p>
    <w:p w14:paraId="6312DF6A" w14:textId="1A61D709" w:rsidR="006B2321" w:rsidRPr="006B2321" w:rsidRDefault="006B2321">
      <w:pPr>
        <w:pStyle w:val="TOC3"/>
        <w:tabs>
          <w:tab w:val="left" w:pos="1100"/>
          <w:tab w:val="right" w:leader="dot" w:pos="9911"/>
        </w:tabs>
        <w:rPr>
          <w:rFonts w:ascii="Arial" w:eastAsiaTheme="minorEastAsia" w:hAnsi="Arial" w:cs="Arial"/>
          <w:noProof/>
          <w:sz w:val="28"/>
          <w:szCs w:val="28"/>
        </w:rPr>
      </w:pPr>
      <w:hyperlink w:anchor="_Toc117951506" w:history="1">
        <w:r w:rsidRPr="006B2321">
          <w:rPr>
            <w:rStyle w:val="Hyperlink"/>
            <w:rFonts w:ascii="Arial" w:hAnsi="Arial" w:cs="Arial"/>
            <w:noProof/>
            <w:sz w:val="24"/>
            <w:szCs w:val="24"/>
          </w:rPr>
          <w:t>1.1.5</w:t>
        </w:r>
        <w:r w:rsidRPr="006B2321">
          <w:rPr>
            <w:rFonts w:ascii="Arial" w:eastAsiaTheme="minorEastAsia" w:hAnsi="Arial" w:cs="Arial"/>
            <w:noProof/>
            <w:sz w:val="28"/>
            <w:szCs w:val="28"/>
          </w:rPr>
          <w:tab/>
        </w:r>
        <w:r w:rsidRPr="006B2321">
          <w:rPr>
            <w:rStyle w:val="Hyperlink"/>
            <w:rFonts w:ascii="Arial" w:hAnsi="Arial" w:cs="Arial"/>
            <w:noProof/>
            <w:sz w:val="24"/>
            <w:szCs w:val="24"/>
          </w:rPr>
          <w:t>Papildomos funkcijos</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_Toc117951506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4</w:t>
        </w:r>
        <w:r w:rsidRPr="006B2321">
          <w:rPr>
            <w:rFonts w:ascii="Arial" w:hAnsi="Arial" w:cs="Arial"/>
            <w:noProof/>
            <w:sz w:val="24"/>
            <w:szCs w:val="24"/>
          </w:rPr>
          <w:fldChar w:fldCharType="end"/>
        </w:r>
      </w:hyperlink>
    </w:p>
    <w:p w14:paraId="6611D453" w14:textId="48F9D377" w:rsidR="006B2321" w:rsidRPr="006B2321" w:rsidRDefault="006B2321">
      <w:pPr>
        <w:pStyle w:val="TOC2"/>
        <w:tabs>
          <w:tab w:val="left" w:pos="880"/>
          <w:tab w:val="right" w:leader="dot" w:pos="9911"/>
        </w:tabs>
        <w:rPr>
          <w:rFonts w:ascii="Arial" w:eastAsiaTheme="minorEastAsia" w:hAnsi="Arial" w:cs="Arial"/>
          <w:noProof/>
          <w:sz w:val="28"/>
          <w:szCs w:val="28"/>
        </w:rPr>
      </w:pPr>
      <w:hyperlink w:anchor="_Toc117951507" w:history="1">
        <w:r w:rsidRPr="006B2321">
          <w:rPr>
            <w:rStyle w:val="Hyperlink"/>
            <w:rFonts w:ascii="Arial" w:hAnsi="Arial" w:cs="Arial"/>
            <w:noProof/>
            <w:sz w:val="24"/>
            <w:szCs w:val="24"/>
          </w:rPr>
          <w:t>1.2</w:t>
        </w:r>
        <w:r w:rsidRPr="006B2321">
          <w:rPr>
            <w:rFonts w:ascii="Arial" w:eastAsiaTheme="minorEastAsia" w:hAnsi="Arial" w:cs="Arial"/>
            <w:noProof/>
            <w:sz w:val="28"/>
            <w:szCs w:val="28"/>
          </w:rPr>
          <w:tab/>
        </w:r>
        <w:r w:rsidRPr="006B2321">
          <w:rPr>
            <w:rStyle w:val="Hyperlink"/>
            <w:rFonts w:ascii="Arial" w:hAnsi="Arial" w:cs="Arial"/>
            <w:noProof/>
            <w:sz w:val="24"/>
            <w:szCs w:val="24"/>
          </w:rPr>
          <w:t>Panaudojimo atvejų diagrama</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_Toc117951507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4</w:t>
        </w:r>
        <w:r w:rsidRPr="006B2321">
          <w:rPr>
            <w:rFonts w:ascii="Arial" w:hAnsi="Arial" w:cs="Arial"/>
            <w:noProof/>
            <w:sz w:val="24"/>
            <w:szCs w:val="24"/>
          </w:rPr>
          <w:fldChar w:fldCharType="end"/>
        </w:r>
      </w:hyperlink>
    </w:p>
    <w:p w14:paraId="550B66CB" w14:textId="4131F648" w:rsidR="006B2321" w:rsidRPr="006B2321" w:rsidRDefault="006B2321">
      <w:pPr>
        <w:pStyle w:val="TOC2"/>
        <w:tabs>
          <w:tab w:val="left" w:pos="880"/>
          <w:tab w:val="right" w:leader="dot" w:pos="9911"/>
        </w:tabs>
        <w:rPr>
          <w:rFonts w:ascii="Arial" w:eastAsiaTheme="minorEastAsia" w:hAnsi="Arial" w:cs="Arial"/>
          <w:noProof/>
          <w:sz w:val="28"/>
          <w:szCs w:val="28"/>
        </w:rPr>
      </w:pPr>
      <w:hyperlink w:anchor="_Toc117951508" w:history="1">
        <w:r w:rsidRPr="006B2321">
          <w:rPr>
            <w:rStyle w:val="Hyperlink"/>
            <w:rFonts w:ascii="Arial" w:hAnsi="Arial" w:cs="Arial"/>
            <w:noProof/>
            <w:sz w:val="24"/>
            <w:szCs w:val="24"/>
          </w:rPr>
          <w:t>1.3</w:t>
        </w:r>
        <w:r w:rsidRPr="006B2321">
          <w:rPr>
            <w:rFonts w:ascii="Arial" w:eastAsiaTheme="minorEastAsia" w:hAnsi="Arial" w:cs="Arial"/>
            <w:noProof/>
            <w:sz w:val="28"/>
            <w:szCs w:val="28"/>
          </w:rPr>
          <w:tab/>
        </w:r>
        <w:r w:rsidRPr="006B2321">
          <w:rPr>
            <w:rStyle w:val="Hyperlink"/>
            <w:rFonts w:ascii="Arial" w:hAnsi="Arial" w:cs="Arial"/>
            <w:noProof/>
            <w:sz w:val="24"/>
            <w:szCs w:val="24"/>
          </w:rPr>
          <w:t>Klasių diagrama</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_Toc117951508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5</w:t>
        </w:r>
        <w:r w:rsidRPr="006B2321">
          <w:rPr>
            <w:rFonts w:ascii="Arial" w:hAnsi="Arial" w:cs="Arial"/>
            <w:noProof/>
            <w:sz w:val="24"/>
            <w:szCs w:val="24"/>
          </w:rPr>
          <w:fldChar w:fldCharType="end"/>
        </w:r>
      </w:hyperlink>
    </w:p>
    <w:p w14:paraId="31735024" w14:textId="2B9EBDFA" w:rsidR="006B2321" w:rsidRPr="006B2321" w:rsidRDefault="006B2321">
      <w:pPr>
        <w:pStyle w:val="TOC1"/>
        <w:rPr>
          <w:rFonts w:eastAsiaTheme="minorEastAsia"/>
          <w:b w:val="0"/>
          <w:bCs w:val="0"/>
          <w:noProof/>
          <w:sz w:val="22"/>
          <w:szCs w:val="22"/>
        </w:rPr>
      </w:pPr>
      <w:hyperlink w:anchor="_Toc117951509" w:history="1">
        <w:r w:rsidRPr="006B2321">
          <w:rPr>
            <w:rStyle w:val="Hyperlink"/>
            <w:noProof/>
          </w:rPr>
          <w:t>2</w:t>
        </w:r>
        <w:r w:rsidRPr="006B2321">
          <w:rPr>
            <w:rFonts w:eastAsiaTheme="minorEastAsia"/>
            <w:b w:val="0"/>
            <w:bCs w:val="0"/>
            <w:noProof/>
            <w:sz w:val="22"/>
            <w:szCs w:val="22"/>
          </w:rPr>
          <w:tab/>
        </w:r>
        <w:r w:rsidRPr="006B2321">
          <w:rPr>
            <w:rStyle w:val="Hyperlink"/>
            <w:noProof/>
          </w:rPr>
          <w:t>Pritaikyti šablonai</w:t>
        </w:r>
        <w:r w:rsidRPr="006B2321">
          <w:rPr>
            <w:noProof/>
          </w:rPr>
          <w:tab/>
        </w:r>
        <w:r w:rsidRPr="006B2321">
          <w:rPr>
            <w:noProof/>
          </w:rPr>
          <w:fldChar w:fldCharType="begin"/>
        </w:r>
        <w:r w:rsidRPr="006B2321">
          <w:rPr>
            <w:noProof/>
          </w:rPr>
          <w:instrText xml:space="preserve"> PAGEREF _Toc117951509 \h </w:instrText>
        </w:r>
        <w:r w:rsidRPr="006B2321">
          <w:rPr>
            <w:noProof/>
          </w:rPr>
        </w:r>
        <w:r w:rsidRPr="006B2321">
          <w:rPr>
            <w:noProof/>
          </w:rPr>
          <w:fldChar w:fldCharType="separate"/>
        </w:r>
        <w:r w:rsidRPr="006B2321">
          <w:rPr>
            <w:noProof/>
          </w:rPr>
          <w:t>5</w:t>
        </w:r>
        <w:r w:rsidRPr="006B2321">
          <w:rPr>
            <w:noProof/>
          </w:rPr>
          <w:fldChar w:fldCharType="end"/>
        </w:r>
      </w:hyperlink>
    </w:p>
    <w:p w14:paraId="2FD6391D" w14:textId="04A00685" w:rsidR="006B2321" w:rsidRPr="006B2321" w:rsidRDefault="006B2321">
      <w:pPr>
        <w:pStyle w:val="TOC2"/>
        <w:tabs>
          <w:tab w:val="left" w:pos="880"/>
          <w:tab w:val="right" w:leader="dot" w:pos="9911"/>
        </w:tabs>
        <w:rPr>
          <w:rFonts w:ascii="Arial" w:eastAsiaTheme="minorEastAsia" w:hAnsi="Arial" w:cs="Arial"/>
          <w:noProof/>
          <w:sz w:val="28"/>
          <w:szCs w:val="28"/>
        </w:rPr>
      </w:pPr>
      <w:hyperlink w:anchor="_Toc117951510" w:history="1">
        <w:r w:rsidRPr="006B2321">
          <w:rPr>
            <w:rStyle w:val="Hyperlink"/>
            <w:rFonts w:ascii="Arial" w:hAnsi="Arial" w:cs="Arial"/>
            <w:noProof/>
            <w:sz w:val="24"/>
            <w:szCs w:val="24"/>
          </w:rPr>
          <w:t>2.1</w:t>
        </w:r>
        <w:r w:rsidRPr="006B2321">
          <w:rPr>
            <w:rFonts w:ascii="Arial" w:eastAsiaTheme="minorEastAsia" w:hAnsi="Arial" w:cs="Arial"/>
            <w:noProof/>
            <w:sz w:val="28"/>
            <w:szCs w:val="28"/>
          </w:rPr>
          <w:tab/>
        </w:r>
        <w:r w:rsidRPr="006B2321">
          <w:rPr>
            <w:rStyle w:val="Hyperlink"/>
            <w:rFonts w:ascii="Arial" w:hAnsi="Arial" w:cs="Arial"/>
            <w:noProof/>
            <w:sz w:val="24"/>
            <w:szCs w:val="24"/>
          </w:rPr>
          <w:t>Singleton – ConnectionMediatorService</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_Toc117951510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5</w:t>
        </w:r>
        <w:r w:rsidRPr="006B2321">
          <w:rPr>
            <w:rFonts w:ascii="Arial" w:hAnsi="Arial" w:cs="Arial"/>
            <w:noProof/>
            <w:sz w:val="24"/>
            <w:szCs w:val="24"/>
          </w:rPr>
          <w:fldChar w:fldCharType="end"/>
        </w:r>
      </w:hyperlink>
    </w:p>
    <w:p w14:paraId="4859E4AD" w14:textId="4228C0D6" w:rsidR="006B2321" w:rsidRPr="006B2321" w:rsidRDefault="006B2321">
      <w:pPr>
        <w:pStyle w:val="TOC2"/>
        <w:tabs>
          <w:tab w:val="left" w:pos="880"/>
          <w:tab w:val="right" w:leader="dot" w:pos="9911"/>
        </w:tabs>
        <w:rPr>
          <w:rFonts w:ascii="Arial" w:eastAsiaTheme="minorEastAsia" w:hAnsi="Arial" w:cs="Arial"/>
          <w:noProof/>
          <w:sz w:val="28"/>
          <w:szCs w:val="28"/>
        </w:rPr>
      </w:pPr>
      <w:hyperlink w:anchor="_Toc117951511" w:history="1">
        <w:r w:rsidRPr="006B2321">
          <w:rPr>
            <w:rStyle w:val="Hyperlink"/>
            <w:rFonts w:ascii="Arial" w:hAnsi="Arial" w:cs="Arial"/>
            <w:noProof/>
            <w:sz w:val="24"/>
            <w:szCs w:val="24"/>
          </w:rPr>
          <w:t>2.2</w:t>
        </w:r>
        <w:r w:rsidRPr="006B2321">
          <w:rPr>
            <w:rFonts w:ascii="Arial" w:eastAsiaTheme="minorEastAsia" w:hAnsi="Arial" w:cs="Arial"/>
            <w:noProof/>
            <w:sz w:val="28"/>
            <w:szCs w:val="28"/>
          </w:rPr>
          <w:tab/>
        </w:r>
        <w:r w:rsidRPr="006B2321">
          <w:rPr>
            <w:rStyle w:val="Hyperlink"/>
            <w:rFonts w:ascii="Arial" w:hAnsi="Arial" w:cs="Arial"/>
            <w:noProof/>
            <w:sz w:val="24"/>
            <w:szCs w:val="24"/>
          </w:rPr>
          <w:t>Factory – ShipPartFactory</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_Toc117951511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7</w:t>
        </w:r>
        <w:r w:rsidRPr="006B2321">
          <w:rPr>
            <w:rFonts w:ascii="Arial" w:hAnsi="Arial" w:cs="Arial"/>
            <w:noProof/>
            <w:sz w:val="24"/>
            <w:szCs w:val="24"/>
          </w:rPr>
          <w:fldChar w:fldCharType="end"/>
        </w:r>
      </w:hyperlink>
    </w:p>
    <w:p w14:paraId="3BA6A434" w14:textId="031E4E42" w:rsidR="006B2321" w:rsidRPr="006B2321" w:rsidRDefault="006B2321">
      <w:pPr>
        <w:pStyle w:val="TOC2"/>
        <w:tabs>
          <w:tab w:val="left" w:pos="880"/>
          <w:tab w:val="right" w:leader="dot" w:pos="9911"/>
        </w:tabs>
        <w:rPr>
          <w:rFonts w:ascii="Arial" w:eastAsiaTheme="minorEastAsia" w:hAnsi="Arial" w:cs="Arial"/>
          <w:noProof/>
          <w:sz w:val="28"/>
          <w:szCs w:val="28"/>
        </w:rPr>
      </w:pPr>
      <w:hyperlink w:anchor="_Toc117951512" w:history="1">
        <w:r w:rsidRPr="006B2321">
          <w:rPr>
            <w:rStyle w:val="Hyperlink"/>
            <w:rFonts w:ascii="Arial" w:hAnsi="Arial" w:cs="Arial"/>
            <w:noProof/>
            <w:sz w:val="24"/>
            <w:szCs w:val="24"/>
            <w:lang w:val="en-US"/>
          </w:rPr>
          <w:t>2.3</w:t>
        </w:r>
        <w:r w:rsidRPr="006B2321">
          <w:rPr>
            <w:rFonts w:ascii="Arial" w:eastAsiaTheme="minorEastAsia" w:hAnsi="Arial" w:cs="Arial"/>
            <w:noProof/>
            <w:sz w:val="28"/>
            <w:szCs w:val="28"/>
          </w:rPr>
          <w:tab/>
        </w:r>
        <w:r w:rsidRPr="006B2321">
          <w:rPr>
            <w:rStyle w:val="Hyperlink"/>
            <w:rFonts w:ascii="Arial" w:hAnsi="Arial" w:cs="Arial"/>
            <w:noProof/>
            <w:sz w:val="24"/>
            <w:szCs w:val="24"/>
            <w:lang w:val="en-US"/>
          </w:rPr>
          <w:t>Abstract factory – ShipFactory</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_Toc117951512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8</w:t>
        </w:r>
        <w:r w:rsidRPr="006B2321">
          <w:rPr>
            <w:rFonts w:ascii="Arial" w:hAnsi="Arial" w:cs="Arial"/>
            <w:noProof/>
            <w:sz w:val="24"/>
            <w:szCs w:val="24"/>
          </w:rPr>
          <w:fldChar w:fldCharType="end"/>
        </w:r>
      </w:hyperlink>
    </w:p>
    <w:p w14:paraId="02F63330" w14:textId="79C12F91" w:rsidR="006B2321" w:rsidRPr="006B2321" w:rsidRDefault="006B2321">
      <w:pPr>
        <w:pStyle w:val="TOC2"/>
        <w:tabs>
          <w:tab w:val="left" w:pos="880"/>
          <w:tab w:val="right" w:leader="dot" w:pos="9911"/>
        </w:tabs>
        <w:rPr>
          <w:rFonts w:ascii="Arial" w:eastAsiaTheme="minorEastAsia" w:hAnsi="Arial" w:cs="Arial"/>
          <w:noProof/>
          <w:sz w:val="28"/>
          <w:szCs w:val="28"/>
        </w:rPr>
      </w:pPr>
      <w:hyperlink w:anchor="_Toc117951513" w:history="1">
        <w:r w:rsidRPr="006B2321">
          <w:rPr>
            <w:rStyle w:val="Hyperlink"/>
            <w:rFonts w:ascii="Arial" w:hAnsi="Arial" w:cs="Arial"/>
            <w:noProof/>
            <w:sz w:val="24"/>
            <w:szCs w:val="24"/>
          </w:rPr>
          <w:t>2.4</w:t>
        </w:r>
        <w:r w:rsidRPr="006B2321">
          <w:rPr>
            <w:rFonts w:ascii="Arial" w:eastAsiaTheme="minorEastAsia" w:hAnsi="Arial" w:cs="Arial"/>
            <w:noProof/>
            <w:sz w:val="28"/>
            <w:szCs w:val="28"/>
          </w:rPr>
          <w:tab/>
        </w:r>
        <w:r w:rsidRPr="006B2321">
          <w:rPr>
            <w:rStyle w:val="Hyperlink"/>
            <w:rFonts w:ascii="Arial" w:hAnsi="Arial" w:cs="Arial"/>
            <w:noProof/>
            <w:sz w:val="24"/>
            <w:szCs w:val="24"/>
          </w:rPr>
          <w:t>Strategy – AttackStrategy</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_Toc117951513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12</w:t>
        </w:r>
        <w:r w:rsidRPr="006B2321">
          <w:rPr>
            <w:rFonts w:ascii="Arial" w:hAnsi="Arial" w:cs="Arial"/>
            <w:noProof/>
            <w:sz w:val="24"/>
            <w:szCs w:val="24"/>
          </w:rPr>
          <w:fldChar w:fldCharType="end"/>
        </w:r>
      </w:hyperlink>
    </w:p>
    <w:p w14:paraId="3A16792D" w14:textId="37EF3A0E" w:rsidR="006B2321" w:rsidRPr="006B2321" w:rsidRDefault="006B2321">
      <w:pPr>
        <w:pStyle w:val="TOC2"/>
        <w:tabs>
          <w:tab w:val="left" w:pos="880"/>
          <w:tab w:val="right" w:leader="dot" w:pos="9911"/>
        </w:tabs>
        <w:rPr>
          <w:rFonts w:ascii="Arial" w:eastAsiaTheme="minorEastAsia" w:hAnsi="Arial" w:cs="Arial"/>
          <w:noProof/>
          <w:sz w:val="28"/>
          <w:szCs w:val="28"/>
        </w:rPr>
      </w:pPr>
      <w:hyperlink w:anchor="_Toc117951514" w:history="1">
        <w:r w:rsidRPr="006B2321">
          <w:rPr>
            <w:rStyle w:val="Hyperlink"/>
            <w:rFonts w:ascii="Arial" w:hAnsi="Arial" w:cs="Arial"/>
            <w:noProof/>
            <w:sz w:val="24"/>
            <w:szCs w:val="24"/>
          </w:rPr>
          <w:t>2.5</w:t>
        </w:r>
        <w:r w:rsidRPr="006B2321">
          <w:rPr>
            <w:rFonts w:ascii="Arial" w:eastAsiaTheme="minorEastAsia" w:hAnsi="Arial" w:cs="Arial"/>
            <w:noProof/>
            <w:sz w:val="28"/>
            <w:szCs w:val="28"/>
          </w:rPr>
          <w:tab/>
        </w:r>
        <w:r w:rsidRPr="006B2321">
          <w:rPr>
            <w:rStyle w:val="Hyperlink"/>
            <w:rFonts w:ascii="Arial" w:hAnsi="Arial" w:cs="Arial"/>
            <w:noProof/>
            <w:sz w:val="24"/>
            <w:szCs w:val="24"/>
          </w:rPr>
          <w:t>Observer – MatchEventsSubject/MatchEventsObserver</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_Toc117951514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17</w:t>
        </w:r>
        <w:r w:rsidRPr="006B2321">
          <w:rPr>
            <w:rFonts w:ascii="Arial" w:hAnsi="Arial" w:cs="Arial"/>
            <w:noProof/>
            <w:sz w:val="24"/>
            <w:szCs w:val="24"/>
          </w:rPr>
          <w:fldChar w:fldCharType="end"/>
        </w:r>
      </w:hyperlink>
    </w:p>
    <w:p w14:paraId="0B338ACB" w14:textId="3A54F945" w:rsidR="006B2321" w:rsidRPr="006B2321" w:rsidRDefault="006B2321">
      <w:pPr>
        <w:pStyle w:val="TOC2"/>
        <w:tabs>
          <w:tab w:val="left" w:pos="880"/>
          <w:tab w:val="right" w:leader="dot" w:pos="9911"/>
        </w:tabs>
        <w:rPr>
          <w:rFonts w:ascii="Arial" w:eastAsiaTheme="minorEastAsia" w:hAnsi="Arial" w:cs="Arial"/>
          <w:noProof/>
          <w:sz w:val="28"/>
          <w:szCs w:val="28"/>
        </w:rPr>
      </w:pPr>
      <w:hyperlink w:anchor="_Toc117951515" w:history="1">
        <w:r w:rsidRPr="006B2321">
          <w:rPr>
            <w:rStyle w:val="Hyperlink"/>
            <w:rFonts w:ascii="Arial" w:hAnsi="Arial" w:cs="Arial"/>
            <w:noProof/>
            <w:sz w:val="24"/>
            <w:szCs w:val="24"/>
          </w:rPr>
          <w:t>2.6</w:t>
        </w:r>
        <w:r w:rsidRPr="006B2321">
          <w:rPr>
            <w:rFonts w:ascii="Arial" w:eastAsiaTheme="minorEastAsia" w:hAnsi="Arial" w:cs="Arial"/>
            <w:noProof/>
            <w:sz w:val="28"/>
            <w:szCs w:val="28"/>
          </w:rPr>
          <w:tab/>
        </w:r>
        <w:r w:rsidRPr="006B2321">
          <w:rPr>
            <w:rStyle w:val="Hyperlink"/>
            <w:rFonts w:ascii="Arial" w:hAnsi="Arial" w:cs="Arial"/>
            <w:noProof/>
            <w:sz w:val="24"/>
            <w:szCs w:val="24"/>
          </w:rPr>
          <w:t>Builder – AmmoBuilder</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_Toc117951515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21</w:t>
        </w:r>
        <w:r w:rsidRPr="006B2321">
          <w:rPr>
            <w:rFonts w:ascii="Arial" w:hAnsi="Arial" w:cs="Arial"/>
            <w:noProof/>
            <w:sz w:val="24"/>
            <w:szCs w:val="24"/>
          </w:rPr>
          <w:fldChar w:fldCharType="end"/>
        </w:r>
      </w:hyperlink>
    </w:p>
    <w:p w14:paraId="53605740" w14:textId="02657656" w:rsidR="006B2321" w:rsidRPr="006B2321" w:rsidRDefault="006B2321">
      <w:pPr>
        <w:pStyle w:val="TOC2"/>
        <w:tabs>
          <w:tab w:val="left" w:pos="880"/>
          <w:tab w:val="right" w:leader="dot" w:pos="9911"/>
        </w:tabs>
        <w:rPr>
          <w:rFonts w:ascii="Arial" w:eastAsiaTheme="minorEastAsia" w:hAnsi="Arial" w:cs="Arial"/>
          <w:noProof/>
          <w:sz w:val="28"/>
          <w:szCs w:val="28"/>
        </w:rPr>
      </w:pPr>
      <w:hyperlink w:anchor="_Toc117951516" w:history="1">
        <w:r w:rsidRPr="006B2321">
          <w:rPr>
            <w:rStyle w:val="Hyperlink"/>
            <w:rFonts w:ascii="Arial" w:hAnsi="Arial" w:cs="Arial"/>
            <w:noProof/>
            <w:sz w:val="24"/>
            <w:szCs w:val="24"/>
          </w:rPr>
          <w:t>2.7</w:t>
        </w:r>
        <w:r w:rsidRPr="006B2321">
          <w:rPr>
            <w:rFonts w:ascii="Arial" w:eastAsiaTheme="minorEastAsia" w:hAnsi="Arial" w:cs="Arial"/>
            <w:noProof/>
            <w:sz w:val="28"/>
            <w:szCs w:val="28"/>
          </w:rPr>
          <w:tab/>
        </w:r>
        <w:r w:rsidRPr="006B2321">
          <w:rPr>
            <w:rStyle w:val="Hyperlink"/>
            <w:rFonts w:ascii="Arial" w:hAnsi="Arial" w:cs="Arial"/>
            <w:noProof/>
            <w:sz w:val="24"/>
            <w:szCs w:val="24"/>
          </w:rPr>
          <w:t>Decorator – AttackStrategyDecorator</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_Toc117951516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26</w:t>
        </w:r>
        <w:r w:rsidRPr="006B2321">
          <w:rPr>
            <w:rFonts w:ascii="Arial" w:hAnsi="Arial" w:cs="Arial"/>
            <w:noProof/>
            <w:sz w:val="24"/>
            <w:szCs w:val="24"/>
          </w:rPr>
          <w:fldChar w:fldCharType="end"/>
        </w:r>
      </w:hyperlink>
    </w:p>
    <w:p w14:paraId="3200135C" w14:textId="77A88220" w:rsidR="006B2321" w:rsidRPr="006B2321" w:rsidRDefault="006B2321">
      <w:pPr>
        <w:pStyle w:val="TOC2"/>
        <w:tabs>
          <w:tab w:val="left" w:pos="880"/>
          <w:tab w:val="right" w:leader="dot" w:pos="9911"/>
        </w:tabs>
        <w:rPr>
          <w:rFonts w:ascii="Arial" w:eastAsiaTheme="minorEastAsia" w:hAnsi="Arial" w:cs="Arial"/>
          <w:noProof/>
          <w:sz w:val="28"/>
          <w:szCs w:val="28"/>
        </w:rPr>
      </w:pPr>
      <w:hyperlink w:anchor="_Toc117951517" w:history="1">
        <w:r w:rsidRPr="006B2321">
          <w:rPr>
            <w:rStyle w:val="Hyperlink"/>
            <w:rFonts w:ascii="Arial" w:hAnsi="Arial" w:cs="Arial"/>
            <w:noProof/>
            <w:sz w:val="24"/>
            <w:szCs w:val="24"/>
          </w:rPr>
          <w:t>2.8</w:t>
        </w:r>
        <w:r w:rsidRPr="006B2321">
          <w:rPr>
            <w:rFonts w:ascii="Arial" w:eastAsiaTheme="minorEastAsia" w:hAnsi="Arial" w:cs="Arial"/>
            <w:noProof/>
            <w:sz w:val="28"/>
            <w:szCs w:val="28"/>
          </w:rPr>
          <w:tab/>
        </w:r>
        <w:r w:rsidRPr="006B2321">
          <w:rPr>
            <w:rStyle w:val="Hyperlink"/>
            <w:rFonts w:ascii="Arial" w:hAnsi="Arial" w:cs="Arial"/>
            <w:noProof/>
            <w:sz w:val="24"/>
            <w:szCs w:val="24"/>
          </w:rPr>
          <w:t>Command – VehicleCommand</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_Toc117951517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34</w:t>
        </w:r>
        <w:r w:rsidRPr="006B2321">
          <w:rPr>
            <w:rFonts w:ascii="Arial" w:hAnsi="Arial" w:cs="Arial"/>
            <w:noProof/>
            <w:sz w:val="24"/>
            <w:szCs w:val="24"/>
          </w:rPr>
          <w:fldChar w:fldCharType="end"/>
        </w:r>
      </w:hyperlink>
    </w:p>
    <w:p w14:paraId="47F3737C" w14:textId="77DFE5B6" w:rsidR="006B2321" w:rsidRPr="006B2321" w:rsidRDefault="006B2321">
      <w:pPr>
        <w:pStyle w:val="TOC2"/>
        <w:tabs>
          <w:tab w:val="left" w:pos="880"/>
          <w:tab w:val="right" w:leader="dot" w:pos="9911"/>
        </w:tabs>
        <w:rPr>
          <w:rFonts w:ascii="Arial" w:eastAsiaTheme="minorEastAsia" w:hAnsi="Arial" w:cs="Arial"/>
          <w:noProof/>
          <w:sz w:val="28"/>
          <w:szCs w:val="28"/>
        </w:rPr>
      </w:pPr>
      <w:hyperlink w:anchor="_Toc117951518" w:history="1">
        <w:r w:rsidRPr="006B2321">
          <w:rPr>
            <w:rStyle w:val="Hyperlink"/>
            <w:rFonts w:ascii="Arial" w:hAnsi="Arial" w:cs="Arial"/>
            <w:noProof/>
            <w:sz w:val="24"/>
            <w:szCs w:val="24"/>
          </w:rPr>
          <w:t>2.9</w:t>
        </w:r>
        <w:r w:rsidRPr="006B2321">
          <w:rPr>
            <w:rFonts w:ascii="Arial" w:eastAsiaTheme="minorEastAsia" w:hAnsi="Arial" w:cs="Arial"/>
            <w:noProof/>
            <w:sz w:val="28"/>
            <w:szCs w:val="28"/>
          </w:rPr>
          <w:tab/>
        </w:r>
        <w:r w:rsidRPr="006B2321">
          <w:rPr>
            <w:rStyle w:val="Hyperlink"/>
            <w:rFonts w:ascii="Arial" w:hAnsi="Arial" w:cs="Arial"/>
            <w:noProof/>
            <w:sz w:val="24"/>
            <w:szCs w:val="24"/>
          </w:rPr>
          <w:t>Bridge – Airship</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_Toc117951518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35</w:t>
        </w:r>
        <w:r w:rsidRPr="006B2321">
          <w:rPr>
            <w:rFonts w:ascii="Arial" w:hAnsi="Arial" w:cs="Arial"/>
            <w:noProof/>
            <w:sz w:val="24"/>
            <w:szCs w:val="24"/>
          </w:rPr>
          <w:fldChar w:fldCharType="end"/>
        </w:r>
      </w:hyperlink>
    </w:p>
    <w:p w14:paraId="61A22553" w14:textId="6EA8EEBC" w:rsidR="006B2321" w:rsidRPr="006B2321" w:rsidRDefault="006B2321">
      <w:pPr>
        <w:pStyle w:val="TOC2"/>
        <w:tabs>
          <w:tab w:val="left" w:pos="880"/>
          <w:tab w:val="right" w:leader="dot" w:pos="9911"/>
        </w:tabs>
        <w:rPr>
          <w:rFonts w:ascii="Arial" w:eastAsiaTheme="minorEastAsia" w:hAnsi="Arial" w:cs="Arial"/>
          <w:noProof/>
          <w:sz w:val="28"/>
          <w:szCs w:val="28"/>
        </w:rPr>
      </w:pPr>
      <w:hyperlink w:anchor="_Toc117951519" w:history="1">
        <w:r w:rsidRPr="006B2321">
          <w:rPr>
            <w:rStyle w:val="Hyperlink"/>
            <w:rFonts w:ascii="Arial" w:hAnsi="Arial" w:cs="Arial"/>
            <w:noProof/>
            <w:sz w:val="24"/>
            <w:szCs w:val="24"/>
          </w:rPr>
          <w:t>2.10</w:t>
        </w:r>
        <w:r w:rsidRPr="006B2321">
          <w:rPr>
            <w:rFonts w:ascii="Arial" w:eastAsiaTheme="minorEastAsia" w:hAnsi="Arial" w:cs="Arial"/>
            <w:noProof/>
            <w:sz w:val="28"/>
            <w:szCs w:val="28"/>
          </w:rPr>
          <w:tab/>
        </w:r>
        <w:r w:rsidRPr="006B2321">
          <w:rPr>
            <w:rStyle w:val="Hyperlink"/>
            <w:rFonts w:ascii="Arial" w:hAnsi="Arial" w:cs="Arial"/>
            <w:noProof/>
            <w:sz w:val="24"/>
            <w:szCs w:val="24"/>
          </w:rPr>
          <w:t>Prototype</w:t>
        </w:r>
        <w:r w:rsidRPr="006B2321">
          <w:rPr>
            <w:rFonts w:ascii="Arial" w:hAnsi="Arial" w:cs="Arial"/>
            <w:noProof/>
            <w:sz w:val="24"/>
            <w:szCs w:val="24"/>
          </w:rPr>
          <w:tab/>
        </w:r>
        <w:r w:rsidRPr="006B2321">
          <w:rPr>
            <w:rFonts w:ascii="Arial" w:hAnsi="Arial" w:cs="Arial"/>
            <w:noProof/>
            <w:sz w:val="24"/>
            <w:szCs w:val="24"/>
          </w:rPr>
          <w:fldChar w:fldCharType="begin"/>
        </w:r>
        <w:r w:rsidRPr="006B2321">
          <w:rPr>
            <w:rFonts w:ascii="Arial" w:hAnsi="Arial" w:cs="Arial"/>
            <w:noProof/>
            <w:sz w:val="24"/>
            <w:szCs w:val="24"/>
          </w:rPr>
          <w:instrText xml:space="preserve"> PAGEREF _Toc117951519 \h </w:instrText>
        </w:r>
        <w:r w:rsidRPr="006B2321">
          <w:rPr>
            <w:rFonts w:ascii="Arial" w:hAnsi="Arial" w:cs="Arial"/>
            <w:noProof/>
            <w:sz w:val="24"/>
            <w:szCs w:val="24"/>
          </w:rPr>
        </w:r>
        <w:r w:rsidRPr="006B2321">
          <w:rPr>
            <w:rFonts w:ascii="Arial" w:hAnsi="Arial" w:cs="Arial"/>
            <w:noProof/>
            <w:sz w:val="24"/>
            <w:szCs w:val="24"/>
          </w:rPr>
          <w:fldChar w:fldCharType="separate"/>
        </w:r>
        <w:r w:rsidRPr="006B2321">
          <w:rPr>
            <w:rFonts w:ascii="Arial" w:hAnsi="Arial" w:cs="Arial"/>
            <w:noProof/>
            <w:sz w:val="24"/>
            <w:szCs w:val="24"/>
          </w:rPr>
          <w:t>35</w:t>
        </w:r>
        <w:r w:rsidRPr="006B2321">
          <w:rPr>
            <w:rFonts w:ascii="Arial" w:hAnsi="Arial" w:cs="Arial"/>
            <w:noProof/>
            <w:sz w:val="24"/>
            <w:szCs w:val="24"/>
          </w:rPr>
          <w:fldChar w:fldCharType="end"/>
        </w:r>
      </w:hyperlink>
    </w:p>
    <w:p w14:paraId="247ED3B8" w14:textId="1CC47369" w:rsidR="006B2321" w:rsidRDefault="006B2321">
      <w:pPr>
        <w:pStyle w:val="TOC1"/>
        <w:rPr>
          <w:rFonts w:asciiTheme="minorHAnsi" w:eastAsiaTheme="minorEastAsia" w:hAnsiTheme="minorHAnsi" w:cstheme="minorBidi"/>
          <w:b w:val="0"/>
          <w:bCs w:val="0"/>
          <w:noProof/>
          <w:sz w:val="22"/>
          <w:szCs w:val="22"/>
        </w:rPr>
      </w:pPr>
      <w:hyperlink w:anchor="_Toc117951520" w:history="1">
        <w:r w:rsidRPr="0092412B">
          <w:rPr>
            <w:rStyle w:val="Hyperlink"/>
            <w:noProof/>
          </w:rPr>
          <w:t>3</w:t>
        </w:r>
        <w:r>
          <w:rPr>
            <w:rFonts w:asciiTheme="minorHAnsi" w:eastAsiaTheme="minorEastAsia" w:hAnsiTheme="minorHAnsi" w:cstheme="minorBidi"/>
            <w:b w:val="0"/>
            <w:bCs w:val="0"/>
            <w:noProof/>
            <w:sz w:val="22"/>
            <w:szCs w:val="22"/>
          </w:rPr>
          <w:tab/>
        </w:r>
        <w:r w:rsidRPr="0092412B">
          <w:rPr>
            <w:rStyle w:val="Hyperlink"/>
            <w:noProof/>
          </w:rPr>
          <w:t>Išvados</w:t>
        </w:r>
        <w:r>
          <w:rPr>
            <w:noProof/>
          </w:rPr>
          <w:tab/>
        </w:r>
        <w:r>
          <w:rPr>
            <w:noProof/>
          </w:rPr>
          <w:fldChar w:fldCharType="begin"/>
        </w:r>
        <w:r>
          <w:rPr>
            <w:noProof/>
          </w:rPr>
          <w:instrText xml:space="preserve"> PAGEREF _Toc117951520 \h </w:instrText>
        </w:r>
        <w:r>
          <w:rPr>
            <w:noProof/>
          </w:rPr>
        </w:r>
        <w:r>
          <w:rPr>
            <w:noProof/>
          </w:rPr>
          <w:fldChar w:fldCharType="separate"/>
        </w:r>
        <w:r>
          <w:rPr>
            <w:noProof/>
          </w:rPr>
          <w:t>36</w:t>
        </w:r>
        <w:r>
          <w:rPr>
            <w:noProof/>
          </w:rPr>
          <w:fldChar w:fldCharType="end"/>
        </w:r>
      </w:hyperlink>
    </w:p>
    <w:p w14:paraId="03BB0ECC" w14:textId="308D0945" w:rsidR="00900B55" w:rsidRDefault="00000000">
      <w:pPr>
        <w:pStyle w:val="Vireliouraai"/>
        <w:ind w:left="0"/>
      </w:pPr>
      <w:r>
        <w:rPr>
          <w:b w:val="0"/>
          <w:bCs/>
          <w:szCs w:val="28"/>
        </w:rPr>
        <w:fldChar w:fldCharType="end"/>
      </w:r>
    </w:p>
    <w:p w14:paraId="3A3353DE" w14:textId="77777777" w:rsidR="00900B55" w:rsidRDefault="00000000">
      <w:pPr>
        <w:pStyle w:val="Heading1"/>
      </w:pPr>
      <w:bookmarkStart w:id="0" w:name="__RefHeading___Toc10082_3753367169"/>
      <w:bookmarkStart w:id="1" w:name="_Toc117796326"/>
      <w:bookmarkStart w:id="2" w:name="_Toc117797590"/>
      <w:bookmarkStart w:id="3" w:name="_Toc117951500"/>
      <w:r>
        <w:t>Projekto aprašymas</w:t>
      </w:r>
      <w:bookmarkEnd w:id="0"/>
      <w:bookmarkEnd w:id="1"/>
      <w:bookmarkEnd w:id="2"/>
      <w:bookmarkEnd w:id="3"/>
    </w:p>
    <w:p w14:paraId="5E25487C" w14:textId="531B33F6" w:rsidR="00900B55" w:rsidRDefault="00000000">
      <w:pPr>
        <w:pStyle w:val="Standard"/>
      </w:pPr>
      <w:r>
        <w:t>Projekto metu bus kuriama žaidimo „Laivų mūšis“ implementacija su papildomomis funkcijomis ir žaidimo galimybėmis, skirta žaisti dviems žaidėjams naudojant serverį komunikacijai tarp jų. Žaidimo metu kiekvienas iš žaidėjų turi žaidimo figūrėlių – laivų – rinkinį, kurį išdėsto žaidimo lentoje taip, jog kitas žaidėjas apie šį išdėstymą nežino. Tuomet žaidėjai paeiliui renkasi žaidimo lentos langelius, taip juos pažymėdami kaip atakuotus. Jei pasirinktame</w:t>
      </w:r>
      <w:r>
        <w:rPr>
          <w:i/>
          <w:iCs/>
        </w:rPr>
        <w:t xml:space="preserve"> </w:t>
      </w:r>
      <w:r>
        <w:t>langelyje buvo vieno iš priešo laivų dalis, ši pažymima kaip pažeista, laivas, kurio visos dalys tampa pažeistos yra laikomas nuskandintu. Žaidimo tikslas yra nuskandinti visus priešo laivus greičiau nei tai padarys oponenta</w:t>
      </w:r>
      <w:r w:rsidR="00B578C3">
        <w:t>s.</w:t>
      </w:r>
    </w:p>
    <w:p w14:paraId="575A98E8" w14:textId="77777777" w:rsidR="00900B55" w:rsidRDefault="00000000">
      <w:pPr>
        <w:pStyle w:val="Heading2"/>
      </w:pPr>
      <w:bookmarkStart w:id="4" w:name="__RefHeading___Toc4358_3956607899"/>
      <w:bookmarkStart w:id="5" w:name="_Toc117796327"/>
      <w:bookmarkStart w:id="6" w:name="_Toc117797591"/>
      <w:bookmarkStart w:id="7" w:name="_Toc117951501"/>
      <w:r>
        <w:t>Žaidimo reikalavimai</w:t>
      </w:r>
      <w:bookmarkEnd w:id="4"/>
      <w:bookmarkEnd w:id="5"/>
      <w:bookmarkEnd w:id="6"/>
      <w:bookmarkEnd w:id="7"/>
    </w:p>
    <w:p w14:paraId="49A8F0A5" w14:textId="77777777" w:rsidR="00900B55" w:rsidRDefault="00000000">
      <w:pPr>
        <w:pStyle w:val="Heading3"/>
      </w:pPr>
      <w:bookmarkStart w:id="8" w:name="__RefHeading___Toc4362_3956607899"/>
      <w:bookmarkStart w:id="9" w:name="_Toc117796328"/>
      <w:bookmarkStart w:id="10" w:name="_Toc117797592"/>
      <w:bookmarkStart w:id="11" w:name="_Toc117951502"/>
      <w:r>
        <w:t>Žaidimo lygiai</w:t>
      </w:r>
      <w:bookmarkEnd w:id="8"/>
      <w:bookmarkEnd w:id="9"/>
      <w:bookmarkEnd w:id="10"/>
      <w:bookmarkEnd w:id="11"/>
    </w:p>
    <w:p w14:paraId="7124C726" w14:textId="77777777" w:rsidR="00900B55" w:rsidRDefault="00000000">
      <w:pPr>
        <w:pStyle w:val="Standard"/>
        <w:rPr>
          <w:i/>
          <w:iCs/>
        </w:rPr>
      </w:pPr>
      <w:r>
        <w:rPr>
          <w:i/>
          <w:iCs/>
        </w:rPr>
        <w:t>Įprastas</w:t>
      </w:r>
    </w:p>
    <w:p w14:paraId="2AF8FB83" w14:textId="77777777" w:rsidR="00900B55" w:rsidRDefault="00000000">
      <w:pPr>
        <w:pStyle w:val="Standard"/>
      </w:pPr>
      <w:r>
        <w:t>Šiame lygyje žaidėjai žaidžia klasikinę žaidimo versiją. Žaidimo lentos dydis yra 10x10 langelių, žaidėjai turi po penkias figurėles. Žaidėjai paeiliui renkasi lentos koordinates, kurias atakuoti, o po atakos matomi rezultatai – pataikyta ar ne.</w:t>
      </w:r>
    </w:p>
    <w:p w14:paraId="2CD58A10" w14:textId="77777777" w:rsidR="00900B55" w:rsidRDefault="00000000">
      <w:pPr>
        <w:pStyle w:val="Standard"/>
        <w:rPr>
          <w:i/>
          <w:iCs/>
        </w:rPr>
      </w:pPr>
      <w:r>
        <w:rPr>
          <w:i/>
          <w:iCs/>
        </w:rPr>
        <w:lastRenderedPageBreak/>
        <w:t>Skirtingi amunicijos tipai</w:t>
      </w:r>
    </w:p>
    <w:p w14:paraId="171E4781" w14:textId="77777777" w:rsidR="00900B55" w:rsidRDefault="00000000">
      <w:pPr>
        <w:pStyle w:val="Standard"/>
      </w:pPr>
      <w:r>
        <w:t>Šiame lygyje žaidimo figurėlių dalys turi gyvybės taškus, todėl laivas tampa nuskandintas tik kai visų laivo dalių gyvybės išsenka. Žaidimo metu taip pat naudojami skirtingi amunicijos tipai, kurių kievienas turi savų pranašumų ir trūkumų. Žaidimo lenta šiame lygyje yra 20x20 langelių.</w:t>
      </w:r>
    </w:p>
    <w:p w14:paraId="7FA9E279" w14:textId="77777777" w:rsidR="00900B55" w:rsidRDefault="00000000">
      <w:pPr>
        <w:pStyle w:val="Standard"/>
        <w:rPr>
          <w:i/>
          <w:iCs/>
        </w:rPr>
      </w:pPr>
      <w:r>
        <w:rPr>
          <w:i/>
          <w:iCs/>
        </w:rPr>
        <w:t>Karo rūkas</w:t>
      </w:r>
    </w:p>
    <w:p w14:paraId="33622828" w14:textId="77777777" w:rsidR="00900B55" w:rsidRDefault="00000000">
      <w:pPr>
        <w:pStyle w:val="Standard"/>
      </w:pPr>
      <w:r>
        <w:t>Šiame lygyje žaidėjams suteikiama galimybė judinti figurėles pagal nustatytas judėjimo taisykles. Taip pat įvedamas apribojimas, jog atakuoti galima tik tuos lentos langelius, kurie patenka į žaidėjo nenuskandintų laivų matymo zoną. Žaidimo lenta šiame lygyje yra 30x30 langelių.</w:t>
      </w:r>
    </w:p>
    <w:p w14:paraId="57AB4518" w14:textId="77777777" w:rsidR="00900B55" w:rsidRDefault="00000000">
      <w:pPr>
        <w:pStyle w:val="Heading3"/>
      </w:pPr>
      <w:bookmarkStart w:id="12" w:name="__RefHeading___Toc574_738048032"/>
      <w:bookmarkStart w:id="13" w:name="_Toc117796329"/>
      <w:bookmarkStart w:id="14" w:name="_Toc117797593"/>
      <w:bookmarkStart w:id="15" w:name="_Toc117951503"/>
      <w:r>
        <w:t>Žaidimo figūrėlės</w:t>
      </w:r>
      <w:bookmarkEnd w:id="12"/>
      <w:bookmarkEnd w:id="13"/>
      <w:bookmarkEnd w:id="14"/>
      <w:bookmarkEnd w:id="15"/>
    </w:p>
    <w:p w14:paraId="60869D42" w14:textId="77777777" w:rsidR="00900B55" w:rsidRDefault="00000000">
      <w:pPr>
        <w:pStyle w:val="Standard"/>
      </w:pPr>
      <w:r>
        <w:t>Žaidėjai pradžioje turi po 5 figūrėlės</w:t>
      </w:r>
    </w:p>
    <w:p w14:paraId="274BCA44" w14:textId="77777777" w:rsidR="00900B55" w:rsidRDefault="00000000">
      <w:pPr>
        <w:pStyle w:val="Standard"/>
        <w:numPr>
          <w:ilvl w:val="0"/>
          <w:numId w:val="53"/>
        </w:numPr>
      </w:pPr>
      <w:r>
        <w:t>Lėktuvnešis (5x1 dydžio)</w:t>
      </w:r>
    </w:p>
    <w:p w14:paraId="219B4BA7" w14:textId="77777777" w:rsidR="00900B55" w:rsidRDefault="00000000">
      <w:pPr>
        <w:pStyle w:val="Standard"/>
        <w:numPr>
          <w:ilvl w:val="1"/>
          <w:numId w:val="53"/>
        </w:numPr>
      </w:pPr>
      <w:r>
        <w:t>Karo rūko lygyje šios figūrėlės matymo spindulys yra 7 langeliai.</w:t>
      </w:r>
    </w:p>
    <w:p w14:paraId="5DB1FAF1" w14:textId="77777777" w:rsidR="00900B55" w:rsidRDefault="00000000">
      <w:pPr>
        <w:pStyle w:val="Standard"/>
        <w:numPr>
          <w:ilvl w:val="0"/>
          <w:numId w:val="53"/>
        </w:numPr>
      </w:pPr>
      <w:r>
        <w:t>Drednoutas (4x1 dydžio)</w:t>
      </w:r>
    </w:p>
    <w:p w14:paraId="0FF4CF03" w14:textId="77777777" w:rsidR="00900B55" w:rsidRDefault="00000000">
      <w:pPr>
        <w:pStyle w:val="Standard"/>
        <w:numPr>
          <w:ilvl w:val="1"/>
          <w:numId w:val="53"/>
        </w:numPr>
      </w:pPr>
      <w:r>
        <w:t>Karo rūko lygyje šios figūrėlės matymo spindulys yra 5 langeliai.</w:t>
      </w:r>
    </w:p>
    <w:p w14:paraId="3DB6694D" w14:textId="77777777" w:rsidR="00900B55" w:rsidRDefault="00000000">
      <w:pPr>
        <w:pStyle w:val="Standard"/>
        <w:numPr>
          <w:ilvl w:val="0"/>
          <w:numId w:val="53"/>
        </w:numPr>
      </w:pPr>
      <w:r>
        <w:t>Kreiseris (3x1 dydžio)</w:t>
      </w:r>
    </w:p>
    <w:p w14:paraId="19F28631" w14:textId="77777777" w:rsidR="00900B55" w:rsidRDefault="00000000">
      <w:pPr>
        <w:pStyle w:val="Standard"/>
        <w:numPr>
          <w:ilvl w:val="1"/>
          <w:numId w:val="53"/>
        </w:numPr>
      </w:pPr>
      <w:r>
        <w:t>Karo rūko lygyje šios figūrėlės matymo spindulys yra 4 langeliai.</w:t>
      </w:r>
    </w:p>
    <w:p w14:paraId="0812C9C4" w14:textId="77777777" w:rsidR="00900B55" w:rsidRDefault="00000000">
      <w:pPr>
        <w:pStyle w:val="Standard"/>
        <w:numPr>
          <w:ilvl w:val="0"/>
          <w:numId w:val="53"/>
        </w:numPr>
      </w:pPr>
      <w:r>
        <w:t>Povandeninis laivas (3x1 dydžio)</w:t>
      </w:r>
    </w:p>
    <w:p w14:paraId="53D30E03" w14:textId="77777777" w:rsidR="00900B55" w:rsidRDefault="00000000">
      <w:pPr>
        <w:pStyle w:val="Standard"/>
        <w:numPr>
          <w:ilvl w:val="1"/>
          <w:numId w:val="53"/>
        </w:numPr>
      </w:pPr>
      <w:r>
        <w:t>Karo rūko lygyje šios figūrėlės matymo spindulys yra 4 langeliai.</w:t>
      </w:r>
    </w:p>
    <w:p w14:paraId="62CD7090" w14:textId="77777777" w:rsidR="00900B55" w:rsidRDefault="00000000">
      <w:pPr>
        <w:pStyle w:val="Standard"/>
        <w:numPr>
          <w:ilvl w:val="1"/>
          <w:numId w:val="53"/>
        </w:numPr>
      </w:pPr>
      <w:r>
        <w:t>Skirtingų amunicijos tipų lygyje šią figurėlę galima pažeisti tik su sprogstamaisiais šoviniais</w:t>
      </w:r>
    </w:p>
    <w:p w14:paraId="7E643E98" w14:textId="77777777" w:rsidR="00900B55" w:rsidRDefault="00000000">
      <w:pPr>
        <w:pStyle w:val="Standard"/>
        <w:numPr>
          <w:ilvl w:val="0"/>
          <w:numId w:val="53"/>
        </w:numPr>
      </w:pPr>
      <w:r>
        <w:t>Kateris (2x1 dydžio)</w:t>
      </w:r>
    </w:p>
    <w:p w14:paraId="66C237D7" w14:textId="77777777" w:rsidR="00900B55" w:rsidRDefault="00000000">
      <w:pPr>
        <w:pStyle w:val="Standard"/>
        <w:numPr>
          <w:ilvl w:val="1"/>
          <w:numId w:val="53"/>
        </w:numPr>
      </w:pPr>
      <w:r>
        <w:t>Karo rūko lygyje šios figūrėlės matymo spindulys yra 3 langeliai.</w:t>
      </w:r>
    </w:p>
    <w:p w14:paraId="43E51F3A" w14:textId="77777777" w:rsidR="00900B55" w:rsidRDefault="00000000">
      <w:pPr>
        <w:pStyle w:val="Standard"/>
        <w:numPr>
          <w:ilvl w:val="0"/>
          <w:numId w:val="53"/>
        </w:numPr>
      </w:pPr>
      <w:r>
        <w:t>Lėktuvas</w:t>
      </w:r>
    </w:p>
    <w:p w14:paraId="47EBD208" w14:textId="77777777" w:rsidR="00900B55" w:rsidRDefault="00000000">
      <w:pPr>
        <w:pStyle w:val="Standard"/>
        <w:numPr>
          <w:ilvl w:val="1"/>
          <w:numId w:val="53"/>
        </w:numPr>
      </w:pPr>
      <w:r>
        <w:t>Prieinamas tik karo rūko lygyje</w:t>
      </w:r>
    </w:p>
    <w:p w14:paraId="3CE54E34" w14:textId="77777777" w:rsidR="00900B55" w:rsidRDefault="00000000">
      <w:pPr>
        <w:pStyle w:val="Standard"/>
        <w:numPr>
          <w:ilvl w:val="1"/>
          <w:numId w:val="53"/>
        </w:numPr>
      </w:pPr>
      <w:r>
        <w:t>Galima naudoti tol, kol žaidėjas turi nesunaikintą lėktuvnešio figurėlę</w:t>
      </w:r>
    </w:p>
    <w:p w14:paraId="43F5FDCD" w14:textId="77777777" w:rsidR="00900B55" w:rsidRDefault="00000000">
      <w:pPr>
        <w:pStyle w:val="Standard"/>
        <w:numPr>
          <w:ilvl w:val="1"/>
          <w:numId w:val="53"/>
        </w:numPr>
      </w:pPr>
      <w:r>
        <w:t>Ėjimo pradžioje figurėlės pozicija yra tokia pati kaip lėktuvnešio</w:t>
      </w:r>
    </w:p>
    <w:p w14:paraId="4F16844D" w14:textId="77777777" w:rsidR="00900B55" w:rsidRDefault="00000000">
      <w:pPr>
        <w:pStyle w:val="Standard"/>
        <w:numPr>
          <w:ilvl w:val="1"/>
          <w:numId w:val="53"/>
        </w:numPr>
      </w:pPr>
      <w:r>
        <w:t>Gali judėti į bet kurią lentos koordinatę 7 langelių spinduliu aplink lėktuvnešį</w:t>
      </w:r>
    </w:p>
    <w:p w14:paraId="2DDE6E37" w14:textId="77777777" w:rsidR="00900B55" w:rsidRDefault="00000000">
      <w:pPr>
        <w:pStyle w:val="Standard"/>
        <w:numPr>
          <w:ilvl w:val="1"/>
          <w:numId w:val="53"/>
        </w:numPr>
      </w:pPr>
      <w:r>
        <w:t>Matymo spindulys yra 4 langeliai</w:t>
      </w:r>
    </w:p>
    <w:p w14:paraId="49371191" w14:textId="77777777" w:rsidR="00900B55" w:rsidRDefault="00000000">
      <w:pPr>
        <w:pStyle w:val="Standard"/>
      </w:pPr>
      <w:r>
        <w:t>Žaidimo lygyje su skirtingais amunicijos tipais kievienas figūrėlės langelis turi 10 gyvybės taškų.</w:t>
      </w:r>
    </w:p>
    <w:p w14:paraId="60A9BC7E" w14:textId="77777777" w:rsidR="00900B55" w:rsidRDefault="00000000">
      <w:pPr>
        <w:pStyle w:val="Heading3"/>
      </w:pPr>
      <w:bookmarkStart w:id="16" w:name="__RefHeading___Toc576_738048032"/>
      <w:bookmarkStart w:id="17" w:name="_Toc117796330"/>
      <w:bookmarkStart w:id="18" w:name="_Toc117797594"/>
      <w:bookmarkStart w:id="19" w:name="_Toc117951504"/>
      <w:r>
        <w:t>Amunicijos tipai</w:t>
      </w:r>
      <w:bookmarkEnd w:id="16"/>
      <w:bookmarkEnd w:id="17"/>
      <w:bookmarkEnd w:id="18"/>
      <w:bookmarkEnd w:id="19"/>
    </w:p>
    <w:p w14:paraId="6AB11F4A" w14:textId="77777777" w:rsidR="00900B55" w:rsidRDefault="00000000">
      <w:pPr>
        <w:pStyle w:val="Standard"/>
      </w:pPr>
      <w:r>
        <w:t>Žaidimo lygyje su skirtingais amunicijos tipais žaidėjas atakos metu gali rinktis iš trijų amunicijos tipų:</w:t>
      </w:r>
    </w:p>
    <w:p w14:paraId="280A3AD8" w14:textId="77777777" w:rsidR="00900B55" w:rsidRDefault="00000000">
      <w:pPr>
        <w:pStyle w:val="Standard"/>
        <w:numPr>
          <w:ilvl w:val="0"/>
          <w:numId w:val="54"/>
        </w:numPr>
      </w:pPr>
      <w:r>
        <w:t>Standartinis</w:t>
      </w:r>
    </w:p>
    <w:p w14:paraId="2B802598" w14:textId="77777777" w:rsidR="00900B55" w:rsidRDefault="00000000">
      <w:pPr>
        <w:pStyle w:val="Standard"/>
        <w:numPr>
          <w:ilvl w:val="1"/>
          <w:numId w:val="54"/>
        </w:numPr>
      </w:pPr>
      <w:r>
        <w:lastRenderedPageBreak/>
        <w:t>Atakos plotas yra vienas langelis.</w:t>
      </w:r>
    </w:p>
    <w:p w14:paraId="6E2F09BD" w14:textId="77777777" w:rsidR="00900B55" w:rsidRDefault="00000000">
      <w:pPr>
        <w:pStyle w:val="Standard"/>
        <w:numPr>
          <w:ilvl w:val="1"/>
          <w:numId w:val="54"/>
        </w:numPr>
      </w:pPr>
      <w:r>
        <w:t>Daroma žala yra 4 gyvybės taškai, jei laivo dalis nepažeista, 3 taškai jei dalis pažeista.</w:t>
      </w:r>
    </w:p>
    <w:p w14:paraId="1D95897B" w14:textId="77777777" w:rsidR="00900B55" w:rsidRDefault="00000000">
      <w:pPr>
        <w:pStyle w:val="Standard"/>
        <w:numPr>
          <w:ilvl w:val="0"/>
          <w:numId w:val="54"/>
        </w:numPr>
      </w:pPr>
      <w:r>
        <w:t>Sprogstamasis</w:t>
      </w:r>
    </w:p>
    <w:p w14:paraId="0CC7E3DE" w14:textId="77777777" w:rsidR="00900B55" w:rsidRDefault="00000000">
      <w:pPr>
        <w:pStyle w:val="Standard"/>
        <w:numPr>
          <w:ilvl w:val="1"/>
          <w:numId w:val="54"/>
        </w:numPr>
      </w:pPr>
      <w:r>
        <w:t>Atakos plotas yra 3x3 langeliai, aplink pasirinktą atakos langelį.</w:t>
      </w:r>
    </w:p>
    <w:p w14:paraId="6B7D6741" w14:textId="77777777" w:rsidR="00900B55" w:rsidRDefault="00000000">
      <w:pPr>
        <w:pStyle w:val="Standard"/>
        <w:numPr>
          <w:ilvl w:val="1"/>
          <w:numId w:val="54"/>
        </w:numPr>
      </w:pPr>
      <w:r>
        <w:t>Daroma žala yra 2 gyvybės taškai kiekviename langelyje.</w:t>
      </w:r>
    </w:p>
    <w:p w14:paraId="44EF1DE0" w14:textId="77777777" w:rsidR="00900B55" w:rsidRDefault="00000000">
      <w:pPr>
        <w:pStyle w:val="Standard"/>
        <w:numPr>
          <w:ilvl w:val="0"/>
          <w:numId w:val="54"/>
        </w:numPr>
      </w:pPr>
      <w:r>
        <w:t>Anti-šarviniai</w:t>
      </w:r>
    </w:p>
    <w:p w14:paraId="2459FE8E" w14:textId="77777777" w:rsidR="00900B55" w:rsidRDefault="00000000">
      <w:pPr>
        <w:pStyle w:val="Standard"/>
        <w:numPr>
          <w:ilvl w:val="1"/>
          <w:numId w:val="54"/>
        </w:numPr>
      </w:pPr>
      <w:r>
        <w:t>Atakos plotas yra vienas langelis.</w:t>
      </w:r>
    </w:p>
    <w:p w14:paraId="2B8761CF" w14:textId="77777777" w:rsidR="00900B55" w:rsidRDefault="00000000">
      <w:pPr>
        <w:pStyle w:val="Standard"/>
        <w:numPr>
          <w:ilvl w:val="1"/>
          <w:numId w:val="54"/>
        </w:numPr>
      </w:pPr>
      <w:r>
        <w:t>Daroma žala yra 10 gyvybės taškų.</w:t>
      </w:r>
    </w:p>
    <w:p w14:paraId="03BFFBF9" w14:textId="77777777" w:rsidR="00900B55" w:rsidRDefault="00000000">
      <w:pPr>
        <w:pStyle w:val="Standard"/>
        <w:numPr>
          <w:ilvl w:val="1"/>
          <w:numId w:val="54"/>
        </w:numPr>
      </w:pPr>
      <w:r>
        <w:t>Panaudojus žaidėjas praleidžia kitą savo ėjimą.</w:t>
      </w:r>
    </w:p>
    <w:p w14:paraId="773234A7" w14:textId="77777777" w:rsidR="00900B55" w:rsidRDefault="00000000">
      <w:pPr>
        <w:pStyle w:val="Heading3"/>
      </w:pPr>
      <w:bookmarkStart w:id="20" w:name="__RefHeading___Toc578_738048032"/>
      <w:bookmarkStart w:id="21" w:name="_Toc117796331"/>
      <w:bookmarkStart w:id="22" w:name="_Toc117797595"/>
      <w:bookmarkStart w:id="23" w:name="_Toc117951505"/>
      <w:r>
        <w:t>Žaidimo figūrėlių judėjimas</w:t>
      </w:r>
      <w:bookmarkEnd w:id="20"/>
      <w:bookmarkEnd w:id="21"/>
      <w:bookmarkEnd w:id="22"/>
      <w:bookmarkEnd w:id="23"/>
    </w:p>
    <w:p w14:paraId="5C1AE985" w14:textId="77777777" w:rsidR="00900B55" w:rsidRDefault="00000000">
      <w:pPr>
        <w:pStyle w:val="Standard"/>
      </w:pPr>
      <w:r>
        <w:rPr>
          <w:i/>
          <w:iCs/>
        </w:rPr>
        <w:t>Karo rūko</w:t>
      </w:r>
      <w:r>
        <w:t xml:space="preserve"> žaidimo lygyje ėjimo metu žaidėjas gali ne tik atakuoti, bet tuo pat metu dar atlikti ir vieną judesio veiksmą kiekvienam iš laivų, kurių bendras gyvybių taškų kiekis yra bent pusė pilnų jo taškų.</w:t>
      </w:r>
    </w:p>
    <w:p w14:paraId="0F7D8117" w14:textId="77777777" w:rsidR="00900B55" w:rsidRDefault="00000000">
      <w:pPr>
        <w:pStyle w:val="Standard"/>
      </w:pPr>
      <w:r>
        <w:t>Jūdėjimo veiksmai gali būti:</w:t>
      </w:r>
    </w:p>
    <w:p w14:paraId="5CCE06CD" w14:textId="77777777" w:rsidR="00900B55" w:rsidRDefault="00000000">
      <w:pPr>
        <w:pStyle w:val="Standard"/>
        <w:numPr>
          <w:ilvl w:val="0"/>
          <w:numId w:val="55"/>
        </w:numPr>
      </w:pPr>
      <w:r>
        <w:t>Jūdėjimas į priekį</w:t>
      </w:r>
    </w:p>
    <w:p w14:paraId="66E7D032" w14:textId="77777777" w:rsidR="00900B55" w:rsidRDefault="00000000">
      <w:pPr>
        <w:pStyle w:val="Standard"/>
        <w:numPr>
          <w:ilvl w:val="1"/>
          <w:numId w:val="55"/>
        </w:numPr>
      </w:pPr>
      <w:r>
        <w:t>Laivo figūrėlė perstatoma vienu langeliu į priekį</w:t>
      </w:r>
    </w:p>
    <w:p w14:paraId="662AF351" w14:textId="77777777" w:rsidR="00900B55" w:rsidRDefault="00000000">
      <w:pPr>
        <w:pStyle w:val="Standard"/>
        <w:numPr>
          <w:ilvl w:val="0"/>
          <w:numId w:val="55"/>
        </w:numPr>
      </w:pPr>
      <w:r>
        <w:t>Pasisukimas</w:t>
      </w:r>
    </w:p>
    <w:p w14:paraId="18C54C82" w14:textId="77777777" w:rsidR="00900B55" w:rsidRDefault="00000000">
      <w:pPr>
        <w:pStyle w:val="Standard"/>
        <w:numPr>
          <w:ilvl w:val="1"/>
          <w:numId w:val="55"/>
        </w:numPr>
      </w:pPr>
      <w:r>
        <w:t>Laivo figūrėlė gali pasisukti 90, 180 ar 270 laipsnių.</w:t>
      </w:r>
    </w:p>
    <w:p w14:paraId="6414E826" w14:textId="77777777" w:rsidR="00900B55" w:rsidRDefault="00000000">
      <w:pPr>
        <w:pStyle w:val="Standard"/>
        <w:ind w:left="0"/>
      </w:pPr>
      <w:r>
        <w:t>Jūdėjimo veiksmus laivo figūrėlė gali atlikti tik tuomet, jei po veiksmo figūrėlės pozicija nesikirs su kitomis žaidėjo figūrėlėmis ar nebus už žaidimo lentos ribų.</w:t>
      </w:r>
    </w:p>
    <w:p w14:paraId="111ADA3E" w14:textId="77777777" w:rsidR="00900B55" w:rsidRDefault="00000000">
      <w:pPr>
        <w:pStyle w:val="Heading3"/>
      </w:pPr>
      <w:bookmarkStart w:id="24" w:name="__RefHeading___Toc440_3351782931"/>
      <w:bookmarkStart w:id="25" w:name="_Toc117796332"/>
      <w:bookmarkStart w:id="26" w:name="_Toc117797596"/>
      <w:bookmarkStart w:id="27" w:name="_Toc117951506"/>
      <w:r>
        <w:t>Papildomos funkcijos</w:t>
      </w:r>
      <w:bookmarkEnd w:id="24"/>
      <w:bookmarkEnd w:id="25"/>
      <w:bookmarkEnd w:id="26"/>
      <w:bookmarkEnd w:id="27"/>
    </w:p>
    <w:p w14:paraId="4E33273B" w14:textId="77777777" w:rsidR="00900B55" w:rsidRDefault="00000000">
      <w:pPr>
        <w:pStyle w:val="Standard"/>
      </w:pPr>
      <w:r>
        <w:t>Žaidėjai gali pasirinkti žaisti naudojant žaidimo kauliuką. Tokiu atveju prieš ėjimą žaidėjas „meta“ kauliuką, o šis nurodo kiek papildomų ėjimų iš eilės žaidėjas gali atlikti. Kauliuko reikšmės gali būti nuo 0 iki 2. Žaidėjas prieš papildomus ėjimus kauliuko nebemeta.</w:t>
      </w:r>
    </w:p>
    <w:p w14:paraId="1B74F0CE" w14:textId="77777777" w:rsidR="00900B55" w:rsidRDefault="00000000">
      <w:pPr>
        <w:pStyle w:val="Heading2"/>
      </w:pPr>
      <w:bookmarkStart w:id="28" w:name="__RefHeading___Toc442_3351782931"/>
      <w:bookmarkStart w:id="29" w:name="_Toc117796333"/>
      <w:bookmarkStart w:id="30" w:name="_Toc117797597"/>
      <w:bookmarkStart w:id="31" w:name="_Toc117951507"/>
      <w:r>
        <w:t>Panaudojimo atvejų diagrama</w:t>
      </w:r>
      <w:bookmarkEnd w:id="28"/>
      <w:bookmarkEnd w:id="29"/>
      <w:bookmarkEnd w:id="30"/>
      <w:bookmarkEnd w:id="31"/>
    </w:p>
    <w:p w14:paraId="7046D7AA" w14:textId="77777777" w:rsidR="00900B55" w:rsidRDefault="00900B55">
      <w:pPr>
        <w:pStyle w:val="Standard"/>
      </w:pPr>
    </w:p>
    <w:p w14:paraId="68CC83E0" w14:textId="77777777" w:rsidR="00900B55" w:rsidRDefault="00900B55">
      <w:pPr>
        <w:pStyle w:val="Standard"/>
        <w:jc w:val="both"/>
      </w:pPr>
    </w:p>
    <w:p w14:paraId="08EC109B" w14:textId="77777777" w:rsidR="00900B55" w:rsidRDefault="00000000">
      <w:pPr>
        <w:pStyle w:val="Heading2"/>
      </w:pPr>
      <w:bookmarkStart w:id="32" w:name="__RefHeading___Toc444_3351782931"/>
      <w:bookmarkStart w:id="33" w:name="_Toc117796334"/>
      <w:bookmarkStart w:id="34" w:name="_Toc117797598"/>
      <w:bookmarkStart w:id="35" w:name="_Toc117951508"/>
      <w:r>
        <w:lastRenderedPageBreak/>
        <w:t>Klasių diagrama</w:t>
      </w:r>
      <w:bookmarkEnd w:id="32"/>
      <w:bookmarkEnd w:id="33"/>
      <w:bookmarkEnd w:id="34"/>
      <w:bookmarkEnd w:id="35"/>
    </w:p>
    <w:p w14:paraId="140C4221" w14:textId="77777777" w:rsidR="00782912" w:rsidRDefault="00000000" w:rsidP="00782912">
      <w:pPr>
        <w:pStyle w:val="Standard"/>
        <w:keepNext/>
        <w:jc w:val="both"/>
      </w:pPr>
      <w:r>
        <w:rPr>
          <w:noProof/>
        </w:rPr>
        <w:drawing>
          <wp:inline distT="0" distB="0" distL="0" distR="0" wp14:anchorId="38F38F97" wp14:editId="648A3808">
            <wp:extent cx="6301743" cy="2788920"/>
            <wp:effectExtent l="0" t="0" r="3807" b="0"/>
            <wp:docPr id="2"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6301743" cy="2788920"/>
                    </a:xfrm>
                    <a:prstGeom prst="rect">
                      <a:avLst/>
                    </a:prstGeom>
                    <a:noFill/>
                    <a:ln>
                      <a:noFill/>
                      <a:prstDash/>
                    </a:ln>
                  </pic:spPr>
                </pic:pic>
              </a:graphicData>
            </a:graphic>
          </wp:inline>
        </w:drawing>
      </w:r>
    </w:p>
    <w:p w14:paraId="54BAF9D5" w14:textId="040A8612" w:rsidR="00782912" w:rsidRPr="00782912" w:rsidRDefault="00782912" w:rsidP="00782912">
      <w:pPr>
        <w:pStyle w:val="Caption"/>
        <w:jc w:val="both"/>
      </w:pPr>
      <w:bookmarkStart w:id="36" w:name="_Toc117951106"/>
      <w:bookmarkStart w:id="37" w:name="_Toc117951529"/>
      <w:r>
        <w:t xml:space="preserve">Figūra </w:t>
      </w:r>
      <w:r>
        <w:fldChar w:fldCharType="begin"/>
      </w:r>
      <w:r>
        <w:instrText xml:space="preserve"> SEQ Figūra \* ARABIC </w:instrText>
      </w:r>
      <w:r>
        <w:fldChar w:fldCharType="separate"/>
      </w:r>
      <w:r w:rsidR="00215420">
        <w:rPr>
          <w:noProof/>
        </w:rPr>
        <w:t>1</w:t>
      </w:r>
      <w:r>
        <w:fldChar w:fldCharType="end"/>
      </w:r>
      <w:r>
        <w:t>: Žaidimo panaudojimo atvejų diagrama</w:t>
      </w:r>
      <w:bookmarkEnd w:id="36"/>
      <w:bookmarkEnd w:id="37"/>
    </w:p>
    <w:p w14:paraId="2E1DAC35" w14:textId="77777777" w:rsidR="00782912" w:rsidRDefault="00782912" w:rsidP="00782912">
      <w:pPr>
        <w:pStyle w:val="Standard"/>
        <w:keepNext/>
      </w:pPr>
      <w:r>
        <w:rPr>
          <w:noProof/>
        </w:rPr>
        <w:drawing>
          <wp:inline distT="0" distB="0" distL="0" distR="0" wp14:anchorId="0870EEE7" wp14:editId="59D0DFDC">
            <wp:extent cx="6299835" cy="4143375"/>
            <wp:effectExtent l="0" t="0" r="5715" b="9525"/>
            <wp:docPr id="23" name="Picture 2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engineering drawing&#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9835" cy="4143375"/>
                    </a:xfrm>
                    <a:prstGeom prst="rect">
                      <a:avLst/>
                    </a:prstGeom>
                    <a:noFill/>
                    <a:ln>
                      <a:noFill/>
                    </a:ln>
                  </pic:spPr>
                </pic:pic>
              </a:graphicData>
            </a:graphic>
          </wp:inline>
        </w:drawing>
      </w:r>
    </w:p>
    <w:p w14:paraId="039D5012" w14:textId="74DB6766" w:rsidR="00900B55" w:rsidRDefault="00782912" w:rsidP="00782912">
      <w:pPr>
        <w:pStyle w:val="Caption"/>
      </w:pPr>
      <w:bookmarkStart w:id="38" w:name="_Toc117951107"/>
      <w:bookmarkStart w:id="39" w:name="_Toc117951530"/>
      <w:r>
        <w:t xml:space="preserve">Figūra </w:t>
      </w:r>
      <w:r>
        <w:fldChar w:fldCharType="begin"/>
      </w:r>
      <w:r>
        <w:instrText xml:space="preserve"> SEQ Figūra \* ARABIC </w:instrText>
      </w:r>
      <w:r>
        <w:fldChar w:fldCharType="separate"/>
      </w:r>
      <w:r w:rsidR="00215420">
        <w:rPr>
          <w:noProof/>
        </w:rPr>
        <w:t>2</w:t>
      </w:r>
      <w:r>
        <w:fldChar w:fldCharType="end"/>
      </w:r>
      <w:r>
        <w:t>: Žaidimo klasių diagrama</w:t>
      </w:r>
      <w:bookmarkEnd w:id="38"/>
      <w:bookmarkEnd w:id="39"/>
    </w:p>
    <w:p w14:paraId="60E7C572" w14:textId="77777777" w:rsidR="00900B55" w:rsidRDefault="00000000">
      <w:pPr>
        <w:pStyle w:val="Heading1"/>
      </w:pPr>
      <w:bookmarkStart w:id="40" w:name="__RefHeading___Toc436_216343290"/>
      <w:bookmarkStart w:id="41" w:name="_Toc117796335"/>
      <w:bookmarkStart w:id="42" w:name="_Toc117797599"/>
      <w:bookmarkStart w:id="43" w:name="_Toc117951509"/>
      <w:r>
        <w:t>Pritaikyti šablonai</w:t>
      </w:r>
      <w:bookmarkEnd w:id="40"/>
      <w:bookmarkEnd w:id="41"/>
      <w:bookmarkEnd w:id="42"/>
      <w:bookmarkEnd w:id="43"/>
    </w:p>
    <w:p w14:paraId="368E93F6" w14:textId="77777777" w:rsidR="00900B55" w:rsidRDefault="00000000">
      <w:pPr>
        <w:pStyle w:val="Heading2"/>
      </w:pPr>
      <w:bookmarkStart w:id="44" w:name="__RefHeading___Toc4044_569911539"/>
      <w:bookmarkStart w:id="45" w:name="_Toc117796336"/>
      <w:bookmarkStart w:id="46" w:name="_Toc117797600"/>
      <w:bookmarkStart w:id="47" w:name="_Toc117951510"/>
      <w:r>
        <w:t>Singleton – ConnectionMediatorService</w:t>
      </w:r>
      <w:bookmarkEnd w:id="44"/>
      <w:bookmarkEnd w:id="45"/>
      <w:bookmarkEnd w:id="46"/>
      <w:bookmarkEnd w:id="47"/>
    </w:p>
    <w:p w14:paraId="16CF0D46" w14:textId="77777777" w:rsidR="00900B55" w:rsidRDefault="00000000">
      <w:pPr>
        <w:pStyle w:val="Standard"/>
        <w:rPr>
          <w:b/>
          <w:bCs/>
        </w:rPr>
      </w:pPr>
      <w:r>
        <w:rPr>
          <w:b/>
          <w:bCs/>
        </w:rPr>
        <w:t>Atsakingas komandos narys: Šarūnas Palianskas</w:t>
      </w:r>
    </w:p>
    <w:p w14:paraId="203D0628" w14:textId="77777777" w:rsidR="00900B55" w:rsidRDefault="00000000">
      <w:pPr>
        <w:pStyle w:val="Standard"/>
      </w:pPr>
      <w:r>
        <w:lastRenderedPageBreak/>
        <w:t xml:space="preserve">Programoje žaidėjų veiksmams koordinuoti naudojama </w:t>
      </w:r>
      <w:r>
        <w:rPr>
          <w:i/>
          <w:iCs/>
        </w:rPr>
        <w:t>ConnectionMediatorService</w:t>
      </w:r>
      <w:r>
        <w:t xml:space="preserve"> kuri palaiko komunikaciją su serveriu naudojant SignalR. Dėl šios priežasties yra svarbu išlaikyti tik vieną šios klasės objektą programos veikimo metu.</w:t>
      </w:r>
    </w:p>
    <w:p w14:paraId="6021EA32" w14:textId="77777777" w:rsidR="00900B55" w:rsidRDefault="00000000">
      <w:pPr>
        <w:pStyle w:val="Standard"/>
      </w:pPr>
      <w:r>
        <w:t xml:space="preserve">Šablonas implementuotas </w:t>
      </w:r>
      <w:r>
        <w:rPr>
          <w:i/>
          <w:iCs/>
        </w:rPr>
        <w:t>Typescript</w:t>
      </w:r>
      <w:r>
        <w:t xml:space="preserve"> kalba, todėl lenktynių situacija bandant gauti objektą nesusidarys dėl </w:t>
      </w:r>
      <w:r>
        <w:rPr>
          <w:i/>
          <w:iCs/>
        </w:rPr>
        <w:t>Javascript</w:t>
      </w:r>
      <w:r>
        <w:t xml:space="preserve"> kalbos naršyklėje naudojamo variklio kuris naudoja vieną giją.</w:t>
      </w:r>
    </w:p>
    <w:p w14:paraId="10226CD0" w14:textId="77777777" w:rsidR="00900B55" w:rsidRDefault="00000000">
      <w:pPr>
        <w:pStyle w:val="Standard"/>
      </w:pPr>
      <w:r>
        <w:t>Šablonas buvo taikomas nuo pradžių, todėl klasių diagramos prieš taikymą nėra.</w:t>
      </w:r>
    </w:p>
    <w:p w14:paraId="74033A22" w14:textId="77777777" w:rsidR="00146AC5" w:rsidRDefault="00146AC5" w:rsidP="00146AC5">
      <w:pPr>
        <w:pStyle w:val="Standard"/>
        <w:keepNext/>
      </w:pPr>
      <w:r>
        <w:rPr>
          <w:noProof/>
        </w:rPr>
        <w:drawing>
          <wp:inline distT="0" distB="0" distL="0" distR="0" wp14:anchorId="46C5AC09" wp14:editId="087D27CD">
            <wp:extent cx="6299835" cy="4481195"/>
            <wp:effectExtent l="0" t="0" r="5715"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835" cy="4481195"/>
                    </a:xfrm>
                    <a:prstGeom prst="rect">
                      <a:avLst/>
                    </a:prstGeom>
                    <a:noFill/>
                    <a:ln>
                      <a:noFill/>
                    </a:ln>
                  </pic:spPr>
                </pic:pic>
              </a:graphicData>
            </a:graphic>
          </wp:inline>
        </w:drawing>
      </w:r>
    </w:p>
    <w:p w14:paraId="13B52994" w14:textId="488715BD" w:rsidR="00900B55" w:rsidRDefault="00146AC5" w:rsidP="00146AC5">
      <w:pPr>
        <w:pStyle w:val="Caption"/>
      </w:pPr>
      <w:bookmarkStart w:id="48" w:name="_Toc117951108"/>
      <w:bookmarkStart w:id="49" w:name="_Toc117951531"/>
      <w:r>
        <w:t xml:space="preserve">Figūra </w:t>
      </w:r>
      <w:r>
        <w:fldChar w:fldCharType="begin"/>
      </w:r>
      <w:r>
        <w:instrText xml:space="preserve"> SEQ Figūra \* ARABIC </w:instrText>
      </w:r>
      <w:r>
        <w:fldChar w:fldCharType="separate"/>
      </w:r>
      <w:r w:rsidR="00215420">
        <w:rPr>
          <w:noProof/>
        </w:rPr>
        <w:t>3</w:t>
      </w:r>
      <w:r>
        <w:fldChar w:fldCharType="end"/>
      </w:r>
      <w:r>
        <w:t>: Singleton šablono klasių diagrama</w:t>
      </w:r>
      <w:bookmarkEnd w:id="48"/>
      <w:bookmarkEnd w:id="49"/>
    </w:p>
    <w:p w14:paraId="6CA66733" w14:textId="1151FC05" w:rsidR="00146AC5" w:rsidRDefault="00146AC5" w:rsidP="00146AC5">
      <w:pPr>
        <w:pStyle w:val="Standard"/>
        <w:ind w:left="0"/>
      </w:pPr>
    </w:p>
    <w:p w14:paraId="2808C738" w14:textId="1D2F4AF3" w:rsidR="00900B55" w:rsidRDefault="00000000">
      <w:pPr>
        <w:pStyle w:val="Standard"/>
      </w:pPr>
      <w:r>
        <w:t>Šablono kodo fragmentas:</w:t>
      </w:r>
    </w:p>
    <w:p w14:paraId="73CF6883" w14:textId="77777777" w:rsidR="00900B55" w:rsidRDefault="00000000">
      <w:pPr>
        <w:pStyle w:val="PreformattedText"/>
      </w:pPr>
      <w:r>
        <w:t>export default class ConnectionMediatorService extends MatchEventsSubject {</w:t>
      </w:r>
    </w:p>
    <w:p w14:paraId="76E95A21" w14:textId="77777777" w:rsidR="00900B55" w:rsidRDefault="00000000">
      <w:pPr>
        <w:pStyle w:val="PreformattedText"/>
      </w:pPr>
      <w:r>
        <w:t xml:space="preserve">  private static _instance: ConnectionMediatorService;</w:t>
      </w:r>
    </w:p>
    <w:p w14:paraId="71339D98" w14:textId="77777777" w:rsidR="00900B55" w:rsidRDefault="00000000">
      <w:pPr>
        <w:pStyle w:val="PreformattedText"/>
      </w:pPr>
      <w:r>
        <w:t xml:space="preserve">  // other props and methods</w:t>
      </w:r>
    </w:p>
    <w:p w14:paraId="6431C8ED" w14:textId="77777777" w:rsidR="00900B55" w:rsidRDefault="00000000">
      <w:pPr>
        <w:pStyle w:val="PreformattedText"/>
      </w:pPr>
      <w:r>
        <w:t xml:space="preserve">  private constructor() {</w:t>
      </w:r>
    </w:p>
    <w:p w14:paraId="64F61DE9" w14:textId="77777777" w:rsidR="00900B55" w:rsidRDefault="00000000">
      <w:pPr>
        <w:pStyle w:val="PreformattedText"/>
      </w:pPr>
      <w:r>
        <w:t xml:space="preserve">    super();</w:t>
      </w:r>
    </w:p>
    <w:p w14:paraId="50E67079" w14:textId="77777777" w:rsidR="00900B55" w:rsidRDefault="00000000">
      <w:pPr>
        <w:pStyle w:val="PreformattedText"/>
      </w:pPr>
      <w:r>
        <w:t xml:space="preserve">    // connection init</w:t>
      </w:r>
      <w:r>
        <w:tab/>
      </w:r>
    </w:p>
    <w:p w14:paraId="3375C353" w14:textId="77777777" w:rsidR="00900B55" w:rsidRDefault="00000000">
      <w:pPr>
        <w:pStyle w:val="PreformattedText"/>
      </w:pPr>
      <w:r>
        <w:t xml:space="preserve">  }</w:t>
      </w:r>
    </w:p>
    <w:p w14:paraId="47D31A2C" w14:textId="77777777" w:rsidR="00900B55" w:rsidRDefault="00000000">
      <w:pPr>
        <w:pStyle w:val="PreformattedText"/>
      </w:pPr>
      <w:r>
        <w:t xml:space="preserve">  public static get Instance(): ConnectionMediatorService {</w:t>
      </w:r>
    </w:p>
    <w:p w14:paraId="089FEDB8" w14:textId="77777777" w:rsidR="00900B55" w:rsidRDefault="00000000">
      <w:pPr>
        <w:pStyle w:val="PreformattedText"/>
      </w:pPr>
      <w:r>
        <w:t xml:space="preserve">    ConnectionMediatorService._instance ??= new ConnectionMediatorService();</w:t>
      </w:r>
    </w:p>
    <w:p w14:paraId="7A6F5640" w14:textId="77777777" w:rsidR="00900B55" w:rsidRDefault="00000000">
      <w:pPr>
        <w:pStyle w:val="PreformattedText"/>
      </w:pPr>
      <w:r>
        <w:t xml:space="preserve">    return ConnectionMediatorService._instance;</w:t>
      </w:r>
    </w:p>
    <w:p w14:paraId="1C4CCE1D" w14:textId="77777777" w:rsidR="00900B55" w:rsidRDefault="00000000">
      <w:pPr>
        <w:pStyle w:val="PreformattedText"/>
      </w:pPr>
      <w:r>
        <w:lastRenderedPageBreak/>
        <w:t xml:space="preserve">  }</w:t>
      </w:r>
    </w:p>
    <w:p w14:paraId="498BE190" w14:textId="77777777" w:rsidR="00900B55" w:rsidRDefault="00000000">
      <w:pPr>
        <w:pStyle w:val="PreformattedText"/>
      </w:pPr>
      <w:r>
        <w:t>}</w:t>
      </w:r>
    </w:p>
    <w:p w14:paraId="16591F8A" w14:textId="77777777" w:rsidR="00900B55" w:rsidRDefault="00000000">
      <w:pPr>
        <w:pStyle w:val="Heading2"/>
      </w:pPr>
      <w:bookmarkStart w:id="50" w:name="__RefHeading___Toc4048_569911539"/>
      <w:bookmarkStart w:id="51" w:name="_Toc117796337"/>
      <w:bookmarkStart w:id="52" w:name="_Toc117797601"/>
      <w:bookmarkStart w:id="53" w:name="_Toc117951511"/>
      <w:r>
        <w:t>Factory – ShipPartFactory</w:t>
      </w:r>
      <w:bookmarkEnd w:id="50"/>
      <w:bookmarkEnd w:id="51"/>
      <w:bookmarkEnd w:id="52"/>
      <w:bookmarkEnd w:id="53"/>
    </w:p>
    <w:p w14:paraId="741BBCE2" w14:textId="77777777" w:rsidR="00900B55" w:rsidRDefault="00000000">
      <w:pPr>
        <w:pStyle w:val="Standard"/>
        <w:rPr>
          <w:b/>
          <w:bCs/>
        </w:rPr>
      </w:pPr>
      <w:r>
        <w:rPr>
          <w:b/>
          <w:bCs/>
        </w:rPr>
        <w:t>Atsakingas komandos narys: Šarūnas Palianskas</w:t>
      </w:r>
    </w:p>
    <w:p w14:paraId="672A1C71" w14:textId="77777777" w:rsidR="00900B55" w:rsidRDefault="00000000">
      <w:pPr>
        <w:pStyle w:val="Standard"/>
      </w:pPr>
      <w:r>
        <w:t xml:space="preserve">Laivo modeliai yra sudaryti iš keleto laivo dalių. Šioms dalims kurti naudojamas </w:t>
      </w:r>
      <w:r>
        <w:rPr>
          <w:i/>
          <w:iCs/>
        </w:rPr>
        <w:t>ShipPartFactory</w:t>
      </w:r>
      <w:r>
        <w:t>.</w:t>
      </w:r>
    </w:p>
    <w:p w14:paraId="5591FC15" w14:textId="77777777" w:rsidR="00900B55" w:rsidRDefault="00000000">
      <w:pPr>
        <w:pStyle w:val="Standard"/>
      </w:pPr>
      <w:r>
        <w:t>Šablonas buvo taikomas nuo pradžių, todėl klasių diagramos prieš taikymą nėra.</w:t>
      </w:r>
    </w:p>
    <w:p w14:paraId="16CC9ED7" w14:textId="77777777" w:rsidR="001D67B0" w:rsidRDefault="001D67B0" w:rsidP="001D67B0">
      <w:pPr>
        <w:pStyle w:val="Standard"/>
        <w:keepNext/>
      </w:pPr>
      <w:r>
        <w:rPr>
          <w:noProof/>
        </w:rPr>
        <w:drawing>
          <wp:inline distT="0" distB="0" distL="0" distR="0" wp14:anchorId="45C1D5EA" wp14:editId="0802F5A3">
            <wp:extent cx="6299835" cy="4486275"/>
            <wp:effectExtent l="0" t="0" r="5715" b="9525"/>
            <wp:docPr id="26" name="Picture 2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835" cy="4486275"/>
                    </a:xfrm>
                    <a:prstGeom prst="rect">
                      <a:avLst/>
                    </a:prstGeom>
                    <a:noFill/>
                    <a:ln>
                      <a:noFill/>
                    </a:ln>
                  </pic:spPr>
                </pic:pic>
              </a:graphicData>
            </a:graphic>
          </wp:inline>
        </w:drawing>
      </w:r>
    </w:p>
    <w:p w14:paraId="5C809415" w14:textId="4C633996" w:rsidR="00900B55" w:rsidRDefault="001D67B0" w:rsidP="001D67B0">
      <w:pPr>
        <w:pStyle w:val="Caption"/>
      </w:pPr>
      <w:bookmarkStart w:id="54" w:name="_Toc117951532"/>
      <w:r>
        <w:t xml:space="preserve">Figūra </w:t>
      </w:r>
      <w:r>
        <w:fldChar w:fldCharType="begin"/>
      </w:r>
      <w:r>
        <w:instrText xml:space="preserve"> SEQ Figūra \* ARABIC </w:instrText>
      </w:r>
      <w:r>
        <w:fldChar w:fldCharType="separate"/>
      </w:r>
      <w:r w:rsidR="00215420">
        <w:rPr>
          <w:noProof/>
        </w:rPr>
        <w:t>4</w:t>
      </w:r>
      <w:r>
        <w:fldChar w:fldCharType="end"/>
      </w:r>
      <w:r>
        <w:t>: Factory šablono klasių diagrama</w:t>
      </w:r>
      <w:bookmarkEnd w:id="54"/>
    </w:p>
    <w:p w14:paraId="7A9C7229" w14:textId="77777777" w:rsidR="001D67B0" w:rsidRDefault="001D67B0">
      <w:pPr>
        <w:pStyle w:val="Standard"/>
      </w:pPr>
    </w:p>
    <w:p w14:paraId="4BBDDD65" w14:textId="3355B8B9" w:rsidR="00900B55" w:rsidRDefault="00000000">
      <w:pPr>
        <w:pStyle w:val="Standard"/>
      </w:pPr>
      <w:r>
        <w:t>Šablono kodo fragmentas:</w:t>
      </w:r>
    </w:p>
    <w:p w14:paraId="4DE33785" w14:textId="77777777" w:rsidR="00900B55" w:rsidRDefault="00000000">
      <w:pPr>
        <w:pStyle w:val="PreformattedText"/>
      </w:pPr>
      <w:r>
        <w:t>export interface IShipPartFactory {</w:t>
      </w:r>
    </w:p>
    <w:p w14:paraId="20D5BC44" w14:textId="77777777" w:rsidR="00900B55" w:rsidRDefault="00000000">
      <w:pPr>
        <w:pStyle w:val="PreformattedText"/>
      </w:pPr>
      <w:r>
        <w:t xml:space="preserve">  createParts(</w:t>
      </w:r>
    </w:p>
    <w:p w14:paraId="42A4331A" w14:textId="77777777" w:rsidR="00900B55" w:rsidRDefault="00000000">
      <w:pPr>
        <w:pStyle w:val="PreformattedText"/>
      </w:pPr>
      <w:r>
        <w:t xml:space="preserve">    amount: number,</w:t>
      </w:r>
    </w:p>
    <w:p w14:paraId="30494157" w14:textId="77777777" w:rsidR="00900B55" w:rsidRDefault="00000000">
      <w:pPr>
        <w:pStyle w:val="PreformattedText"/>
      </w:pPr>
      <w:r>
        <w:t xml:space="preserve">    isModular: boolean,</w:t>
      </w:r>
    </w:p>
    <w:p w14:paraId="055C78BB" w14:textId="77777777" w:rsidR="00900B55" w:rsidRDefault="00000000">
      <w:pPr>
        <w:pStyle w:val="PreformattedText"/>
      </w:pPr>
      <w:r>
        <w:t xml:space="preserve">    shipClass: ShipClass</w:t>
      </w:r>
    </w:p>
    <w:p w14:paraId="47905468" w14:textId="77777777" w:rsidR="00900B55" w:rsidRDefault="00000000">
      <w:pPr>
        <w:pStyle w:val="PreformattedText"/>
      </w:pPr>
      <w:r>
        <w:t xml:space="preserve">  ): ShipPart[];</w:t>
      </w:r>
    </w:p>
    <w:p w14:paraId="0702F5A6" w14:textId="77777777" w:rsidR="00900B55" w:rsidRDefault="00000000">
      <w:pPr>
        <w:pStyle w:val="PreformattedText"/>
      </w:pPr>
      <w:r>
        <w:t>}</w:t>
      </w:r>
    </w:p>
    <w:p w14:paraId="179688F2" w14:textId="77777777" w:rsidR="00900B55" w:rsidRDefault="00900B55">
      <w:pPr>
        <w:pStyle w:val="PreformattedText"/>
      </w:pPr>
    </w:p>
    <w:p w14:paraId="051062C4" w14:textId="77777777" w:rsidR="00900B55" w:rsidRDefault="00000000">
      <w:pPr>
        <w:pStyle w:val="PreformattedText"/>
      </w:pPr>
      <w:r>
        <w:lastRenderedPageBreak/>
        <w:t>export default class ShipPartFactory implements IShipPartFactory {</w:t>
      </w:r>
    </w:p>
    <w:p w14:paraId="60A9AB2E" w14:textId="77777777" w:rsidR="00900B55" w:rsidRDefault="00000000">
      <w:pPr>
        <w:pStyle w:val="PreformattedText"/>
      </w:pPr>
      <w:r>
        <w:t xml:space="preserve">  createParts(</w:t>
      </w:r>
    </w:p>
    <w:p w14:paraId="6818E378" w14:textId="77777777" w:rsidR="00900B55" w:rsidRDefault="00000000">
      <w:pPr>
        <w:pStyle w:val="PreformattedText"/>
      </w:pPr>
      <w:r>
        <w:t xml:space="preserve">    amount: number,</w:t>
      </w:r>
    </w:p>
    <w:p w14:paraId="1DDB51AE" w14:textId="77777777" w:rsidR="00900B55" w:rsidRDefault="00000000">
      <w:pPr>
        <w:pStyle w:val="PreformattedText"/>
      </w:pPr>
      <w:r>
        <w:t xml:space="preserve">    isModular: boolean,</w:t>
      </w:r>
    </w:p>
    <w:p w14:paraId="01D946F3" w14:textId="77777777" w:rsidR="00900B55" w:rsidRDefault="00000000">
      <w:pPr>
        <w:pStyle w:val="PreformattedText"/>
      </w:pPr>
      <w:r>
        <w:t xml:space="preserve">    shipClass: ShipClass</w:t>
      </w:r>
    </w:p>
    <w:p w14:paraId="07837760" w14:textId="77777777" w:rsidR="00900B55" w:rsidRDefault="00000000">
      <w:pPr>
        <w:pStyle w:val="PreformattedText"/>
      </w:pPr>
      <w:r>
        <w:t xml:space="preserve">  ): ShipPart[] {</w:t>
      </w:r>
    </w:p>
    <w:p w14:paraId="59875FF6" w14:textId="77777777" w:rsidR="00900B55" w:rsidRDefault="00000000">
      <w:pPr>
        <w:pStyle w:val="PreformattedText"/>
      </w:pPr>
      <w:r>
        <w:t xml:space="preserve">    const result: ShipPart[] = [];</w:t>
      </w:r>
    </w:p>
    <w:p w14:paraId="39795925" w14:textId="77777777" w:rsidR="00900B55" w:rsidRDefault="00900B55">
      <w:pPr>
        <w:pStyle w:val="PreformattedText"/>
      </w:pPr>
    </w:p>
    <w:p w14:paraId="7F5DA380" w14:textId="77777777" w:rsidR="00900B55" w:rsidRDefault="00000000">
      <w:pPr>
        <w:pStyle w:val="PreformattedText"/>
      </w:pPr>
      <w:r>
        <w:t xml:space="preserve">    for (let i = 0; i &lt; amount; i++) {</w:t>
      </w:r>
    </w:p>
    <w:p w14:paraId="46565525" w14:textId="77777777" w:rsidR="00900B55" w:rsidRDefault="00000000">
      <w:pPr>
        <w:pStyle w:val="PreformattedText"/>
      </w:pPr>
      <w:r>
        <w:t xml:space="preserve">      result.push(this.createPart(isModular, shipClass));</w:t>
      </w:r>
    </w:p>
    <w:p w14:paraId="790D38CA" w14:textId="77777777" w:rsidR="00900B55" w:rsidRDefault="00000000">
      <w:pPr>
        <w:pStyle w:val="PreformattedText"/>
      </w:pPr>
      <w:r>
        <w:t xml:space="preserve">    }</w:t>
      </w:r>
    </w:p>
    <w:p w14:paraId="0B48A11C" w14:textId="77777777" w:rsidR="00900B55" w:rsidRDefault="00900B55">
      <w:pPr>
        <w:pStyle w:val="PreformattedText"/>
      </w:pPr>
    </w:p>
    <w:p w14:paraId="7C596F3B" w14:textId="77777777" w:rsidR="00900B55" w:rsidRDefault="00000000">
      <w:pPr>
        <w:pStyle w:val="PreformattedText"/>
      </w:pPr>
      <w:r>
        <w:t xml:space="preserve">    return result;</w:t>
      </w:r>
    </w:p>
    <w:p w14:paraId="0E0D3641" w14:textId="77777777" w:rsidR="00900B55" w:rsidRDefault="00000000">
      <w:pPr>
        <w:pStyle w:val="PreformattedText"/>
      </w:pPr>
      <w:r>
        <w:t xml:space="preserve">  }</w:t>
      </w:r>
    </w:p>
    <w:p w14:paraId="2BE70CFE" w14:textId="77777777" w:rsidR="00900B55" w:rsidRDefault="00900B55">
      <w:pPr>
        <w:pStyle w:val="PreformattedText"/>
      </w:pPr>
    </w:p>
    <w:p w14:paraId="59EA3AA6" w14:textId="77777777" w:rsidR="00900B55" w:rsidRDefault="00000000">
      <w:pPr>
        <w:pStyle w:val="PreformattedText"/>
      </w:pPr>
      <w:r>
        <w:t xml:space="preserve">  private createPart(isModular: boolean, shipClass: ShipClass) {</w:t>
      </w:r>
    </w:p>
    <w:p w14:paraId="09D8CBFF" w14:textId="77777777" w:rsidR="00900B55" w:rsidRDefault="00000000">
      <w:pPr>
        <w:pStyle w:val="PreformattedText"/>
      </w:pPr>
      <w:r>
        <w:t xml:space="preserve">    if (isModular) {</w:t>
      </w:r>
    </w:p>
    <w:p w14:paraId="5D16B95F" w14:textId="77777777" w:rsidR="00900B55" w:rsidRDefault="00000000">
      <w:pPr>
        <w:pStyle w:val="PreformattedText"/>
      </w:pPr>
      <w:r>
        <w:t xml:space="preserve">      return new ModularShipPart(shipClass);</w:t>
      </w:r>
    </w:p>
    <w:p w14:paraId="4BD25325" w14:textId="77777777" w:rsidR="00900B55" w:rsidRDefault="00000000">
      <w:pPr>
        <w:pStyle w:val="PreformattedText"/>
      </w:pPr>
      <w:r>
        <w:t xml:space="preserve">    }</w:t>
      </w:r>
    </w:p>
    <w:p w14:paraId="5ECC7FEA" w14:textId="77777777" w:rsidR="00900B55" w:rsidRDefault="00900B55">
      <w:pPr>
        <w:pStyle w:val="PreformattedText"/>
        <w:ind w:left="0"/>
      </w:pPr>
    </w:p>
    <w:p w14:paraId="66542D2A" w14:textId="77777777" w:rsidR="00900B55" w:rsidRDefault="00000000">
      <w:pPr>
        <w:pStyle w:val="PreformattedText"/>
      </w:pPr>
      <w:r>
        <w:t xml:space="preserve">    return new ShipPart(shipClass);</w:t>
      </w:r>
    </w:p>
    <w:p w14:paraId="46559972" w14:textId="77777777" w:rsidR="00900B55" w:rsidRDefault="00000000">
      <w:pPr>
        <w:pStyle w:val="PreformattedText"/>
      </w:pPr>
      <w:r>
        <w:t xml:space="preserve">  }</w:t>
      </w:r>
    </w:p>
    <w:p w14:paraId="5CEC878C" w14:textId="77777777" w:rsidR="00900B55" w:rsidRDefault="00000000">
      <w:pPr>
        <w:pStyle w:val="PreformattedText"/>
      </w:pPr>
      <w:r>
        <w:t>}</w:t>
      </w:r>
    </w:p>
    <w:p w14:paraId="7918FD97" w14:textId="77777777" w:rsidR="00900B55" w:rsidRDefault="00000000">
      <w:pPr>
        <w:pStyle w:val="Heading2"/>
        <w:rPr>
          <w:lang w:val="en-US"/>
        </w:rPr>
      </w:pPr>
      <w:bookmarkStart w:id="55" w:name="__RefHeading___Toc4050_569911539"/>
      <w:bookmarkStart w:id="56" w:name="_Toc117796338"/>
      <w:bookmarkStart w:id="57" w:name="_Toc117797602"/>
      <w:bookmarkStart w:id="58" w:name="_Toc117951512"/>
      <w:r>
        <w:rPr>
          <w:lang w:val="en-US"/>
        </w:rPr>
        <w:t xml:space="preserve">Abstract factory – </w:t>
      </w:r>
      <w:proofErr w:type="spellStart"/>
      <w:r>
        <w:rPr>
          <w:lang w:val="en-US"/>
        </w:rPr>
        <w:t>ShipFactory</w:t>
      </w:r>
      <w:bookmarkEnd w:id="55"/>
      <w:bookmarkEnd w:id="56"/>
      <w:bookmarkEnd w:id="57"/>
      <w:bookmarkEnd w:id="58"/>
      <w:proofErr w:type="spellEnd"/>
    </w:p>
    <w:p w14:paraId="4EC59419" w14:textId="77777777" w:rsidR="00900B55" w:rsidRDefault="00000000">
      <w:pPr>
        <w:pStyle w:val="Standard"/>
      </w:pPr>
      <w:proofErr w:type="spellStart"/>
      <w:r>
        <w:rPr>
          <w:b/>
          <w:bCs/>
          <w:lang w:val="en-US"/>
        </w:rPr>
        <w:t>Atsakingas</w:t>
      </w:r>
      <w:proofErr w:type="spellEnd"/>
      <w:r>
        <w:rPr>
          <w:b/>
          <w:bCs/>
          <w:lang w:val="en-US"/>
        </w:rPr>
        <w:t xml:space="preserve"> </w:t>
      </w:r>
      <w:proofErr w:type="spellStart"/>
      <w:r>
        <w:rPr>
          <w:b/>
          <w:bCs/>
          <w:lang w:val="en-US"/>
        </w:rPr>
        <w:t>komandos</w:t>
      </w:r>
      <w:proofErr w:type="spellEnd"/>
      <w:r>
        <w:rPr>
          <w:b/>
          <w:bCs/>
          <w:lang w:val="en-US"/>
        </w:rPr>
        <w:t xml:space="preserve"> </w:t>
      </w:r>
      <w:proofErr w:type="spellStart"/>
      <w:r>
        <w:rPr>
          <w:b/>
          <w:bCs/>
          <w:lang w:val="en-US"/>
        </w:rPr>
        <w:t>narys</w:t>
      </w:r>
      <w:proofErr w:type="spellEnd"/>
      <w:r>
        <w:rPr>
          <w:b/>
          <w:bCs/>
          <w:lang w:val="en-US"/>
        </w:rPr>
        <w:t xml:space="preserve">: </w:t>
      </w:r>
      <w:proofErr w:type="spellStart"/>
      <w:r>
        <w:rPr>
          <w:b/>
          <w:bCs/>
          <w:lang w:val="en-US"/>
        </w:rPr>
        <w:t>Šarūnas</w:t>
      </w:r>
      <w:proofErr w:type="spellEnd"/>
      <w:r>
        <w:rPr>
          <w:b/>
          <w:bCs/>
          <w:lang w:val="en-US"/>
        </w:rPr>
        <w:t xml:space="preserve"> </w:t>
      </w:r>
      <w:proofErr w:type="spellStart"/>
      <w:r>
        <w:rPr>
          <w:b/>
          <w:bCs/>
          <w:lang w:val="en-US"/>
        </w:rPr>
        <w:t>Palianskas</w:t>
      </w:r>
      <w:proofErr w:type="spellEnd"/>
    </w:p>
    <w:p w14:paraId="0CCF61DF" w14:textId="77777777" w:rsidR="00900B55" w:rsidRDefault="00000000">
      <w:pPr>
        <w:pStyle w:val="Standard"/>
      </w:pPr>
      <w:proofErr w:type="spellStart"/>
      <w:r>
        <w:rPr>
          <w:lang w:val="en-US"/>
        </w:rPr>
        <w:t>Laivo</w:t>
      </w:r>
      <w:proofErr w:type="spellEnd"/>
      <w:r>
        <w:rPr>
          <w:lang w:val="en-US"/>
        </w:rPr>
        <w:t xml:space="preserve"> </w:t>
      </w:r>
      <w:proofErr w:type="spellStart"/>
      <w:r>
        <w:rPr>
          <w:lang w:val="en-US"/>
        </w:rPr>
        <w:t>modeliai</w:t>
      </w:r>
      <w:proofErr w:type="spellEnd"/>
      <w:r>
        <w:rPr>
          <w:lang w:val="en-US"/>
        </w:rPr>
        <w:t xml:space="preserve"> </w:t>
      </w:r>
      <w:proofErr w:type="spellStart"/>
      <w:r>
        <w:rPr>
          <w:lang w:val="en-US"/>
        </w:rPr>
        <w:t>programoje</w:t>
      </w:r>
      <w:proofErr w:type="spellEnd"/>
      <w:r>
        <w:rPr>
          <w:lang w:val="en-US"/>
        </w:rPr>
        <w:t xml:space="preserve"> </w:t>
      </w:r>
      <w:proofErr w:type="spellStart"/>
      <w:r>
        <w:rPr>
          <w:lang w:val="en-US"/>
        </w:rPr>
        <w:t>gali</w:t>
      </w:r>
      <w:proofErr w:type="spellEnd"/>
      <w:r>
        <w:rPr>
          <w:lang w:val="en-US"/>
        </w:rPr>
        <w:t xml:space="preserve"> b</w:t>
      </w:r>
      <w:r>
        <w:t xml:space="preserve">ūti keleto skirtingų klasių (pvz. lėktuvnešis), taip pat laivai gali būti skirtingų tipų priklausomai nuo žaidimo tipo (pvz. turintys laivo dalis, kurios turi gyvybės taškus – nėra nuskandinamos iš karto į jas pataikius). Tokiu atveju programoje realizuotas </w:t>
      </w:r>
      <w:r>
        <w:rPr>
          <w:i/>
          <w:iCs/>
        </w:rPr>
        <w:t>Abstract factory</w:t>
      </w:r>
      <w:r>
        <w:t xml:space="preserve"> šablonas laivų kūrimui.</w:t>
      </w:r>
    </w:p>
    <w:p w14:paraId="0AEA52E0" w14:textId="756A1AC4" w:rsidR="00900B55" w:rsidRDefault="00000000">
      <w:pPr>
        <w:pStyle w:val="Standard"/>
      </w:pPr>
      <w:r>
        <w:t>Šablonas buvo taikomas nuo pradžių, todėl klasių diagramos prieš taikymą nėra.</w:t>
      </w:r>
    </w:p>
    <w:p w14:paraId="59612AB8" w14:textId="77777777" w:rsidR="0085455C" w:rsidRDefault="0085455C" w:rsidP="0085455C">
      <w:pPr>
        <w:pStyle w:val="Standard"/>
        <w:keepNext/>
      </w:pPr>
      <w:r>
        <w:rPr>
          <w:noProof/>
        </w:rPr>
        <w:lastRenderedPageBreak/>
        <w:drawing>
          <wp:inline distT="0" distB="0" distL="0" distR="0" wp14:anchorId="0E7CABAF" wp14:editId="7131D3D5">
            <wp:extent cx="6299835" cy="4704080"/>
            <wp:effectExtent l="0" t="0" r="5715" b="127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9835" cy="4704080"/>
                    </a:xfrm>
                    <a:prstGeom prst="rect">
                      <a:avLst/>
                    </a:prstGeom>
                    <a:noFill/>
                    <a:ln>
                      <a:noFill/>
                    </a:ln>
                  </pic:spPr>
                </pic:pic>
              </a:graphicData>
            </a:graphic>
          </wp:inline>
        </w:drawing>
      </w:r>
    </w:p>
    <w:p w14:paraId="0291C9C4" w14:textId="1E7EFD45" w:rsidR="0085455C" w:rsidRDefault="0085455C" w:rsidP="0085455C">
      <w:pPr>
        <w:pStyle w:val="Caption"/>
      </w:pPr>
      <w:bookmarkStart w:id="59" w:name="_Toc117951533"/>
      <w:r>
        <w:t xml:space="preserve">Figūra </w:t>
      </w:r>
      <w:fldSimple w:instr=" SEQ Figūra \* ARABIC ">
        <w:r w:rsidR="00215420">
          <w:rPr>
            <w:noProof/>
          </w:rPr>
          <w:t>5</w:t>
        </w:r>
      </w:fldSimple>
      <w:r>
        <w:t>: Abstract factory šablono klasių diagrama</w:t>
      </w:r>
      <w:bookmarkEnd w:id="59"/>
    </w:p>
    <w:p w14:paraId="5A7A0AF4" w14:textId="44F09516" w:rsidR="00900B55" w:rsidRDefault="00900B55">
      <w:pPr>
        <w:pStyle w:val="Standard"/>
      </w:pPr>
    </w:p>
    <w:p w14:paraId="17031998" w14:textId="77777777" w:rsidR="00900B55" w:rsidRDefault="00000000">
      <w:pPr>
        <w:pStyle w:val="Standard"/>
      </w:pPr>
      <w:r>
        <w:t>Šablono kodo fragmentas:</w:t>
      </w:r>
    </w:p>
    <w:p w14:paraId="6CF9A5B9" w14:textId="77777777" w:rsidR="00900B55" w:rsidRDefault="00000000">
      <w:pPr>
        <w:pStyle w:val="PreformattedText"/>
      </w:pPr>
      <w:r>
        <w:t>export interface IShipFactory {</w:t>
      </w:r>
    </w:p>
    <w:p w14:paraId="40578B50" w14:textId="77777777" w:rsidR="00900B55" w:rsidRDefault="00000000">
      <w:pPr>
        <w:pStyle w:val="PreformattedText"/>
      </w:pPr>
      <w:r>
        <w:t xml:space="preserve">  create(type: ShipClass): Ship;</w:t>
      </w:r>
    </w:p>
    <w:p w14:paraId="7988657C" w14:textId="77777777" w:rsidR="00900B55" w:rsidRDefault="00000000">
      <w:pPr>
        <w:pStyle w:val="PreformattedText"/>
      </w:pPr>
      <w:r>
        <w:t>}</w:t>
      </w:r>
    </w:p>
    <w:p w14:paraId="00AA35B2" w14:textId="77777777" w:rsidR="00900B55" w:rsidRDefault="00900B55">
      <w:pPr>
        <w:pStyle w:val="PreformattedText"/>
      </w:pPr>
    </w:p>
    <w:p w14:paraId="1CDA93A8" w14:textId="77777777" w:rsidR="00900B55" w:rsidRDefault="00000000">
      <w:pPr>
        <w:pStyle w:val="PreformattedText"/>
      </w:pPr>
      <w:r>
        <w:t>export default class ClassicShipFactory implements IShipFactory {</w:t>
      </w:r>
    </w:p>
    <w:p w14:paraId="085F4B09" w14:textId="77777777" w:rsidR="00900B55" w:rsidRDefault="00000000">
      <w:pPr>
        <w:pStyle w:val="PreformattedText"/>
      </w:pPr>
      <w:r>
        <w:t xml:space="preserve">  // other props and methods</w:t>
      </w:r>
    </w:p>
    <w:p w14:paraId="4ACE3D52" w14:textId="77777777" w:rsidR="00900B55" w:rsidRDefault="00900B55">
      <w:pPr>
        <w:pStyle w:val="PreformattedText"/>
      </w:pPr>
    </w:p>
    <w:p w14:paraId="651358F4" w14:textId="77777777" w:rsidR="00900B55" w:rsidRDefault="00000000">
      <w:pPr>
        <w:pStyle w:val="PreformattedText"/>
      </w:pPr>
      <w:r>
        <w:t xml:space="preserve">  create(type: ShipClass): IClassicShip {</w:t>
      </w:r>
    </w:p>
    <w:p w14:paraId="324868DA" w14:textId="77777777" w:rsidR="00900B55" w:rsidRDefault="00000000">
      <w:pPr>
        <w:pStyle w:val="PreformattedText"/>
      </w:pPr>
      <w:r>
        <w:t xml:space="preserve">    switch (type) {</w:t>
      </w:r>
    </w:p>
    <w:p w14:paraId="1EEB2F5D" w14:textId="77777777" w:rsidR="00900B55" w:rsidRDefault="00000000">
      <w:pPr>
        <w:pStyle w:val="PreformattedText"/>
      </w:pPr>
      <w:r>
        <w:t xml:space="preserve">      case ShipClass.Carrier: {</w:t>
      </w:r>
    </w:p>
    <w:p w14:paraId="3F84D728" w14:textId="77777777" w:rsidR="00900B55" w:rsidRDefault="00000000">
      <w:pPr>
        <w:pStyle w:val="PreformattedText"/>
      </w:pPr>
      <w:r>
        <w:t xml:space="preserve">        return new ClassicCarrier();</w:t>
      </w:r>
    </w:p>
    <w:p w14:paraId="663EE13C" w14:textId="77777777" w:rsidR="00900B55" w:rsidRDefault="00000000">
      <w:pPr>
        <w:pStyle w:val="PreformattedText"/>
      </w:pPr>
      <w:r>
        <w:t xml:space="preserve">      }</w:t>
      </w:r>
    </w:p>
    <w:p w14:paraId="1553B47C" w14:textId="77777777" w:rsidR="00900B55" w:rsidRDefault="00000000">
      <w:pPr>
        <w:pStyle w:val="PreformattedText"/>
      </w:pPr>
      <w:r>
        <w:t xml:space="preserve">      case ShipClass.Battleship: {</w:t>
      </w:r>
    </w:p>
    <w:p w14:paraId="473FABEC" w14:textId="77777777" w:rsidR="00900B55" w:rsidRDefault="00000000">
      <w:pPr>
        <w:pStyle w:val="PreformattedText"/>
      </w:pPr>
      <w:r>
        <w:t xml:space="preserve">        return new ClassicBattleship();</w:t>
      </w:r>
    </w:p>
    <w:p w14:paraId="70B36362" w14:textId="77777777" w:rsidR="00900B55" w:rsidRDefault="00000000">
      <w:pPr>
        <w:pStyle w:val="PreformattedText"/>
      </w:pPr>
      <w:r>
        <w:t xml:space="preserve">      }</w:t>
      </w:r>
    </w:p>
    <w:p w14:paraId="2CF8A0F6" w14:textId="77777777" w:rsidR="00900B55" w:rsidRDefault="00000000">
      <w:pPr>
        <w:pStyle w:val="PreformattedText"/>
      </w:pPr>
      <w:r>
        <w:lastRenderedPageBreak/>
        <w:t xml:space="preserve">      case ShipClass.Cruiser: {</w:t>
      </w:r>
    </w:p>
    <w:p w14:paraId="5943C8AB" w14:textId="77777777" w:rsidR="00900B55" w:rsidRDefault="00000000">
      <w:pPr>
        <w:pStyle w:val="PreformattedText"/>
      </w:pPr>
      <w:r>
        <w:t xml:space="preserve">        return new ClassicCruiser();</w:t>
      </w:r>
    </w:p>
    <w:p w14:paraId="18763705" w14:textId="77777777" w:rsidR="00900B55" w:rsidRDefault="00000000">
      <w:pPr>
        <w:pStyle w:val="PreformattedText"/>
      </w:pPr>
      <w:r>
        <w:t xml:space="preserve">      }</w:t>
      </w:r>
    </w:p>
    <w:p w14:paraId="0A2967B4" w14:textId="77777777" w:rsidR="00900B55" w:rsidRDefault="00000000">
      <w:pPr>
        <w:pStyle w:val="PreformattedText"/>
      </w:pPr>
      <w:r>
        <w:t xml:space="preserve">      case ShipClass.Submarine: {</w:t>
      </w:r>
    </w:p>
    <w:p w14:paraId="717C104C" w14:textId="77777777" w:rsidR="00900B55" w:rsidRDefault="00000000">
      <w:pPr>
        <w:pStyle w:val="PreformattedText"/>
      </w:pPr>
      <w:r>
        <w:t xml:space="preserve">        return new ClassicSubmarine();</w:t>
      </w:r>
    </w:p>
    <w:p w14:paraId="3F8A1E62" w14:textId="77777777" w:rsidR="00900B55" w:rsidRDefault="00000000">
      <w:pPr>
        <w:pStyle w:val="PreformattedText"/>
      </w:pPr>
      <w:r>
        <w:t xml:space="preserve">      }</w:t>
      </w:r>
    </w:p>
    <w:p w14:paraId="30BC694C" w14:textId="77777777" w:rsidR="00900B55" w:rsidRDefault="00000000">
      <w:pPr>
        <w:pStyle w:val="PreformattedText"/>
      </w:pPr>
      <w:r>
        <w:t xml:space="preserve">      case ShipClass.Speedboat: {</w:t>
      </w:r>
    </w:p>
    <w:p w14:paraId="47205E54" w14:textId="77777777" w:rsidR="00900B55" w:rsidRDefault="00000000">
      <w:pPr>
        <w:pStyle w:val="PreformattedText"/>
      </w:pPr>
      <w:r>
        <w:t xml:space="preserve">        return new ClassicSpeedboat();</w:t>
      </w:r>
    </w:p>
    <w:p w14:paraId="3FCF8E90" w14:textId="77777777" w:rsidR="00900B55" w:rsidRDefault="00000000">
      <w:pPr>
        <w:pStyle w:val="PreformattedText"/>
      </w:pPr>
      <w:r>
        <w:t xml:space="preserve">      }</w:t>
      </w:r>
    </w:p>
    <w:p w14:paraId="189D002F" w14:textId="77777777" w:rsidR="00900B55" w:rsidRDefault="00000000">
      <w:pPr>
        <w:pStyle w:val="PreformattedText"/>
      </w:pPr>
      <w:r>
        <w:t xml:space="preserve">    }</w:t>
      </w:r>
    </w:p>
    <w:p w14:paraId="5A1CC4B1" w14:textId="77777777" w:rsidR="00900B55" w:rsidRDefault="00000000">
      <w:pPr>
        <w:pStyle w:val="PreformattedText"/>
      </w:pPr>
      <w:r>
        <w:t xml:space="preserve">  }</w:t>
      </w:r>
    </w:p>
    <w:p w14:paraId="1CB2AE4B" w14:textId="77777777" w:rsidR="00900B55" w:rsidRDefault="00000000">
      <w:pPr>
        <w:pStyle w:val="PreformattedText"/>
      </w:pPr>
      <w:r>
        <w:t>}</w:t>
      </w:r>
    </w:p>
    <w:p w14:paraId="0DD52D9E" w14:textId="77777777" w:rsidR="00900B55" w:rsidRDefault="00900B55">
      <w:pPr>
        <w:pStyle w:val="PreformattedText"/>
      </w:pPr>
    </w:p>
    <w:p w14:paraId="4643CCFB" w14:textId="77777777" w:rsidR="00900B55" w:rsidRDefault="00000000">
      <w:pPr>
        <w:pStyle w:val="PreformattedText"/>
      </w:pPr>
      <w:r>
        <w:t>export default class ObservingShipFactory implements IShipFactory {</w:t>
      </w:r>
    </w:p>
    <w:p w14:paraId="321B9712" w14:textId="77777777" w:rsidR="00900B55" w:rsidRDefault="00000000">
      <w:pPr>
        <w:pStyle w:val="PreformattedText"/>
      </w:pPr>
      <w:r>
        <w:t xml:space="preserve">  // other props and methods</w:t>
      </w:r>
    </w:p>
    <w:p w14:paraId="677F57DE" w14:textId="77777777" w:rsidR="00900B55" w:rsidRDefault="00900B55">
      <w:pPr>
        <w:pStyle w:val="PreformattedText"/>
      </w:pPr>
    </w:p>
    <w:p w14:paraId="1B5AC0AF" w14:textId="77777777" w:rsidR="00900B55" w:rsidRDefault="00000000">
      <w:pPr>
        <w:pStyle w:val="PreformattedText"/>
      </w:pPr>
      <w:r>
        <w:t xml:space="preserve">  create(type: ShipClass): IObservingShip {</w:t>
      </w:r>
    </w:p>
    <w:p w14:paraId="039EB5AC" w14:textId="77777777" w:rsidR="00900B55" w:rsidRDefault="00000000">
      <w:pPr>
        <w:pStyle w:val="PreformattedText"/>
      </w:pPr>
      <w:r>
        <w:t xml:space="preserve">    switch (type) {</w:t>
      </w:r>
    </w:p>
    <w:p w14:paraId="7AAC2E85" w14:textId="77777777" w:rsidR="00900B55" w:rsidRDefault="00000000">
      <w:pPr>
        <w:pStyle w:val="PreformattedText"/>
      </w:pPr>
      <w:r>
        <w:t xml:space="preserve">      case ShipClass.Carrier: {</w:t>
      </w:r>
    </w:p>
    <w:p w14:paraId="3A819682" w14:textId="77777777" w:rsidR="00900B55" w:rsidRDefault="00000000">
      <w:pPr>
        <w:pStyle w:val="PreformattedText"/>
      </w:pPr>
      <w:r>
        <w:t xml:space="preserve">        return new ObservingCarrier();</w:t>
      </w:r>
    </w:p>
    <w:p w14:paraId="1877CC2D" w14:textId="77777777" w:rsidR="00900B55" w:rsidRDefault="00000000">
      <w:pPr>
        <w:pStyle w:val="PreformattedText"/>
      </w:pPr>
      <w:r>
        <w:t xml:space="preserve">      }</w:t>
      </w:r>
    </w:p>
    <w:p w14:paraId="46E090BF" w14:textId="77777777" w:rsidR="00900B55" w:rsidRDefault="00000000">
      <w:pPr>
        <w:pStyle w:val="PreformattedText"/>
      </w:pPr>
      <w:r>
        <w:t xml:space="preserve">      case ShipClass.Battleship: {</w:t>
      </w:r>
    </w:p>
    <w:p w14:paraId="301DC448" w14:textId="77777777" w:rsidR="00900B55" w:rsidRDefault="00000000">
      <w:pPr>
        <w:pStyle w:val="PreformattedText"/>
      </w:pPr>
      <w:r>
        <w:t xml:space="preserve">        return new ObservingBattleship();</w:t>
      </w:r>
    </w:p>
    <w:p w14:paraId="00FFD048" w14:textId="77777777" w:rsidR="00900B55" w:rsidRDefault="00000000">
      <w:pPr>
        <w:pStyle w:val="PreformattedText"/>
      </w:pPr>
      <w:r>
        <w:t xml:space="preserve">      }</w:t>
      </w:r>
    </w:p>
    <w:p w14:paraId="70E610A0" w14:textId="77777777" w:rsidR="00900B55" w:rsidRDefault="00000000">
      <w:pPr>
        <w:pStyle w:val="PreformattedText"/>
      </w:pPr>
      <w:r>
        <w:t xml:space="preserve">      case ShipClass.Cruiser: {</w:t>
      </w:r>
    </w:p>
    <w:p w14:paraId="4518CC5A" w14:textId="77777777" w:rsidR="00900B55" w:rsidRDefault="00000000">
      <w:pPr>
        <w:pStyle w:val="PreformattedText"/>
      </w:pPr>
      <w:r>
        <w:t xml:space="preserve">        return new ObservingCruiser();</w:t>
      </w:r>
    </w:p>
    <w:p w14:paraId="6364723C" w14:textId="77777777" w:rsidR="00900B55" w:rsidRDefault="00000000">
      <w:pPr>
        <w:pStyle w:val="PreformattedText"/>
      </w:pPr>
      <w:r>
        <w:t xml:space="preserve">      }</w:t>
      </w:r>
    </w:p>
    <w:p w14:paraId="1F7F43F6" w14:textId="77777777" w:rsidR="00900B55" w:rsidRDefault="00000000">
      <w:pPr>
        <w:pStyle w:val="PreformattedText"/>
      </w:pPr>
      <w:r>
        <w:t xml:space="preserve">      case ShipClass.Submarine: {</w:t>
      </w:r>
    </w:p>
    <w:p w14:paraId="705EF7E0" w14:textId="77777777" w:rsidR="00900B55" w:rsidRDefault="00000000">
      <w:pPr>
        <w:pStyle w:val="PreformattedText"/>
      </w:pPr>
      <w:r>
        <w:t xml:space="preserve">        return new ObservingSubmarine();</w:t>
      </w:r>
    </w:p>
    <w:p w14:paraId="06583F78" w14:textId="77777777" w:rsidR="00900B55" w:rsidRDefault="00000000">
      <w:pPr>
        <w:pStyle w:val="PreformattedText"/>
      </w:pPr>
      <w:r>
        <w:t xml:space="preserve">      }</w:t>
      </w:r>
    </w:p>
    <w:p w14:paraId="02879213" w14:textId="77777777" w:rsidR="00900B55" w:rsidRDefault="00000000">
      <w:pPr>
        <w:pStyle w:val="PreformattedText"/>
      </w:pPr>
      <w:r>
        <w:t xml:space="preserve">      case ShipClass.Speedboat: {</w:t>
      </w:r>
    </w:p>
    <w:p w14:paraId="25FB8E36" w14:textId="77777777" w:rsidR="00900B55" w:rsidRDefault="00000000">
      <w:pPr>
        <w:pStyle w:val="PreformattedText"/>
      </w:pPr>
      <w:r>
        <w:t xml:space="preserve">        return new ObservingSpeedboat();</w:t>
      </w:r>
    </w:p>
    <w:p w14:paraId="3E8B8702" w14:textId="77777777" w:rsidR="00900B55" w:rsidRDefault="00000000">
      <w:pPr>
        <w:pStyle w:val="PreformattedText"/>
      </w:pPr>
      <w:r>
        <w:t xml:space="preserve">      }</w:t>
      </w:r>
    </w:p>
    <w:p w14:paraId="09C73CF5" w14:textId="77777777" w:rsidR="00900B55" w:rsidRDefault="00000000">
      <w:pPr>
        <w:pStyle w:val="PreformattedText"/>
      </w:pPr>
      <w:r>
        <w:t xml:space="preserve">    }</w:t>
      </w:r>
    </w:p>
    <w:p w14:paraId="3B7A45B1" w14:textId="77777777" w:rsidR="00900B55" w:rsidRDefault="00000000">
      <w:pPr>
        <w:pStyle w:val="PreformattedText"/>
      </w:pPr>
      <w:r>
        <w:t xml:space="preserve">  }</w:t>
      </w:r>
    </w:p>
    <w:p w14:paraId="5CD0641A" w14:textId="77777777" w:rsidR="00900B55" w:rsidRDefault="00000000">
      <w:pPr>
        <w:pStyle w:val="PreformattedText"/>
      </w:pPr>
      <w:r>
        <w:t>}</w:t>
      </w:r>
    </w:p>
    <w:p w14:paraId="419D1A41" w14:textId="77777777" w:rsidR="00900B55" w:rsidRDefault="00900B55">
      <w:pPr>
        <w:pStyle w:val="PreformattedText"/>
      </w:pPr>
    </w:p>
    <w:p w14:paraId="4304FD2A" w14:textId="77777777" w:rsidR="00900B55" w:rsidRDefault="00000000">
      <w:pPr>
        <w:pStyle w:val="PreformattedText"/>
      </w:pPr>
      <w:r>
        <w:lastRenderedPageBreak/>
        <w:t>export default class ModularShipFactory implements IShipFactory {</w:t>
      </w:r>
    </w:p>
    <w:p w14:paraId="31710E06" w14:textId="77777777" w:rsidR="00900B55" w:rsidRDefault="00000000">
      <w:pPr>
        <w:pStyle w:val="PreformattedText"/>
      </w:pPr>
      <w:r>
        <w:t xml:space="preserve">  // other props and methods</w:t>
      </w:r>
    </w:p>
    <w:p w14:paraId="5933C6E2" w14:textId="77777777" w:rsidR="00900B55" w:rsidRDefault="00900B55">
      <w:pPr>
        <w:pStyle w:val="PreformattedText"/>
      </w:pPr>
    </w:p>
    <w:p w14:paraId="3261A99D" w14:textId="77777777" w:rsidR="00900B55" w:rsidRDefault="00000000">
      <w:pPr>
        <w:pStyle w:val="PreformattedText"/>
      </w:pPr>
      <w:r>
        <w:t xml:space="preserve">  create(type: ShipClass): IModularShip {</w:t>
      </w:r>
    </w:p>
    <w:p w14:paraId="67B4B9E2" w14:textId="77777777" w:rsidR="00900B55" w:rsidRDefault="00000000">
      <w:pPr>
        <w:pStyle w:val="PreformattedText"/>
      </w:pPr>
      <w:r>
        <w:t xml:space="preserve">    switch (type) {</w:t>
      </w:r>
    </w:p>
    <w:p w14:paraId="1B4C08BE" w14:textId="77777777" w:rsidR="00900B55" w:rsidRDefault="00000000">
      <w:pPr>
        <w:pStyle w:val="PreformattedText"/>
      </w:pPr>
      <w:r>
        <w:t xml:space="preserve">      case ShipClass.Carrier: {</w:t>
      </w:r>
    </w:p>
    <w:p w14:paraId="4EF81B3E" w14:textId="77777777" w:rsidR="00900B55" w:rsidRDefault="00000000">
      <w:pPr>
        <w:pStyle w:val="PreformattedText"/>
      </w:pPr>
      <w:r>
        <w:t xml:space="preserve">        return new ModularCarrier();</w:t>
      </w:r>
    </w:p>
    <w:p w14:paraId="1F39F889" w14:textId="77777777" w:rsidR="00900B55" w:rsidRDefault="00000000">
      <w:pPr>
        <w:pStyle w:val="PreformattedText"/>
      </w:pPr>
      <w:r>
        <w:t xml:space="preserve">      }</w:t>
      </w:r>
    </w:p>
    <w:p w14:paraId="0E005F89" w14:textId="77777777" w:rsidR="00900B55" w:rsidRDefault="00000000">
      <w:pPr>
        <w:pStyle w:val="PreformattedText"/>
      </w:pPr>
      <w:r>
        <w:t xml:space="preserve">      case ShipClass.Battleship: {</w:t>
      </w:r>
    </w:p>
    <w:p w14:paraId="3F5DD459" w14:textId="77777777" w:rsidR="00900B55" w:rsidRDefault="00000000">
      <w:pPr>
        <w:pStyle w:val="PreformattedText"/>
      </w:pPr>
      <w:r>
        <w:t xml:space="preserve">        return new ModularBattleship();</w:t>
      </w:r>
    </w:p>
    <w:p w14:paraId="0DA84269" w14:textId="77777777" w:rsidR="00900B55" w:rsidRDefault="00000000">
      <w:pPr>
        <w:pStyle w:val="PreformattedText"/>
      </w:pPr>
      <w:r>
        <w:t xml:space="preserve">      }</w:t>
      </w:r>
    </w:p>
    <w:p w14:paraId="0B087516" w14:textId="77777777" w:rsidR="00900B55" w:rsidRDefault="00000000">
      <w:pPr>
        <w:pStyle w:val="PreformattedText"/>
      </w:pPr>
      <w:r>
        <w:t xml:space="preserve">      case ShipClass.Cruiser: {</w:t>
      </w:r>
    </w:p>
    <w:p w14:paraId="5E8096A5" w14:textId="77777777" w:rsidR="00900B55" w:rsidRDefault="00000000">
      <w:pPr>
        <w:pStyle w:val="PreformattedText"/>
      </w:pPr>
      <w:r>
        <w:t xml:space="preserve">        return new ModularCruiser();</w:t>
      </w:r>
    </w:p>
    <w:p w14:paraId="062026FD" w14:textId="77777777" w:rsidR="00900B55" w:rsidRDefault="00000000">
      <w:pPr>
        <w:pStyle w:val="PreformattedText"/>
      </w:pPr>
      <w:r>
        <w:t xml:space="preserve">      }</w:t>
      </w:r>
    </w:p>
    <w:p w14:paraId="1A8472BB" w14:textId="77777777" w:rsidR="00900B55" w:rsidRDefault="00000000">
      <w:pPr>
        <w:pStyle w:val="PreformattedText"/>
      </w:pPr>
      <w:r>
        <w:t xml:space="preserve">      case ShipClass.Submarine: {</w:t>
      </w:r>
    </w:p>
    <w:p w14:paraId="663239F6" w14:textId="77777777" w:rsidR="00900B55" w:rsidRDefault="00000000">
      <w:pPr>
        <w:pStyle w:val="PreformattedText"/>
      </w:pPr>
      <w:r>
        <w:t xml:space="preserve">        return new ModularSubmarine();</w:t>
      </w:r>
    </w:p>
    <w:p w14:paraId="2FE67DE4" w14:textId="77777777" w:rsidR="00900B55" w:rsidRDefault="00000000">
      <w:pPr>
        <w:pStyle w:val="PreformattedText"/>
      </w:pPr>
      <w:r>
        <w:t xml:space="preserve">      }</w:t>
      </w:r>
    </w:p>
    <w:p w14:paraId="38786068" w14:textId="77777777" w:rsidR="00900B55" w:rsidRDefault="00000000">
      <w:pPr>
        <w:pStyle w:val="PreformattedText"/>
      </w:pPr>
      <w:r>
        <w:t xml:space="preserve">      case ShipClass.Speedboat: {</w:t>
      </w:r>
    </w:p>
    <w:p w14:paraId="7D1741AE" w14:textId="77777777" w:rsidR="00900B55" w:rsidRDefault="00000000">
      <w:pPr>
        <w:pStyle w:val="PreformattedText"/>
      </w:pPr>
      <w:r>
        <w:t xml:space="preserve">        return new ModularSpeedboat();</w:t>
      </w:r>
    </w:p>
    <w:p w14:paraId="003FB07E" w14:textId="77777777" w:rsidR="00900B55" w:rsidRDefault="00000000">
      <w:pPr>
        <w:pStyle w:val="PreformattedText"/>
      </w:pPr>
      <w:r>
        <w:t xml:space="preserve">      }</w:t>
      </w:r>
    </w:p>
    <w:p w14:paraId="2662840D" w14:textId="77777777" w:rsidR="00900B55" w:rsidRDefault="00000000">
      <w:pPr>
        <w:pStyle w:val="PreformattedText"/>
      </w:pPr>
      <w:r>
        <w:t xml:space="preserve">    }</w:t>
      </w:r>
    </w:p>
    <w:p w14:paraId="2C70BBFE" w14:textId="77777777" w:rsidR="00900B55" w:rsidRDefault="00000000">
      <w:pPr>
        <w:pStyle w:val="PreformattedText"/>
      </w:pPr>
      <w:r>
        <w:t xml:space="preserve">  }</w:t>
      </w:r>
    </w:p>
    <w:p w14:paraId="7BE8DC42" w14:textId="77777777" w:rsidR="00900B55" w:rsidRDefault="00000000">
      <w:pPr>
        <w:pStyle w:val="PreformattedText"/>
      </w:pPr>
      <w:r>
        <w:t>}</w:t>
      </w:r>
    </w:p>
    <w:p w14:paraId="2F56B9C7" w14:textId="77777777" w:rsidR="00900B55" w:rsidRDefault="00900B55">
      <w:pPr>
        <w:pStyle w:val="PreformattedText"/>
      </w:pPr>
    </w:p>
    <w:p w14:paraId="2D21CD0D" w14:textId="77777777" w:rsidR="00900B55" w:rsidRDefault="00000000">
      <w:pPr>
        <w:pStyle w:val="PreformattedText"/>
      </w:pPr>
      <w:r>
        <w:t>export class MatchService {</w:t>
      </w:r>
    </w:p>
    <w:p w14:paraId="04C449B0" w14:textId="77777777" w:rsidR="00900B55" w:rsidRDefault="00000000">
      <w:pPr>
        <w:pStyle w:val="PreformattedText"/>
      </w:pPr>
      <w:r>
        <w:t>// other props and methods</w:t>
      </w:r>
    </w:p>
    <w:p w14:paraId="794B8FDE" w14:textId="77777777" w:rsidR="00900B55" w:rsidRDefault="00000000">
      <w:pPr>
        <w:pStyle w:val="PreformattedText"/>
      </w:pPr>
      <w:r>
        <w:t xml:space="preserve">  static initMatchPlayerVehicles(): void {</w:t>
      </w:r>
    </w:p>
    <w:p w14:paraId="62DB3AEC" w14:textId="77777777" w:rsidR="00900B55" w:rsidRDefault="00000000">
      <w:pPr>
        <w:pStyle w:val="PreformattedText"/>
      </w:pPr>
      <w:r>
        <w:t xml:space="preserve">    const match = MatchProvider.Instance.match;</w:t>
      </w:r>
    </w:p>
    <w:p w14:paraId="0F705291" w14:textId="77777777" w:rsidR="00900B55" w:rsidRDefault="00900B55">
      <w:pPr>
        <w:pStyle w:val="PreformattedText"/>
      </w:pPr>
    </w:p>
    <w:p w14:paraId="631C4E8E" w14:textId="77777777" w:rsidR="00900B55" w:rsidRDefault="00000000">
      <w:pPr>
        <w:pStyle w:val="PreformattedText"/>
      </w:pPr>
      <w:r>
        <w:t xml:space="preserve">    const factory = this.getShipFactoryByGameType(match);</w:t>
      </w:r>
    </w:p>
    <w:p w14:paraId="4FFE7B2C" w14:textId="77777777" w:rsidR="00900B55" w:rsidRDefault="00900B55">
      <w:pPr>
        <w:pStyle w:val="PreformattedText"/>
      </w:pPr>
    </w:p>
    <w:p w14:paraId="70C81BCD" w14:textId="77777777" w:rsidR="00900B55" w:rsidRDefault="00000000">
      <w:pPr>
        <w:pStyle w:val="PreformattedText"/>
      </w:pPr>
      <w:r>
        <w:t xml:space="preserve">    match.players.forEach((player) =&gt; {</w:t>
      </w:r>
    </w:p>
    <w:p w14:paraId="47DF78FD" w14:textId="77777777" w:rsidR="00900B55" w:rsidRDefault="00000000">
      <w:pPr>
        <w:pStyle w:val="PreformattedText"/>
      </w:pPr>
      <w:r>
        <w:t xml:space="preserve">      player.ships = this.getShipSet(factory);</w:t>
      </w:r>
    </w:p>
    <w:p w14:paraId="633162F1" w14:textId="77777777" w:rsidR="00900B55" w:rsidRDefault="00000000">
      <w:pPr>
        <w:pStyle w:val="PreformattedText"/>
      </w:pPr>
      <w:r>
        <w:t xml:space="preserve">    });</w:t>
      </w:r>
    </w:p>
    <w:p w14:paraId="78AD9A01" w14:textId="77777777" w:rsidR="00900B55" w:rsidRDefault="00000000">
      <w:pPr>
        <w:pStyle w:val="PreformattedText"/>
      </w:pPr>
      <w:r>
        <w:t xml:space="preserve">  }</w:t>
      </w:r>
    </w:p>
    <w:p w14:paraId="36FA0C21" w14:textId="77777777" w:rsidR="00900B55" w:rsidRDefault="00900B55">
      <w:pPr>
        <w:pStyle w:val="PreformattedText"/>
      </w:pPr>
    </w:p>
    <w:p w14:paraId="31B019E4" w14:textId="77777777" w:rsidR="00900B55" w:rsidRDefault="00000000">
      <w:pPr>
        <w:pStyle w:val="PreformattedText"/>
      </w:pPr>
      <w:r>
        <w:t xml:space="preserve">  private static getShipFactoryByGameType(match: Match): IShipFactory {</w:t>
      </w:r>
    </w:p>
    <w:p w14:paraId="4BDE19BE" w14:textId="77777777" w:rsidR="00900B55" w:rsidRDefault="00000000">
      <w:pPr>
        <w:pStyle w:val="PreformattedText"/>
      </w:pPr>
      <w:r>
        <w:lastRenderedPageBreak/>
        <w:t xml:space="preserve">    switch (match.settings.gameMode) {</w:t>
      </w:r>
    </w:p>
    <w:p w14:paraId="228E66AA" w14:textId="77777777" w:rsidR="00900B55" w:rsidRDefault="00000000">
      <w:pPr>
        <w:pStyle w:val="PreformattedText"/>
      </w:pPr>
      <w:r>
        <w:t xml:space="preserve">      case GameMode.Classic: {</w:t>
      </w:r>
    </w:p>
    <w:p w14:paraId="4C055D07" w14:textId="77777777" w:rsidR="00900B55" w:rsidRDefault="00000000">
      <w:pPr>
        <w:pStyle w:val="PreformattedText"/>
      </w:pPr>
      <w:r>
        <w:t xml:space="preserve">        return ClassicShipFactory.Instance;</w:t>
      </w:r>
    </w:p>
    <w:p w14:paraId="04CEA426" w14:textId="77777777" w:rsidR="00900B55" w:rsidRDefault="00000000">
      <w:pPr>
        <w:pStyle w:val="PreformattedText"/>
      </w:pPr>
      <w:r>
        <w:t xml:space="preserve">      }</w:t>
      </w:r>
    </w:p>
    <w:p w14:paraId="067BE7AD" w14:textId="77777777" w:rsidR="00900B55" w:rsidRDefault="00000000">
      <w:pPr>
        <w:pStyle w:val="PreformattedText"/>
      </w:pPr>
      <w:r>
        <w:t xml:space="preserve">      case GameMode.Ammo: {</w:t>
      </w:r>
    </w:p>
    <w:p w14:paraId="5A738F38" w14:textId="77777777" w:rsidR="00900B55" w:rsidRDefault="00000000">
      <w:pPr>
        <w:pStyle w:val="PreformattedText"/>
      </w:pPr>
      <w:r>
        <w:t xml:space="preserve">        return ModularShipFactory.Instance;</w:t>
      </w:r>
    </w:p>
    <w:p w14:paraId="1E4A3A1A" w14:textId="77777777" w:rsidR="00900B55" w:rsidRDefault="00000000">
      <w:pPr>
        <w:pStyle w:val="PreformattedText"/>
      </w:pPr>
      <w:r>
        <w:t xml:space="preserve">      }</w:t>
      </w:r>
    </w:p>
    <w:p w14:paraId="20A3BA5C" w14:textId="77777777" w:rsidR="00900B55" w:rsidRDefault="00000000">
      <w:pPr>
        <w:pStyle w:val="PreformattedText"/>
      </w:pPr>
      <w:r>
        <w:t xml:space="preserve">      case GameMode.FogOfWar: {</w:t>
      </w:r>
    </w:p>
    <w:p w14:paraId="443116C4" w14:textId="77777777" w:rsidR="00900B55" w:rsidRDefault="00000000">
      <w:pPr>
        <w:pStyle w:val="PreformattedText"/>
      </w:pPr>
      <w:r>
        <w:t xml:space="preserve">        return ObservingShipFactory.Instance;</w:t>
      </w:r>
    </w:p>
    <w:p w14:paraId="2A4331A6" w14:textId="77777777" w:rsidR="00900B55" w:rsidRDefault="00000000">
      <w:pPr>
        <w:pStyle w:val="PreformattedText"/>
      </w:pPr>
      <w:r>
        <w:t xml:space="preserve">      }</w:t>
      </w:r>
    </w:p>
    <w:p w14:paraId="6ED47BFA" w14:textId="77777777" w:rsidR="00900B55" w:rsidRDefault="00000000">
      <w:pPr>
        <w:pStyle w:val="PreformattedText"/>
      </w:pPr>
      <w:r>
        <w:t xml:space="preserve">    }</w:t>
      </w:r>
    </w:p>
    <w:p w14:paraId="68A51B61" w14:textId="77777777" w:rsidR="00900B55" w:rsidRDefault="00000000">
      <w:pPr>
        <w:pStyle w:val="PreformattedText"/>
      </w:pPr>
      <w:r>
        <w:t xml:space="preserve">  }</w:t>
      </w:r>
    </w:p>
    <w:p w14:paraId="2118584B" w14:textId="77777777" w:rsidR="00900B55" w:rsidRDefault="00900B55">
      <w:pPr>
        <w:pStyle w:val="PreformattedText"/>
      </w:pPr>
    </w:p>
    <w:p w14:paraId="3DFFF8FB" w14:textId="77777777" w:rsidR="00900B55" w:rsidRDefault="00000000">
      <w:pPr>
        <w:pStyle w:val="PreformattedText"/>
      </w:pPr>
      <w:r>
        <w:t xml:space="preserve">  private static getShipSet(factory: IShipFactory): Ship[] {</w:t>
      </w:r>
    </w:p>
    <w:p w14:paraId="1FFF96D1" w14:textId="77777777" w:rsidR="00900B55" w:rsidRDefault="00000000">
      <w:pPr>
        <w:pStyle w:val="PreformattedText"/>
      </w:pPr>
      <w:r>
        <w:t xml:space="preserve">    return [</w:t>
      </w:r>
    </w:p>
    <w:p w14:paraId="2B499D67" w14:textId="77777777" w:rsidR="00900B55" w:rsidRDefault="00000000">
      <w:pPr>
        <w:pStyle w:val="PreformattedText"/>
      </w:pPr>
      <w:r>
        <w:t xml:space="preserve">      factory.create(ShipClass.Carrier),</w:t>
      </w:r>
    </w:p>
    <w:p w14:paraId="42284B37" w14:textId="77777777" w:rsidR="00900B55" w:rsidRDefault="00000000">
      <w:pPr>
        <w:pStyle w:val="PreformattedText"/>
      </w:pPr>
      <w:r>
        <w:t xml:space="preserve">      factory.create(ShipClass.Battleship),</w:t>
      </w:r>
    </w:p>
    <w:p w14:paraId="1EDA4BCF" w14:textId="77777777" w:rsidR="00900B55" w:rsidRDefault="00000000">
      <w:pPr>
        <w:pStyle w:val="PreformattedText"/>
      </w:pPr>
      <w:r>
        <w:t xml:space="preserve">      factory.create(ShipClass.Cruiser),</w:t>
      </w:r>
    </w:p>
    <w:p w14:paraId="379AFAF9" w14:textId="77777777" w:rsidR="00900B55" w:rsidRDefault="00000000">
      <w:pPr>
        <w:pStyle w:val="PreformattedText"/>
      </w:pPr>
      <w:r>
        <w:t xml:space="preserve">      factory.create(ShipClass.Submarine),</w:t>
      </w:r>
    </w:p>
    <w:p w14:paraId="4F9AF3D4" w14:textId="77777777" w:rsidR="00900B55" w:rsidRDefault="00000000">
      <w:pPr>
        <w:pStyle w:val="PreformattedText"/>
      </w:pPr>
      <w:r>
        <w:t xml:space="preserve">      factory.create(ShipClass.Speedboat),</w:t>
      </w:r>
    </w:p>
    <w:p w14:paraId="0688EFE6" w14:textId="77777777" w:rsidR="00900B55" w:rsidRDefault="00000000">
      <w:pPr>
        <w:pStyle w:val="PreformattedText"/>
      </w:pPr>
      <w:r>
        <w:t xml:space="preserve">    ];</w:t>
      </w:r>
    </w:p>
    <w:p w14:paraId="4E6802E6" w14:textId="77777777" w:rsidR="00900B55" w:rsidRDefault="00000000">
      <w:pPr>
        <w:pStyle w:val="PreformattedText"/>
      </w:pPr>
      <w:r>
        <w:t xml:space="preserve">  }</w:t>
      </w:r>
    </w:p>
    <w:p w14:paraId="0744222D" w14:textId="77777777" w:rsidR="00900B55" w:rsidRDefault="00000000">
      <w:pPr>
        <w:pStyle w:val="PreformattedText"/>
      </w:pPr>
      <w:r>
        <w:t>}</w:t>
      </w:r>
    </w:p>
    <w:p w14:paraId="5BDFCC0C" w14:textId="77777777" w:rsidR="00900B55" w:rsidRDefault="00900B55">
      <w:pPr>
        <w:pStyle w:val="PreformattedText"/>
      </w:pPr>
    </w:p>
    <w:p w14:paraId="33A3CEF0" w14:textId="77777777" w:rsidR="00900B55" w:rsidRDefault="00000000">
      <w:pPr>
        <w:pStyle w:val="Heading2"/>
      </w:pPr>
      <w:bookmarkStart w:id="60" w:name="__RefHeading___Toc4052_569911539"/>
      <w:bookmarkStart w:id="61" w:name="_Toc117796339"/>
      <w:bookmarkStart w:id="62" w:name="_Toc117797603"/>
      <w:bookmarkStart w:id="63" w:name="_Toc117951513"/>
      <w:r>
        <w:t>Strategy – AttackStrategy</w:t>
      </w:r>
      <w:bookmarkEnd w:id="60"/>
      <w:bookmarkEnd w:id="61"/>
      <w:bookmarkEnd w:id="62"/>
      <w:bookmarkEnd w:id="63"/>
    </w:p>
    <w:p w14:paraId="2E469A37" w14:textId="77777777" w:rsidR="00900B55" w:rsidRDefault="00000000">
      <w:pPr>
        <w:pStyle w:val="Standard"/>
        <w:rPr>
          <w:b/>
          <w:bCs/>
        </w:rPr>
      </w:pPr>
      <w:r>
        <w:rPr>
          <w:b/>
          <w:bCs/>
        </w:rPr>
        <w:t>Atsakingas komandos narys: Šarūnas Palianskas</w:t>
      </w:r>
    </w:p>
    <w:p w14:paraId="6596FF54" w14:textId="77777777" w:rsidR="00900B55" w:rsidRDefault="00000000">
      <w:pPr>
        <w:pStyle w:val="Standard"/>
      </w:pPr>
      <w:r>
        <w:t xml:space="preserve">Programoje naudojami keletas skirtingų amunicijos tipų, nuo kurių priklauso kaip turėtų būti vykdoma ataka (pvz. sprogstamoji amunicija daro žalą ir aplink esančiuose langeliuose). Žaidėjui pasirinkus atakos ėjimo amuniciją programos veikimo metu nustatoma, kokį atakos algoritmą naudoti. Kartu su </w:t>
      </w:r>
      <w:r>
        <w:rPr>
          <w:i/>
          <w:iCs/>
        </w:rPr>
        <w:t>Strategy</w:t>
      </w:r>
      <w:r>
        <w:t xml:space="preserve"> šablonu panaudotas ir </w:t>
      </w:r>
      <w:r>
        <w:rPr>
          <w:i/>
          <w:iCs/>
        </w:rPr>
        <w:t xml:space="preserve">Decorator </w:t>
      </w:r>
      <w:r>
        <w:t>šablonas.</w:t>
      </w:r>
    </w:p>
    <w:p w14:paraId="6CCE2110" w14:textId="43726427" w:rsidR="00900B55" w:rsidRDefault="00000000">
      <w:pPr>
        <w:pStyle w:val="Standard"/>
      </w:pPr>
      <w:r>
        <w:t>Šablonas buvo taikomas nuo pradžių, todėl klasių diagramos prieš taikymą nėra.</w:t>
      </w:r>
    </w:p>
    <w:p w14:paraId="4DFD0F40" w14:textId="77777777" w:rsidR="0065140C" w:rsidRDefault="0065140C" w:rsidP="0065140C">
      <w:pPr>
        <w:pStyle w:val="Standard"/>
        <w:keepNext/>
      </w:pPr>
      <w:r>
        <w:rPr>
          <w:noProof/>
        </w:rPr>
        <w:lastRenderedPageBreak/>
        <w:drawing>
          <wp:inline distT="0" distB="0" distL="0" distR="0" wp14:anchorId="6EECB968" wp14:editId="5841F39A">
            <wp:extent cx="6299835" cy="2189480"/>
            <wp:effectExtent l="0" t="0" r="5715" b="1270"/>
            <wp:docPr id="28" name="Picture 2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Wor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9835" cy="2189480"/>
                    </a:xfrm>
                    <a:prstGeom prst="rect">
                      <a:avLst/>
                    </a:prstGeom>
                    <a:noFill/>
                    <a:ln>
                      <a:noFill/>
                    </a:ln>
                  </pic:spPr>
                </pic:pic>
              </a:graphicData>
            </a:graphic>
          </wp:inline>
        </w:drawing>
      </w:r>
    </w:p>
    <w:p w14:paraId="167916DE" w14:textId="28ACBD01" w:rsidR="0065140C" w:rsidRDefault="0065140C" w:rsidP="0065140C">
      <w:pPr>
        <w:pStyle w:val="Caption"/>
      </w:pPr>
      <w:bookmarkStart w:id="64" w:name="_Toc117951534"/>
      <w:r>
        <w:t xml:space="preserve">Figūra </w:t>
      </w:r>
      <w:fldSimple w:instr=" SEQ Figūra \* ARABIC ">
        <w:r w:rsidR="00215420">
          <w:rPr>
            <w:noProof/>
          </w:rPr>
          <w:t>6</w:t>
        </w:r>
      </w:fldSimple>
      <w:r>
        <w:t>: Strategy šablono klasių diagrama</w:t>
      </w:r>
      <w:bookmarkEnd w:id="64"/>
    </w:p>
    <w:p w14:paraId="3AD76410" w14:textId="752B4F75" w:rsidR="00900B55" w:rsidRDefault="00900B55">
      <w:pPr>
        <w:pStyle w:val="Standard"/>
      </w:pPr>
    </w:p>
    <w:p w14:paraId="7426A063" w14:textId="77777777" w:rsidR="00900B55" w:rsidRDefault="00000000">
      <w:pPr>
        <w:pStyle w:val="Standard"/>
      </w:pPr>
      <w:r>
        <w:t>Šablono kodo fragmentas:</w:t>
      </w:r>
    </w:p>
    <w:p w14:paraId="08E3E95C" w14:textId="77777777" w:rsidR="00900B55" w:rsidRDefault="00000000">
      <w:pPr>
        <w:pStyle w:val="PreformattedText"/>
      </w:pPr>
      <w:r>
        <w:t>export interface IAttackStrategy {</w:t>
      </w:r>
    </w:p>
    <w:p w14:paraId="2A7C1769" w14:textId="77777777" w:rsidR="00900B55" w:rsidRDefault="00000000">
      <w:pPr>
        <w:pStyle w:val="PreformattedText"/>
      </w:pPr>
      <w:r>
        <w:t xml:space="preserve">  attack(tile: MapTile, map: MatchMap): void;</w:t>
      </w:r>
    </w:p>
    <w:p w14:paraId="759AD854" w14:textId="77777777" w:rsidR="00900B55" w:rsidRDefault="00000000">
      <w:pPr>
        <w:pStyle w:val="PreformattedText"/>
      </w:pPr>
      <w:r>
        <w:t>}</w:t>
      </w:r>
    </w:p>
    <w:p w14:paraId="506A0FC4" w14:textId="77777777" w:rsidR="00900B55" w:rsidRDefault="00900B55">
      <w:pPr>
        <w:pStyle w:val="PreformattedText"/>
      </w:pPr>
    </w:p>
    <w:p w14:paraId="0FEBB8C9" w14:textId="77777777" w:rsidR="00900B55" w:rsidRDefault="00000000">
      <w:pPr>
        <w:pStyle w:val="PreformattedText"/>
      </w:pPr>
      <w:r>
        <w:t>export abstract class AttackStrategyDecorator implements IAttackStrategy {</w:t>
      </w:r>
    </w:p>
    <w:p w14:paraId="611C9DAE" w14:textId="77777777" w:rsidR="00900B55" w:rsidRDefault="00000000">
      <w:pPr>
        <w:pStyle w:val="PreformattedText"/>
      </w:pPr>
      <w:r>
        <w:t xml:space="preserve">  protected baseAttackStrategy?: AttackStrategyDecorator;</w:t>
      </w:r>
    </w:p>
    <w:p w14:paraId="21DA11ED" w14:textId="77777777" w:rsidR="00900B55" w:rsidRDefault="00900B55">
      <w:pPr>
        <w:pStyle w:val="PreformattedText"/>
      </w:pPr>
    </w:p>
    <w:p w14:paraId="45EE7249" w14:textId="77777777" w:rsidR="00900B55" w:rsidRDefault="00000000">
      <w:pPr>
        <w:pStyle w:val="PreformattedText"/>
      </w:pPr>
      <w:r>
        <w:t xml:space="preserve">  abstract attack(tile: MapTile, map: MatchMap): void;</w:t>
      </w:r>
    </w:p>
    <w:p w14:paraId="67A33568" w14:textId="77777777" w:rsidR="00900B55" w:rsidRDefault="00000000">
      <w:pPr>
        <w:pStyle w:val="PreformattedText"/>
      </w:pPr>
      <w:r>
        <w:t>}</w:t>
      </w:r>
    </w:p>
    <w:p w14:paraId="7B44BD48" w14:textId="77777777" w:rsidR="00900B55" w:rsidRDefault="00900B55">
      <w:pPr>
        <w:pStyle w:val="PreformattedText"/>
      </w:pPr>
    </w:p>
    <w:p w14:paraId="171E5F95" w14:textId="77777777" w:rsidR="00900B55" w:rsidRDefault="00000000">
      <w:pPr>
        <w:pStyle w:val="PreformattedText"/>
      </w:pPr>
      <w:r>
        <w:t>export class DefaultAttackStrategy extends AttackStrategyDecorator {</w:t>
      </w:r>
    </w:p>
    <w:p w14:paraId="03458451" w14:textId="77777777" w:rsidR="00900B55" w:rsidRDefault="00000000">
      <w:pPr>
        <w:pStyle w:val="PreformattedText"/>
      </w:pPr>
      <w:r>
        <w:t xml:space="preserve">  attack(tile: MapTile, map: MatchMap): void {</w:t>
      </w:r>
    </w:p>
    <w:p w14:paraId="1CF1B8D9" w14:textId="77777777" w:rsidR="00900B55" w:rsidRDefault="00000000">
      <w:pPr>
        <w:pStyle w:val="PreformattedText"/>
      </w:pPr>
      <w:r>
        <w:t xml:space="preserve">    tile.isAttacked = true;</w:t>
      </w:r>
    </w:p>
    <w:p w14:paraId="004D10C4" w14:textId="77777777" w:rsidR="00900B55" w:rsidRDefault="00900B55">
      <w:pPr>
        <w:pStyle w:val="PreformattedText"/>
      </w:pPr>
    </w:p>
    <w:p w14:paraId="2788CE9A" w14:textId="77777777" w:rsidR="00900B55" w:rsidRDefault="00000000">
      <w:pPr>
        <w:pStyle w:val="PreformattedText"/>
      </w:pPr>
      <w:r>
        <w:t xml:space="preserve">    console.log(`default attack on ${tile.x}-${tile.y}`);</w:t>
      </w:r>
    </w:p>
    <w:p w14:paraId="466AA18B" w14:textId="77777777" w:rsidR="00900B55" w:rsidRDefault="00000000">
      <w:pPr>
        <w:pStyle w:val="PreformattedText"/>
      </w:pPr>
      <w:r>
        <w:t xml:space="preserve">  }</w:t>
      </w:r>
    </w:p>
    <w:p w14:paraId="03C4312F" w14:textId="77777777" w:rsidR="00900B55" w:rsidRDefault="00000000">
      <w:pPr>
        <w:pStyle w:val="PreformattedText"/>
      </w:pPr>
      <w:r>
        <w:t>}</w:t>
      </w:r>
    </w:p>
    <w:p w14:paraId="189F89D4" w14:textId="77777777" w:rsidR="00900B55" w:rsidRDefault="00900B55">
      <w:pPr>
        <w:pStyle w:val="PreformattedText"/>
      </w:pPr>
    </w:p>
    <w:p w14:paraId="3B7754DF" w14:textId="77777777" w:rsidR="00900B55" w:rsidRDefault="00000000">
      <w:pPr>
        <w:pStyle w:val="PreformattedText"/>
      </w:pPr>
      <w:r>
        <w:t>export class DamageAttackStrategy extends AttackStrategyDecorator {</w:t>
      </w:r>
    </w:p>
    <w:p w14:paraId="6BFFB418" w14:textId="77777777" w:rsidR="00900B55" w:rsidRDefault="00000000">
      <w:pPr>
        <w:pStyle w:val="PreformattedText"/>
      </w:pPr>
      <w:r>
        <w:t xml:space="preserve">  private damage: number;</w:t>
      </w:r>
    </w:p>
    <w:p w14:paraId="4BACE8B1" w14:textId="77777777" w:rsidR="00900B55" w:rsidRDefault="00900B55">
      <w:pPr>
        <w:pStyle w:val="PreformattedText"/>
      </w:pPr>
    </w:p>
    <w:p w14:paraId="43679E66" w14:textId="77777777" w:rsidR="00900B55" w:rsidRDefault="00000000">
      <w:pPr>
        <w:pStyle w:val="PreformattedText"/>
      </w:pPr>
      <w:r>
        <w:t xml:space="preserve">  constructor(baseAttackStrategy: IAttackStrategy, damage: number) {</w:t>
      </w:r>
    </w:p>
    <w:p w14:paraId="79348F8F" w14:textId="77777777" w:rsidR="00900B55" w:rsidRDefault="00000000">
      <w:pPr>
        <w:pStyle w:val="PreformattedText"/>
      </w:pPr>
      <w:r>
        <w:t xml:space="preserve">    super();</w:t>
      </w:r>
    </w:p>
    <w:p w14:paraId="70745F5A" w14:textId="77777777" w:rsidR="00900B55" w:rsidRDefault="00900B55">
      <w:pPr>
        <w:pStyle w:val="PreformattedText"/>
      </w:pPr>
    </w:p>
    <w:p w14:paraId="3B7AEA05" w14:textId="77777777" w:rsidR="00900B55" w:rsidRDefault="00000000">
      <w:pPr>
        <w:pStyle w:val="PreformattedText"/>
      </w:pPr>
      <w:r>
        <w:t xml:space="preserve">    this.baseAttackStrategy = baseAttackStrategy;</w:t>
      </w:r>
    </w:p>
    <w:p w14:paraId="75709210" w14:textId="77777777" w:rsidR="00900B55" w:rsidRDefault="00000000">
      <w:pPr>
        <w:pStyle w:val="PreformattedText"/>
      </w:pPr>
      <w:r>
        <w:lastRenderedPageBreak/>
        <w:t xml:space="preserve">    this.damage = damage;</w:t>
      </w:r>
    </w:p>
    <w:p w14:paraId="7AA05E41" w14:textId="77777777" w:rsidR="00900B55" w:rsidRDefault="00000000">
      <w:pPr>
        <w:pStyle w:val="PreformattedText"/>
      </w:pPr>
      <w:r>
        <w:t xml:space="preserve">  }</w:t>
      </w:r>
    </w:p>
    <w:p w14:paraId="754CD9EC" w14:textId="77777777" w:rsidR="00900B55" w:rsidRDefault="00900B55">
      <w:pPr>
        <w:pStyle w:val="PreformattedText"/>
      </w:pPr>
    </w:p>
    <w:p w14:paraId="20512BBF" w14:textId="77777777" w:rsidR="00900B55" w:rsidRDefault="00000000">
      <w:pPr>
        <w:pStyle w:val="PreformattedText"/>
      </w:pPr>
      <w:r>
        <w:t xml:space="preserve">  attack(tile: MapTile, map: MatchMap): void {</w:t>
      </w:r>
    </w:p>
    <w:p w14:paraId="6507FF59" w14:textId="77777777" w:rsidR="00900B55" w:rsidRDefault="00000000">
      <w:pPr>
        <w:pStyle w:val="PreformattedText"/>
      </w:pPr>
      <w:r>
        <w:t xml:space="preserve">    this.baseAttackStrategy!.attack(tile, map);</w:t>
      </w:r>
    </w:p>
    <w:p w14:paraId="7EDBE5AD" w14:textId="77777777" w:rsidR="00900B55" w:rsidRDefault="00900B55">
      <w:pPr>
        <w:pStyle w:val="PreformattedText"/>
      </w:pPr>
    </w:p>
    <w:p w14:paraId="550710B6" w14:textId="77777777" w:rsidR="00900B55" w:rsidRDefault="00000000">
      <w:pPr>
        <w:pStyle w:val="PreformattedText"/>
      </w:pPr>
      <w:r>
        <w:t xml:space="preserve">    if (!!tile.shipPart) {</w:t>
      </w:r>
    </w:p>
    <w:p w14:paraId="0B19017E" w14:textId="77777777" w:rsidR="00900B55" w:rsidRDefault="00000000">
      <w:pPr>
        <w:pStyle w:val="PreformattedText"/>
      </w:pPr>
      <w:r>
        <w:t xml:space="preserve">      const shipPart = tile.shipPart as ModularShipPart;</w:t>
      </w:r>
    </w:p>
    <w:p w14:paraId="595AFD6A" w14:textId="77777777" w:rsidR="00900B55" w:rsidRDefault="00900B55">
      <w:pPr>
        <w:pStyle w:val="PreformattedText"/>
      </w:pPr>
    </w:p>
    <w:p w14:paraId="12B89FA8" w14:textId="77777777" w:rsidR="00900B55" w:rsidRDefault="00000000">
      <w:pPr>
        <w:pStyle w:val="PreformattedText"/>
      </w:pPr>
      <w:r>
        <w:t xml:space="preserve">      shipPart.hp -= this.damage;</w:t>
      </w:r>
    </w:p>
    <w:p w14:paraId="4FD1A2D5" w14:textId="77777777" w:rsidR="00900B55" w:rsidRDefault="00900B55">
      <w:pPr>
        <w:pStyle w:val="PreformattedText"/>
      </w:pPr>
    </w:p>
    <w:p w14:paraId="3860A510" w14:textId="77777777" w:rsidR="00900B55" w:rsidRDefault="00000000">
      <w:pPr>
        <w:pStyle w:val="PreformattedText"/>
      </w:pPr>
      <w:r>
        <w:t xml:space="preserve">      if (shipPart.hp &lt;= 0) {</w:t>
      </w:r>
    </w:p>
    <w:p w14:paraId="6EA92EED" w14:textId="77777777" w:rsidR="00900B55" w:rsidRDefault="00000000">
      <w:pPr>
        <w:pStyle w:val="PreformattedText"/>
      </w:pPr>
      <w:r>
        <w:t xml:space="preserve">        shipPart.hp = 0;</w:t>
      </w:r>
    </w:p>
    <w:p w14:paraId="6B7A2B50" w14:textId="77777777" w:rsidR="00900B55" w:rsidRDefault="00000000">
      <w:pPr>
        <w:pStyle w:val="PreformattedText"/>
      </w:pPr>
      <w:r>
        <w:t xml:space="preserve">        shipPart.isDestroyed = true;</w:t>
      </w:r>
    </w:p>
    <w:p w14:paraId="48DC8796" w14:textId="77777777" w:rsidR="00900B55" w:rsidRDefault="00000000">
      <w:pPr>
        <w:pStyle w:val="PreformattedText"/>
      </w:pPr>
      <w:r>
        <w:t xml:space="preserve">        tile.isShipPartDestroyed = true;</w:t>
      </w:r>
    </w:p>
    <w:p w14:paraId="4F4A5225" w14:textId="77777777" w:rsidR="00900B55" w:rsidRDefault="00000000">
      <w:pPr>
        <w:pStyle w:val="PreformattedText"/>
      </w:pPr>
      <w:r>
        <w:t xml:space="preserve">      }</w:t>
      </w:r>
    </w:p>
    <w:p w14:paraId="713E284F" w14:textId="77777777" w:rsidR="00900B55" w:rsidRDefault="00000000">
      <w:pPr>
        <w:pStyle w:val="PreformattedText"/>
      </w:pPr>
      <w:r>
        <w:t xml:space="preserve">    }</w:t>
      </w:r>
    </w:p>
    <w:p w14:paraId="789D5ADA" w14:textId="77777777" w:rsidR="00900B55" w:rsidRDefault="00900B55">
      <w:pPr>
        <w:pStyle w:val="PreformattedText"/>
      </w:pPr>
    </w:p>
    <w:p w14:paraId="47B35CA6" w14:textId="77777777" w:rsidR="00900B55" w:rsidRDefault="00000000">
      <w:pPr>
        <w:pStyle w:val="PreformattedText"/>
      </w:pPr>
      <w:r>
        <w:t xml:space="preserve">    console.log(`damage(${this.damage}) attack on ${tile.x}-${tile.y}`);</w:t>
      </w:r>
    </w:p>
    <w:p w14:paraId="46F62518" w14:textId="77777777" w:rsidR="00900B55" w:rsidRDefault="00000000">
      <w:pPr>
        <w:pStyle w:val="PreformattedText"/>
      </w:pPr>
      <w:r>
        <w:t xml:space="preserve">  }</w:t>
      </w:r>
    </w:p>
    <w:p w14:paraId="6BF9ECEC" w14:textId="77777777" w:rsidR="00900B55" w:rsidRDefault="00000000">
      <w:pPr>
        <w:pStyle w:val="PreformattedText"/>
      </w:pPr>
      <w:r>
        <w:t>}</w:t>
      </w:r>
    </w:p>
    <w:p w14:paraId="6E030674" w14:textId="77777777" w:rsidR="00900B55" w:rsidRDefault="00900B55">
      <w:pPr>
        <w:pStyle w:val="PreformattedText"/>
      </w:pPr>
    </w:p>
    <w:p w14:paraId="051B7F90" w14:textId="77777777" w:rsidR="00900B55" w:rsidRDefault="00000000">
      <w:pPr>
        <w:pStyle w:val="PreformattedText"/>
      </w:pPr>
      <w:r>
        <w:t>export class AreaAttackStrategy extends AttackStrategyDecorator {</w:t>
      </w:r>
    </w:p>
    <w:p w14:paraId="0AF96EB0" w14:textId="77777777" w:rsidR="00900B55" w:rsidRDefault="00000000">
      <w:pPr>
        <w:pStyle w:val="PreformattedText"/>
      </w:pPr>
      <w:r>
        <w:t xml:space="preserve">  private impactRadius: number;</w:t>
      </w:r>
    </w:p>
    <w:p w14:paraId="1E181255" w14:textId="77777777" w:rsidR="00900B55" w:rsidRDefault="00900B55">
      <w:pPr>
        <w:pStyle w:val="PreformattedText"/>
      </w:pPr>
    </w:p>
    <w:p w14:paraId="1C8409CB" w14:textId="77777777" w:rsidR="00900B55" w:rsidRDefault="00000000">
      <w:pPr>
        <w:pStyle w:val="PreformattedText"/>
      </w:pPr>
      <w:r>
        <w:t xml:space="preserve">  constructor(baseAttackStrategy: IAttackStrategy, impactRadius: number) {</w:t>
      </w:r>
    </w:p>
    <w:p w14:paraId="10786C18" w14:textId="77777777" w:rsidR="00900B55" w:rsidRDefault="00000000">
      <w:pPr>
        <w:pStyle w:val="PreformattedText"/>
      </w:pPr>
      <w:r>
        <w:t xml:space="preserve">    super();</w:t>
      </w:r>
    </w:p>
    <w:p w14:paraId="76D782CC" w14:textId="77777777" w:rsidR="00900B55" w:rsidRDefault="00900B55">
      <w:pPr>
        <w:pStyle w:val="PreformattedText"/>
      </w:pPr>
    </w:p>
    <w:p w14:paraId="44C1C126" w14:textId="77777777" w:rsidR="00900B55" w:rsidRDefault="00000000">
      <w:pPr>
        <w:pStyle w:val="PreformattedText"/>
      </w:pPr>
      <w:r>
        <w:t xml:space="preserve">    this.baseAttackStrategy = baseAttackStrategy;</w:t>
      </w:r>
    </w:p>
    <w:p w14:paraId="581B9E27" w14:textId="77777777" w:rsidR="00900B55" w:rsidRDefault="00000000">
      <w:pPr>
        <w:pStyle w:val="PreformattedText"/>
      </w:pPr>
      <w:r>
        <w:t xml:space="preserve">    this.impactRadius = impactRadius;</w:t>
      </w:r>
    </w:p>
    <w:p w14:paraId="368F25B8" w14:textId="77777777" w:rsidR="00900B55" w:rsidRDefault="00000000">
      <w:pPr>
        <w:pStyle w:val="PreformattedText"/>
      </w:pPr>
      <w:r>
        <w:t xml:space="preserve">  }</w:t>
      </w:r>
    </w:p>
    <w:p w14:paraId="2CA6DEBC" w14:textId="77777777" w:rsidR="00900B55" w:rsidRDefault="00900B55">
      <w:pPr>
        <w:pStyle w:val="PreformattedText"/>
      </w:pPr>
    </w:p>
    <w:p w14:paraId="18BB9270" w14:textId="77777777" w:rsidR="00900B55" w:rsidRDefault="00000000">
      <w:pPr>
        <w:pStyle w:val="PreformattedText"/>
      </w:pPr>
      <w:r>
        <w:t xml:space="preserve">  attack(tile: MapTile, map: MatchMap): void {</w:t>
      </w:r>
    </w:p>
    <w:p w14:paraId="6EED98BE" w14:textId="77777777" w:rsidR="00900B55" w:rsidRDefault="00000000">
      <w:pPr>
        <w:pStyle w:val="PreformattedText"/>
      </w:pPr>
      <w:r>
        <w:t xml:space="preserve">    for (</w:t>
      </w:r>
    </w:p>
    <w:p w14:paraId="2C09AADC" w14:textId="77777777" w:rsidR="00900B55" w:rsidRDefault="00000000">
      <w:pPr>
        <w:pStyle w:val="PreformattedText"/>
      </w:pPr>
      <w:r>
        <w:t xml:space="preserve">      let i = tile.x - (this.impactRadius - 1);</w:t>
      </w:r>
    </w:p>
    <w:p w14:paraId="09EC7AE3" w14:textId="77777777" w:rsidR="00900B55" w:rsidRDefault="00000000">
      <w:pPr>
        <w:pStyle w:val="PreformattedText"/>
      </w:pPr>
      <w:r>
        <w:t xml:space="preserve">      i &lt; tile.x + this.impactRadius;</w:t>
      </w:r>
    </w:p>
    <w:p w14:paraId="50331C72" w14:textId="77777777" w:rsidR="00900B55" w:rsidRDefault="00000000">
      <w:pPr>
        <w:pStyle w:val="PreformattedText"/>
      </w:pPr>
      <w:r>
        <w:t xml:space="preserve">      i++</w:t>
      </w:r>
    </w:p>
    <w:p w14:paraId="53D73447" w14:textId="77777777" w:rsidR="00900B55" w:rsidRDefault="00000000">
      <w:pPr>
        <w:pStyle w:val="PreformattedText"/>
      </w:pPr>
      <w:r>
        <w:lastRenderedPageBreak/>
        <w:t xml:space="preserve">    ) {</w:t>
      </w:r>
    </w:p>
    <w:p w14:paraId="01FD7318" w14:textId="77777777" w:rsidR="00900B55" w:rsidRDefault="00000000">
      <w:pPr>
        <w:pStyle w:val="PreformattedText"/>
      </w:pPr>
      <w:r>
        <w:t xml:space="preserve">      for (</w:t>
      </w:r>
    </w:p>
    <w:p w14:paraId="73351763" w14:textId="77777777" w:rsidR="00900B55" w:rsidRDefault="00000000">
      <w:pPr>
        <w:pStyle w:val="PreformattedText"/>
      </w:pPr>
      <w:r>
        <w:t xml:space="preserve">        let j = tile.y - (this.impactRadius - 1);</w:t>
      </w:r>
    </w:p>
    <w:p w14:paraId="56CF2F98" w14:textId="77777777" w:rsidR="00900B55" w:rsidRDefault="00000000">
      <w:pPr>
        <w:pStyle w:val="PreformattedText"/>
      </w:pPr>
      <w:r>
        <w:t xml:space="preserve">        j &lt; tile.y + this.impactRadius;</w:t>
      </w:r>
    </w:p>
    <w:p w14:paraId="6561CA16" w14:textId="77777777" w:rsidR="00900B55" w:rsidRDefault="00000000">
      <w:pPr>
        <w:pStyle w:val="PreformattedText"/>
      </w:pPr>
      <w:r>
        <w:t xml:space="preserve">        j++</w:t>
      </w:r>
    </w:p>
    <w:p w14:paraId="73928F19" w14:textId="77777777" w:rsidR="00900B55" w:rsidRDefault="00000000">
      <w:pPr>
        <w:pStyle w:val="PreformattedText"/>
      </w:pPr>
      <w:r>
        <w:t xml:space="preserve">      ) {</w:t>
      </w:r>
    </w:p>
    <w:p w14:paraId="58889B81" w14:textId="77777777" w:rsidR="00900B55" w:rsidRDefault="00000000">
      <w:pPr>
        <w:pStyle w:val="PreformattedText"/>
      </w:pPr>
      <w:r>
        <w:t xml:space="preserve">        if (i &lt; 0 || i &gt; map.tiles.length || j &lt; 0 || j &gt; map.tiles.length) {</w:t>
      </w:r>
    </w:p>
    <w:p w14:paraId="0BC29396" w14:textId="77777777" w:rsidR="00900B55" w:rsidRDefault="00000000">
      <w:pPr>
        <w:pStyle w:val="PreformattedText"/>
      </w:pPr>
      <w:r>
        <w:t xml:space="preserve">          continue;</w:t>
      </w:r>
    </w:p>
    <w:p w14:paraId="42A48E4D" w14:textId="77777777" w:rsidR="00900B55" w:rsidRDefault="00000000">
      <w:pPr>
        <w:pStyle w:val="PreformattedText"/>
      </w:pPr>
      <w:r>
        <w:t xml:space="preserve">        }</w:t>
      </w:r>
    </w:p>
    <w:p w14:paraId="3DF3EB47" w14:textId="77777777" w:rsidR="00900B55" w:rsidRDefault="00900B55">
      <w:pPr>
        <w:pStyle w:val="PreformattedText"/>
      </w:pPr>
    </w:p>
    <w:p w14:paraId="5195CB53" w14:textId="77777777" w:rsidR="00900B55" w:rsidRDefault="00000000">
      <w:pPr>
        <w:pStyle w:val="PreformattedText"/>
      </w:pPr>
      <w:r>
        <w:t xml:space="preserve">        const tile = map.tiles[i][j];</w:t>
      </w:r>
    </w:p>
    <w:p w14:paraId="7AA60265" w14:textId="77777777" w:rsidR="00900B55" w:rsidRDefault="00000000">
      <w:pPr>
        <w:pStyle w:val="PreformattedText"/>
      </w:pPr>
      <w:r>
        <w:t xml:space="preserve">        this.baseAttackStrategy!.attack(tile, map);</w:t>
      </w:r>
    </w:p>
    <w:p w14:paraId="4DB6D553" w14:textId="77777777" w:rsidR="00900B55" w:rsidRDefault="00000000">
      <w:pPr>
        <w:pStyle w:val="PreformattedText"/>
      </w:pPr>
      <w:r>
        <w:t xml:space="preserve">        console.log(`area(${this.impactRadius}) attack on ${tile.x}-${tile.y}`);</w:t>
      </w:r>
    </w:p>
    <w:p w14:paraId="7A22BC12" w14:textId="77777777" w:rsidR="00900B55" w:rsidRDefault="00000000">
      <w:pPr>
        <w:pStyle w:val="PreformattedText"/>
      </w:pPr>
      <w:r>
        <w:t xml:space="preserve">      }</w:t>
      </w:r>
    </w:p>
    <w:p w14:paraId="21960676" w14:textId="77777777" w:rsidR="00900B55" w:rsidRDefault="00000000">
      <w:pPr>
        <w:pStyle w:val="PreformattedText"/>
      </w:pPr>
      <w:r>
        <w:t xml:space="preserve">    }</w:t>
      </w:r>
    </w:p>
    <w:p w14:paraId="1382A387" w14:textId="77777777" w:rsidR="00900B55" w:rsidRDefault="00000000">
      <w:pPr>
        <w:pStyle w:val="PreformattedText"/>
      </w:pPr>
      <w:r>
        <w:t xml:space="preserve">  }</w:t>
      </w:r>
    </w:p>
    <w:p w14:paraId="15C83089" w14:textId="77777777" w:rsidR="00900B55" w:rsidRDefault="00000000">
      <w:pPr>
        <w:pStyle w:val="PreformattedText"/>
      </w:pPr>
      <w:r>
        <w:t>}</w:t>
      </w:r>
    </w:p>
    <w:p w14:paraId="3BFABDFA" w14:textId="77777777" w:rsidR="00900B55" w:rsidRDefault="00900B55">
      <w:pPr>
        <w:pStyle w:val="PreformattedText"/>
      </w:pPr>
    </w:p>
    <w:p w14:paraId="1D57013B" w14:textId="77777777" w:rsidR="00900B55" w:rsidRDefault="00000000">
      <w:pPr>
        <w:pStyle w:val="PreformattedText"/>
      </w:pPr>
      <w:r>
        <w:t>export class CooldownAttackStrategy extends AttackStrategyDecorator {</w:t>
      </w:r>
    </w:p>
    <w:p w14:paraId="2DD6ED02" w14:textId="77777777" w:rsidR="00900B55" w:rsidRDefault="00000000">
      <w:pPr>
        <w:pStyle w:val="PreformattedText"/>
      </w:pPr>
      <w:r>
        <w:t xml:space="preserve">  private cooldown: number;</w:t>
      </w:r>
    </w:p>
    <w:p w14:paraId="294F1E86" w14:textId="77777777" w:rsidR="00900B55" w:rsidRDefault="00900B55">
      <w:pPr>
        <w:pStyle w:val="PreformattedText"/>
      </w:pPr>
    </w:p>
    <w:p w14:paraId="5B52C861" w14:textId="77777777" w:rsidR="00900B55" w:rsidRDefault="00000000">
      <w:pPr>
        <w:pStyle w:val="PreformattedText"/>
      </w:pPr>
      <w:r>
        <w:t xml:space="preserve">  constructor(baseAttackStrategy: IAttackStrategy, cooldown: number) {</w:t>
      </w:r>
    </w:p>
    <w:p w14:paraId="11DE18F1" w14:textId="77777777" w:rsidR="00900B55" w:rsidRDefault="00000000">
      <w:pPr>
        <w:pStyle w:val="PreformattedText"/>
      </w:pPr>
      <w:r>
        <w:t xml:space="preserve">    super();</w:t>
      </w:r>
    </w:p>
    <w:p w14:paraId="106F9804" w14:textId="77777777" w:rsidR="00900B55" w:rsidRDefault="00900B55">
      <w:pPr>
        <w:pStyle w:val="PreformattedText"/>
      </w:pPr>
    </w:p>
    <w:p w14:paraId="2427895A" w14:textId="77777777" w:rsidR="00900B55" w:rsidRDefault="00000000">
      <w:pPr>
        <w:pStyle w:val="PreformattedText"/>
      </w:pPr>
      <w:r>
        <w:t xml:space="preserve">    this.baseAttackStrategy = baseAttackStrategy;</w:t>
      </w:r>
    </w:p>
    <w:p w14:paraId="1BCD0881" w14:textId="77777777" w:rsidR="00900B55" w:rsidRDefault="00000000">
      <w:pPr>
        <w:pStyle w:val="PreformattedText"/>
      </w:pPr>
      <w:r>
        <w:t xml:space="preserve">    this.cooldown = cooldown;</w:t>
      </w:r>
    </w:p>
    <w:p w14:paraId="23CC094B" w14:textId="77777777" w:rsidR="00900B55" w:rsidRDefault="00000000">
      <w:pPr>
        <w:pStyle w:val="PreformattedText"/>
      </w:pPr>
      <w:r>
        <w:t xml:space="preserve">  }</w:t>
      </w:r>
    </w:p>
    <w:p w14:paraId="658D4036" w14:textId="77777777" w:rsidR="00900B55" w:rsidRDefault="00900B55">
      <w:pPr>
        <w:pStyle w:val="PreformattedText"/>
      </w:pPr>
    </w:p>
    <w:p w14:paraId="76E539C5" w14:textId="77777777" w:rsidR="00900B55" w:rsidRDefault="00000000">
      <w:pPr>
        <w:pStyle w:val="PreformattedText"/>
      </w:pPr>
      <w:r>
        <w:t xml:space="preserve">  attack(tile: MapTile, map: MatchMap): void {</w:t>
      </w:r>
    </w:p>
    <w:p w14:paraId="52E638D2" w14:textId="77777777" w:rsidR="00900B55" w:rsidRDefault="00000000">
      <w:pPr>
        <w:pStyle w:val="PreformattedText"/>
      </w:pPr>
      <w:r>
        <w:t xml:space="preserve">    this.baseAttackStrategy!.attack(tile, map);</w:t>
      </w:r>
    </w:p>
    <w:p w14:paraId="651EACAC" w14:textId="77777777" w:rsidR="00900B55" w:rsidRDefault="00900B55">
      <w:pPr>
        <w:pStyle w:val="PreformattedText"/>
      </w:pPr>
    </w:p>
    <w:p w14:paraId="64D34143" w14:textId="77777777" w:rsidR="00900B55" w:rsidRDefault="00000000">
      <w:pPr>
        <w:pStyle w:val="PreformattedText"/>
      </w:pPr>
      <w:r>
        <w:t xml:space="preserve">    const player = MatchProvider.Instance.match.players[0];</w:t>
      </w:r>
    </w:p>
    <w:p w14:paraId="177B8E12" w14:textId="77777777" w:rsidR="00900B55" w:rsidRDefault="00900B55">
      <w:pPr>
        <w:pStyle w:val="PreformattedText"/>
      </w:pPr>
    </w:p>
    <w:p w14:paraId="7A05FD23" w14:textId="77777777" w:rsidR="00900B55" w:rsidRDefault="00000000">
      <w:pPr>
        <w:pStyle w:val="PreformattedText"/>
      </w:pPr>
      <w:r>
        <w:t xml:space="preserve">    if (player.attackTurns.length &gt; this.cooldown) {</w:t>
      </w:r>
    </w:p>
    <w:p w14:paraId="52CD152F" w14:textId="77777777" w:rsidR="00900B55" w:rsidRDefault="00000000">
      <w:pPr>
        <w:pStyle w:val="PreformattedText"/>
      </w:pPr>
      <w:r>
        <w:t xml:space="preserve">      player.attackTurns.reverse().splice(0, this.cooldown).reverse();</w:t>
      </w:r>
    </w:p>
    <w:p w14:paraId="20B29474" w14:textId="77777777" w:rsidR="00900B55" w:rsidRDefault="00000000">
      <w:pPr>
        <w:pStyle w:val="PreformattedText"/>
      </w:pPr>
      <w:r>
        <w:t xml:space="preserve">    } else {</w:t>
      </w:r>
    </w:p>
    <w:p w14:paraId="7DF5DA96" w14:textId="77777777" w:rsidR="00900B55" w:rsidRDefault="00000000">
      <w:pPr>
        <w:pStyle w:val="PreformattedText"/>
      </w:pPr>
      <w:r>
        <w:t xml:space="preserve">      player.turnOverDraw += this.cooldown;</w:t>
      </w:r>
    </w:p>
    <w:p w14:paraId="5BCFB263" w14:textId="77777777" w:rsidR="00900B55" w:rsidRDefault="00000000">
      <w:pPr>
        <w:pStyle w:val="PreformattedText"/>
      </w:pPr>
      <w:r>
        <w:lastRenderedPageBreak/>
        <w:t xml:space="preserve">    }</w:t>
      </w:r>
    </w:p>
    <w:p w14:paraId="49FB7095" w14:textId="77777777" w:rsidR="00900B55" w:rsidRDefault="00900B55">
      <w:pPr>
        <w:pStyle w:val="PreformattedText"/>
      </w:pPr>
    </w:p>
    <w:p w14:paraId="4E1ADE31" w14:textId="77777777" w:rsidR="00900B55" w:rsidRDefault="00000000">
      <w:pPr>
        <w:pStyle w:val="PreformattedText"/>
      </w:pPr>
      <w:r>
        <w:t xml:space="preserve">    console.log(`cooldown(${this.cooldown}) attack on ${tile.x}-${tile.y}`);</w:t>
      </w:r>
    </w:p>
    <w:p w14:paraId="77CAE460" w14:textId="77777777" w:rsidR="00900B55" w:rsidRDefault="00000000">
      <w:pPr>
        <w:pStyle w:val="PreformattedText"/>
      </w:pPr>
      <w:r>
        <w:t xml:space="preserve">  }</w:t>
      </w:r>
    </w:p>
    <w:p w14:paraId="3DA82A44" w14:textId="77777777" w:rsidR="00900B55" w:rsidRDefault="00000000">
      <w:pPr>
        <w:pStyle w:val="PreformattedText"/>
      </w:pPr>
      <w:r>
        <w:t>}</w:t>
      </w:r>
    </w:p>
    <w:p w14:paraId="776A420D" w14:textId="77777777" w:rsidR="00900B55" w:rsidRDefault="00900B55">
      <w:pPr>
        <w:pStyle w:val="PreformattedText"/>
      </w:pPr>
    </w:p>
    <w:p w14:paraId="4274D446" w14:textId="77777777" w:rsidR="00900B55" w:rsidRDefault="00000000">
      <w:pPr>
        <w:pStyle w:val="PreformattedText"/>
      </w:pPr>
      <w:r>
        <w:t>export class ShipSpecificAttackStrategy extends AttackStrategyDecorator {</w:t>
      </w:r>
    </w:p>
    <w:p w14:paraId="17005C78" w14:textId="77777777" w:rsidR="00900B55" w:rsidRDefault="00000000">
      <w:pPr>
        <w:pStyle w:val="PreformattedText"/>
      </w:pPr>
      <w:r>
        <w:t xml:space="preserve">  private affectedClasses: ShipClass[];</w:t>
      </w:r>
    </w:p>
    <w:p w14:paraId="03E835AC" w14:textId="77777777" w:rsidR="00900B55" w:rsidRDefault="00900B55">
      <w:pPr>
        <w:pStyle w:val="PreformattedText"/>
      </w:pPr>
    </w:p>
    <w:p w14:paraId="7E5FC54C" w14:textId="77777777" w:rsidR="00900B55" w:rsidRDefault="00000000">
      <w:pPr>
        <w:pStyle w:val="PreformattedText"/>
      </w:pPr>
      <w:r>
        <w:t xml:space="preserve">  constructor(</w:t>
      </w:r>
    </w:p>
    <w:p w14:paraId="3B20EF31" w14:textId="77777777" w:rsidR="00900B55" w:rsidRDefault="00000000">
      <w:pPr>
        <w:pStyle w:val="PreformattedText"/>
      </w:pPr>
      <w:r>
        <w:t xml:space="preserve">    baseAttackStrategy: IAttackStrategy,</w:t>
      </w:r>
    </w:p>
    <w:p w14:paraId="79850AEE" w14:textId="77777777" w:rsidR="00900B55" w:rsidRDefault="00000000">
      <w:pPr>
        <w:pStyle w:val="PreformattedText"/>
      </w:pPr>
      <w:r>
        <w:t xml:space="preserve">    affectedClasses: ShipClass[]</w:t>
      </w:r>
    </w:p>
    <w:p w14:paraId="00014E64" w14:textId="77777777" w:rsidR="00900B55" w:rsidRDefault="00000000">
      <w:pPr>
        <w:pStyle w:val="PreformattedText"/>
      </w:pPr>
      <w:r>
        <w:t xml:space="preserve">  ) {</w:t>
      </w:r>
    </w:p>
    <w:p w14:paraId="4D29049B" w14:textId="77777777" w:rsidR="00900B55" w:rsidRDefault="00000000">
      <w:pPr>
        <w:pStyle w:val="PreformattedText"/>
      </w:pPr>
      <w:r>
        <w:t xml:space="preserve">    super();</w:t>
      </w:r>
    </w:p>
    <w:p w14:paraId="39A28394" w14:textId="77777777" w:rsidR="00900B55" w:rsidRDefault="00900B55">
      <w:pPr>
        <w:pStyle w:val="PreformattedText"/>
      </w:pPr>
    </w:p>
    <w:p w14:paraId="2A9EA13B" w14:textId="77777777" w:rsidR="00900B55" w:rsidRDefault="00000000">
      <w:pPr>
        <w:pStyle w:val="PreformattedText"/>
      </w:pPr>
      <w:r>
        <w:t xml:space="preserve">    this.baseAttackStrategy = baseAttackStrategy;</w:t>
      </w:r>
    </w:p>
    <w:p w14:paraId="229C0D75" w14:textId="77777777" w:rsidR="00900B55" w:rsidRDefault="00000000">
      <w:pPr>
        <w:pStyle w:val="PreformattedText"/>
      </w:pPr>
      <w:r>
        <w:t xml:space="preserve">    this.affectedClasses = affectedClasses;</w:t>
      </w:r>
    </w:p>
    <w:p w14:paraId="57BCFDBF" w14:textId="77777777" w:rsidR="00900B55" w:rsidRDefault="00000000">
      <w:pPr>
        <w:pStyle w:val="PreformattedText"/>
      </w:pPr>
      <w:r>
        <w:t xml:space="preserve">  }</w:t>
      </w:r>
    </w:p>
    <w:p w14:paraId="085F63BA" w14:textId="77777777" w:rsidR="00900B55" w:rsidRDefault="00900B55">
      <w:pPr>
        <w:pStyle w:val="PreformattedText"/>
      </w:pPr>
    </w:p>
    <w:p w14:paraId="4E819A28" w14:textId="77777777" w:rsidR="00900B55" w:rsidRDefault="00000000">
      <w:pPr>
        <w:pStyle w:val="PreformattedText"/>
      </w:pPr>
      <w:r>
        <w:t xml:space="preserve">  attack(tile: MapTile, map: MatchMap): void {</w:t>
      </w:r>
    </w:p>
    <w:p w14:paraId="5D03C43A" w14:textId="77777777" w:rsidR="00900B55" w:rsidRDefault="00000000">
      <w:pPr>
        <w:pStyle w:val="PreformattedText"/>
      </w:pPr>
      <w:r>
        <w:t xml:space="preserve">    if (</w:t>
      </w:r>
    </w:p>
    <w:p w14:paraId="748BBAC9" w14:textId="77777777" w:rsidR="00900B55" w:rsidRDefault="00000000">
      <w:pPr>
        <w:pStyle w:val="PreformattedText"/>
      </w:pPr>
      <w:r>
        <w:t xml:space="preserve">      !tile.shipPart ||</w:t>
      </w:r>
    </w:p>
    <w:p w14:paraId="2F89A96E" w14:textId="77777777" w:rsidR="00900B55" w:rsidRDefault="00000000">
      <w:pPr>
        <w:pStyle w:val="PreformattedText"/>
      </w:pPr>
      <w:r>
        <w:t xml:space="preserve">      this.affectedClasses.includes(tile.shipPart.shipClass)</w:t>
      </w:r>
    </w:p>
    <w:p w14:paraId="4F35B6E7" w14:textId="77777777" w:rsidR="00900B55" w:rsidRDefault="00000000">
      <w:pPr>
        <w:pStyle w:val="PreformattedText"/>
      </w:pPr>
      <w:r>
        <w:t xml:space="preserve">    ) {</w:t>
      </w:r>
    </w:p>
    <w:p w14:paraId="5AB6A2DE" w14:textId="77777777" w:rsidR="00900B55" w:rsidRDefault="00000000">
      <w:pPr>
        <w:pStyle w:val="PreformattedText"/>
      </w:pPr>
      <w:r>
        <w:t xml:space="preserve">      this.baseAttackStrategy!.attack(tile, map);</w:t>
      </w:r>
    </w:p>
    <w:p w14:paraId="2B930E85" w14:textId="77777777" w:rsidR="00900B55" w:rsidRDefault="00900B55">
      <w:pPr>
        <w:pStyle w:val="PreformattedText"/>
      </w:pPr>
    </w:p>
    <w:p w14:paraId="43A0BF0F" w14:textId="77777777" w:rsidR="00900B55" w:rsidRDefault="00000000">
      <w:pPr>
        <w:pStyle w:val="PreformattedText"/>
      </w:pPr>
      <w:r>
        <w:t xml:space="preserve">      console.log(</w:t>
      </w:r>
    </w:p>
    <w:p w14:paraId="08CE8BE1" w14:textId="77777777" w:rsidR="00900B55" w:rsidRDefault="00000000">
      <w:pPr>
        <w:pStyle w:val="PreformattedText"/>
      </w:pPr>
      <w:r>
        <w:t xml:space="preserve">        `ship specific(${this.affectedClasses}) attack on ${tile.x}-${tile.y}`</w:t>
      </w:r>
    </w:p>
    <w:p w14:paraId="76D8D9A7" w14:textId="77777777" w:rsidR="00900B55" w:rsidRDefault="00000000">
      <w:pPr>
        <w:pStyle w:val="PreformattedText"/>
      </w:pPr>
      <w:r>
        <w:t xml:space="preserve">      );</w:t>
      </w:r>
    </w:p>
    <w:p w14:paraId="7822CE3B" w14:textId="77777777" w:rsidR="00900B55" w:rsidRDefault="00000000">
      <w:pPr>
        <w:pStyle w:val="PreformattedText"/>
      </w:pPr>
      <w:r>
        <w:t xml:space="preserve">    }</w:t>
      </w:r>
    </w:p>
    <w:p w14:paraId="6A4EA34B" w14:textId="77777777" w:rsidR="00900B55" w:rsidRDefault="00000000">
      <w:pPr>
        <w:pStyle w:val="PreformattedText"/>
      </w:pPr>
      <w:r>
        <w:t xml:space="preserve">  }</w:t>
      </w:r>
    </w:p>
    <w:p w14:paraId="65DB69CE" w14:textId="77777777" w:rsidR="00900B55" w:rsidRDefault="00000000">
      <w:pPr>
        <w:pStyle w:val="PreformattedText"/>
      </w:pPr>
      <w:r>
        <w:t>}</w:t>
      </w:r>
    </w:p>
    <w:p w14:paraId="2D7703D1" w14:textId="77777777" w:rsidR="00900B55" w:rsidRDefault="00900B55">
      <w:pPr>
        <w:pStyle w:val="PreformattedText"/>
      </w:pPr>
    </w:p>
    <w:p w14:paraId="49DA25B1" w14:textId="77777777" w:rsidR="00900B55" w:rsidRDefault="00000000">
      <w:pPr>
        <w:pStyle w:val="PreformattedText"/>
      </w:pPr>
      <w:r>
        <w:t>export default function MatchDisplay() {</w:t>
      </w:r>
    </w:p>
    <w:p w14:paraId="50E4DD0D" w14:textId="77777777" w:rsidR="00900B55" w:rsidRDefault="00000000">
      <w:pPr>
        <w:pStyle w:val="PreformattedText"/>
      </w:pPr>
      <w:r>
        <w:t xml:space="preserve">  function handleAttackTurnEvent(data: any): void {</w:t>
      </w:r>
    </w:p>
    <w:p w14:paraId="77012F2F" w14:textId="77777777" w:rsidR="00900B55" w:rsidRDefault="00000000">
      <w:pPr>
        <w:pStyle w:val="PreformattedText"/>
      </w:pPr>
      <w:r>
        <w:t xml:space="preserve">    // other statements</w:t>
      </w:r>
    </w:p>
    <w:p w14:paraId="037C1AC2" w14:textId="77777777" w:rsidR="00900B55" w:rsidRDefault="00000000">
      <w:pPr>
        <w:pStyle w:val="PreformattedText"/>
      </w:pPr>
      <w:r>
        <w:t xml:space="preserve">    turn.attackStrategy = getAttackStrategyByAmmo(ammoType);</w:t>
      </w:r>
    </w:p>
    <w:p w14:paraId="4B1B418B" w14:textId="77777777" w:rsidR="00900B55" w:rsidRDefault="00000000">
      <w:pPr>
        <w:pStyle w:val="PreformattedText"/>
      </w:pPr>
      <w:r>
        <w:lastRenderedPageBreak/>
        <w:t xml:space="preserve">    turn.attackStrategy.attack(mapTile, defencePlayer!.map);</w:t>
      </w:r>
    </w:p>
    <w:p w14:paraId="6FAE4CC2" w14:textId="77777777" w:rsidR="00900B55" w:rsidRDefault="00000000">
      <w:pPr>
        <w:pStyle w:val="PreformattedText"/>
      </w:pPr>
      <w:r>
        <w:t xml:space="preserve">    // other statements</w:t>
      </w:r>
    </w:p>
    <w:p w14:paraId="0CC39176" w14:textId="77777777" w:rsidR="00900B55" w:rsidRDefault="00000000">
      <w:pPr>
        <w:pStyle w:val="PreformattedText"/>
      </w:pPr>
      <w:r>
        <w:t xml:space="preserve">  }</w:t>
      </w:r>
    </w:p>
    <w:p w14:paraId="45B00D65" w14:textId="77777777" w:rsidR="00900B55" w:rsidRDefault="00900B55">
      <w:pPr>
        <w:pStyle w:val="PreformattedText"/>
      </w:pPr>
    </w:p>
    <w:p w14:paraId="0DFEB802" w14:textId="77777777" w:rsidR="00900B55" w:rsidRDefault="00000000">
      <w:pPr>
        <w:pStyle w:val="PreformattedText"/>
      </w:pPr>
      <w:r>
        <w:t xml:space="preserve">  function getAttackStrategyByAmmo(ammoType: AmmoType): IAttackStrategy {</w:t>
      </w:r>
    </w:p>
    <w:p w14:paraId="7FE5CFCF" w14:textId="77777777" w:rsidR="00900B55" w:rsidRDefault="00000000">
      <w:pPr>
        <w:pStyle w:val="PreformattedText"/>
      </w:pPr>
      <w:r>
        <w:t xml:space="preserve">    const ammo = match.availableAmmoTypes.find(</w:t>
      </w:r>
    </w:p>
    <w:p w14:paraId="2E62230C" w14:textId="77777777" w:rsidR="00900B55" w:rsidRDefault="00000000">
      <w:pPr>
        <w:pStyle w:val="PreformattedText"/>
      </w:pPr>
      <w:r>
        <w:t xml:space="preserve">      (ammo) =&gt; ammo.type === ammoType</w:t>
      </w:r>
    </w:p>
    <w:p w14:paraId="05E75E1A" w14:textId="77777777" w:rsidR="00900B55" w:rsidRDefault="00000000">
      <w:pPr>
        <w:pStyle w:val="PreformattedText"/>
      </w:pPr>
      <w:r>
        <w:t xml:space="preserve">    );</w:t>
      </w:r>
    </w:p>
    <w:p w14:paraId="1811BDA6" w14:textId="77777777" w:rsidR="00900B55" w:rsidRDefault="00000000">
      <w:pPr>
        <w:pStyle w:val="PreformattedText"/>
      </w:pPr>
      <w:r>
        <w:t xml:space="preserve">    switch (ammoType) {</w:t>
      </w:r>
    </w:p>
    <w:p w14:paraId="7BA5579A" w14:textId="77777777" w:rsidR="00900B55" w:rsidRDefault="00000000">
      <w:pPr>
        <w:pStyle w:val="PreformattedText"/>
      </w:pPr>
      <w:r>
        <w:t xml:space="preserve">      case AmmoType.Classic:</w:t>
      </w:r>
    </w:p>
    <w:p w14:paraId="111EA808" w14:textId="77777777" w:rsidR="00900B55" w:rsidRDefault="00000000">
      <w:pPr>
        <w:pStyle w:val="PreformattedText"/>
      </w:pPr>
      <w:r>
        <w:t xml:space="preserve">        return new ClassicAttackStrategy();</w:t>
      </w:r>
    </w:p>
    <w:p w14:paraId="602102C3" w14:textId="77777777" w:rsidR="00900B55" w:rsidRDefault="00000000">
      <w:pPr>
        <w:pStyle w:val="PreformattedText"/>
      </w:pPr>
      <w:r>
        <w:t xml:space="preserve">      case AmmoType.Standard:</w:t>
      </w:r>
    </w:p>
    <w:p w14:paraId="6D73D418" w14:textId="77777777" w:rsidR="00900B55" w:rsidRDefault="00000000">
      <w:pPr>
        <w:pStyle w:val="PreformattedText"/>
      </w:pPr>
      <w:r>
        <w:t xml:space="preserve">        return new StandardAttackStrategy(ammo!.damage);</w:t>
      </w:r>
    </w:p>
    <w:p w14:paraId="0F9C9415" w14:textId="77777777" w:rsidR="00900B55" w:rsidRDefault="00000000">
      <w:pPr>
        <w:pStyle w:val="PreformattedText"/>
      </w:pPr>
      <w:r>
        <w:t xml:space="preserve">      case AmmoType.ArmorPiercing:</w:t>
      </w:r>
    </w:p>
    <w:p w14:paraId="04E9AABF" w14:textId="77777777" w:rsidR="00900B55" w:rsidRDefault="00000000">
      <w:pPr>
        <w:pStyle w:val="PreformattedText"/>
      </w:pPr>
      <w:r>
        <w:t xml:space="preserve">        return new ArmorPiercingAttackStrategy(ammo!.cooldown, ammo!.damage);</w:t>
      </w:r>
    </w:p>
    <w:p w14:paraId="13480EF2" w14:textId="77777777" w:rsidR="00900B55" w:rsidRDefault="00000000">
      <w:pPr>
        <w:pStyle w:val="PreformattedText"/>
      </w:pPr>
      <w:r>
        <w:t xml:space="preserve">      case AmmoType.HighExplosive:</w:t>
      </w:r>
    </w:p>
    <w:p w14:paraId="4E721E2C" w14:textId="77777777" w:rsidR="00900B55" w:rsidRDefault="00000000">
      <w:pPr>
        <w:pStyle w:val="PreformattedText"/>
      </w:pPr>
      <w:r>
        <w:t xml:space="preserve">        return new HighExplosiveAttackStrategy(</w:t>
      </w:r>
    </w:p>
    <w:p w14:paraId="0AFC6A09" w14:textId="77777777" w:rsidR="00900B55" w:rsidRDefault="00000000">
      <w:pPr>
        <w:pStyle w:val="PreformattedText"/>
      </w:pPr>
      <w:r>
        <w:t xml:space="preserve">          ammo!.damage,</w:t>
      </w:r>
    </w:p>
    <w:p w14:paraId="107C8BE7" w14:textId="77777777" w:rsidR="00900B55" w:rsidRDefault="00000000">
      <w:pPr>
        <w:pStyle w:val="PreformattedText"/>
      </w:pPr>
      <w:r>
        <w:t xml:space="preserve">          ammo!.impactRadius</w:t>
      </w:r>
    </w:p>
    <w:p w14:paraId="150FCBFA" w14:textId="77777777" w:rsidR="00900B55" w:rsidRDefault="00000000">
      <w:pPr>
        <w:pStyle w:val="PreformattedText"/>
      </w:pPr>
      <w:r>
        <w:t xml:space="preserve">        );</w:t>
      </w:r>
    </w:p>
    <w:p w14:paraId="1A10EBFF" w14:textId="77777777" w:rsidR="00900B55" w:rsidRDefault="00000000">
      <w:pPr>
        <w:pStyle w:val="PreformattedText"/>
      </w:pPr>
      <w:r>
        <w:t xml:space="preserve">      case AmmoType.DepthCharge:</w:t>
      </w:r>
    </w:p>
    <w:p w14:paraId="163A55A1" w14:textId="77777777" w:rsidR="00900B55" w:rsidRDefault="00000000">
      <w:pPr>
        <w:pStyle w:val="PreformattedText"/>
      </w:pPr>
      <w:r>
        <w:t xml:space="preserve">        return new DepthChargeAttackStrategy(ammo!.damage, ammo!.impactRadius);</w:t>
      </w:r>
    </w:p>
    <w:p w14:paraId="56F3B99C" w14:textId="77777777" w:rsidR="00900B55" w:rsidRDefault="00000000">
      <w:pPr>
        <w:pStyle w:val="PreformattedText"/>
      </w:pPr>
      <w:r>
        <w:t xml:space="preserve">    }</w:t>
      </w:r>
    </w:p>
    <w:p w14:paraId="5F247162" w14:textId="77777777" w:rsidR="00900B55" w:rsidRDefault="00000000">
      <w:pPr>
        <w:pStyle w:val="PreformattedText"/>
      </w:pPr>
      <w:r>
        <w:t xml:space="preserve">  }</w:t>
      </w:r>
    </w:p>
    <w:p w14:paraId="141EA308" w14:textId="77777777" w:rsidR="00900B55" w:rsidRDefault="00000000">
      <w:pPr>
        <w:pStyle w:val="PreformattedText"/>
      </w:pPr>
      <w:r>
        <w:t>}</w:t>
      </w:r>
    </w:p>
    <w:p w14:paraId="766128FE" w14:textId="77777777" w:rsidR="00900B55" w:rsidRDefault="00900B55">
      <w:pPr>
        <w:pStyle w:val="PreformattedText"/>
      </w:pPr>
    </w:p>
    <w:p w14:paraId="086E963B" w14:textId="77777777" w:rsidR="00900B55" w:rsidRDefault="00000000">
      <w:pPr>
        <w:pStyle w:val="Heading2"/>
      </w:pPr>
      <w:bookmarkStart w:id="65" w:name="__RefHeading___Toc4054_569911539"/>
      <w:bookmarkStart w:id="66" w:name="_Toc117796340"/>
      <w:bookmarkStart w:id="67" w:name="_Toc117797604"/>
      <w:bookmarkStart w:id="68" w:name="_Toc117951514"/>
      <w:r>
        <w:t>Observer – MatchEventsSubject/MatchEventsObserver</w:t>
      </w:r>
      <w:bookmarkEnd w:id="65"/>
      <w:bookmarkEnd w:id="66"/>
      <w:bookmarkEnd w:id="67"/>
      <w:bookmarkEnd w:id="68"/>
    </w:p>
    <w:p w14:paraId="158615F3" w14:textId="77777777" w:rsidR="00900B55" w:rsidRDefault="00000000">
      <w:pPr>
        <w:pStyle w:val="Standard"/>
        <w:rPr>
          <w:b/>
          <w:bCs/>
        </w:rPr>
      </w:pPr>
      <w:r>
        <w:rPr>
          <w:b/>
          <w:bCs/>
        </w:rPr>
        <w:t>Atsakingas komandos narys: Šarūnas Palianskas</w:t>
      </w:r>
    </w:p>
    <w:p w14:paraId="5404CDD0" w14:textId="77777777" w:rsidR="00900B55" w:rsidRDefault="00000000">
      <w:pPr>
        <w:pStyle w:val="Standard"/>
      </w:pPr>
      <w:r>
        <w:t xml:space="preserve">Programoje naudojama įvykiais paremta architektūra. </w:t>
      </w:r>
      <w:r>
        <w:rPr>
          <w:i/>
          <w:iCs/>
        </w:rPr>
        <w:t xml:space="preserve">Observer </w:t>
      </w:r>
      <w:r>
        <w:t xml:space="preserve">šablonas panaudotas norint priskirti </w:t>
      </w:r>
      <w:r>
        <w:rPr>
          <w:i/>
          <w:iCs/>
        </w:rPr>
        <w:t>callback’us</w:t>
      </w:r>
      <w:r>
        <w:t xml:space="preserve"> įvykiams.</w:t>
      </w:r>
    </w:p>
    <w:p w14:paraId="575889CA" w14:textId="03401CB9" w:rsidR="00900B55" w:rsidRDefault="00000000">
      <w:pPr>
        <w:pStyle w:val="Standard"/>
      </w:pPr>
      <w:r>
        <w:t>Šablonas buvo taikomas nuo pradžių, todėl klasių diagramos prieš taikymą nėra.</w:t>
      </w:r>
    </w:p>
    <w:p w14:paraId="7432ED33" w14:textId="77777777" w:rsidR="002C2533" w:rsidRDefault="002C2533" w:rsidP="002C2533">
      <w:pPr>
        <w:pStyle w:val="Standard"/>
        <w:keepNext/>
      </w:pPr>
      <w:r>
        <w:rPr>
          <w:noProof/>
        </w:rPr>
        <w:lastRenderedPageBreak/>
        <w:drawing>
          <wp:inline distT="0" distB="0" distL="0" distR="0" wp14:anchorId="10F5C531" wp14:editId="49351A6F">
            <wp:extent cx="6299835" cy="5800725"/>
            <wp:effectExtent l="0" t="0" r="5715" b="952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9835" cy="5800725"/>
                    </a:xfrm>
                    <a:prstGeom prst="rect">
                      <a:avLst/>
                    </a:prstGeom>
                    <a:noFill/>
                    <a:ln>
                      <a:noFill/>
                    </a:ln>
                  </pic:spPr>
                </pic:pic>
              </a:graphicData>
            </a:graphic>
          </wp:inline>
        </w:drawing>
      </w:r>
    </w:p>
    <w:p w14:paraId="4D9A8820" w14:textId="7A675AF5" w:rsidR="002C2533" w:rsidRDefault="002C2533" w:rsidP="002C2533">
      <w:pPr>
        <w:pStyle w:val="Caption"/>
      </w:pPr>
      <w:bookmarkStart w:id="69" w:name="_Toc117951535"/>
      <w:r>
        <w:t xml:space="preserve">Figūra </w:t>
      </w:r>
      <w:fldSimple w:instr=" SEQ Figūra \* ARABIC ">
        <w:r w:rsidR="00215420">
          <w:rPr>
            <w:noProof/>
          </w:rPr>
          <w:t>7</w:t>
        </w:r>
      </w:fldSimple>
      <w:r>
        <w:t>: Observer šablono klasių diagrama</w:t>
      </w:r>
      <w:bookmarkEnd w:id="69"/>
    </w:p>
    <w:p w14:paraId="1E8EE100" w14:textId="77777777" w:rsidR="002C2533" w:rsidRDefault="002C2533" w:rsidP="002C2533">
      <w:pPr>
        <w:pStyle w:val="Standard"/>
        <w:keepNext/>
      </w:pPr>
      <w:r>
        <w:rPr>
          <w:noProof/>
        </w:rPr>
        <w:lastRenderedPageBreak/>
        <w:drawing>
          <wp:inline distT="0" distB="0" distL="0" distR="0" wp14:anchorId="26C6CF7D" wp14:editId="771F131D">
            <wp:extent cx="5402580" cy="4613439"/>
            <wp:effectExtent l="0" t="0" r="762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5768" cy="4616161"/>
                    </a:xfrm>
                    <a:prstGeom prst="rect">
                      <a:avLst/>
                    </a:prstGeom>
                    <a:noFill/>
                    <a:ln>
                      <a:noFill/>
                    </a:ln>
                  </pic:spPr>
                </pic:pic>
              </a:graphicData>
            </a:graphic>
          </wp:inline>
        </w:drawing>
      </w:r>
    </w:p>
    <w:p w14:paraId="7AAAF36E" w14:textId="4ECD355D" w:rsidR="00900B55" w:rsidRDefault="002C2533" w:rsidP="002C2533">
      <w:pPr>
        <w:pStyle w:val="Caption"/>
      </w:pPr>
      <w:bookmarkStart w:id="70" w:name="_Toc117951536"/>
      <w:r>
        <w:t xml:space="preserve">Figūra </w:t>
      </w:r>
      <w:fldSimple w:instr=" SEQ Figūra \* ARABIC ">
        <w:r w:rsidR="00215420">
          <w:rPr>
            <w:noProof/>
          </w:rPr>
          <w:t>8</w:t>
        </w:r>
      </w:fldSimple>
      <w:r>
        <w:t>: Observer šablono sekų diagrama</w:t>
      </w:r>
      <w:bookmarkEnd w:id="70"/>
    </w:p>
    <w:p w14:paraId="0B49B621" w14:textId="0B4FF2EA" w:rsidR="00900B55" w:rsidRDefault="00900B55">
      <w:pPr>
        <w:pStyle w:val="Standard"/>
      </w:pPr>
    </w:p>
    <w:p w14:paraId="25DCCA82" w14:textId="77777777" w:rsidR="00900B55" w:rsidRDefault="00000000">
      <w:pPr>
        <w:pStyle w:val="Standard"/>
      </w:pPr>
      <w:r>
        <w:t>Šablono kodo fragmentas:</w:t>
      </w:r>
    </w:p>
    <w:p w14:paraId="2251B1BF" w14:textId="77777777" w:rsidR="00900B55" w:rsidRDefault="00000000">
      <w:pPr>
        <w:pStyle w:val="PreformattedText"/>
      </w:pPr>
      <w:r>
        <w:t>export interface ISubject {</w:t>
      </w:r>
    </w:p>
    <w:p w14:paraId="331CC208" w14:textId="77777777" w:rsidR="00900B55" w:rsidRDefault="00000000">
      <w:pPr>
        <w:pStyle w:val="PreformattedText"/>
      </w:pPr>
      <w:r>
        <w:t xml:space="preserve">  notify(event: any, data: any): void;</w:t>
      </w:r>
    </w:p>
    <w:p w14:paraId="714C77FB" w14:textId="77777777" w:rsidR="00900B55" w:rsidRDefault="00000000">
      <w:pPr>
        <w:pStyle w:val="PreformattedText"/>
      </w:pPr>
      <w:r>
        <w:t xml:space="preserve">  add(event: any, action: Function): void;</w:t>
      </w:r>
    </w:p>
    <w:p w14:paraId="1DA3D88A" w14:textId="77777777" w:rsidR="00900B55" w:rsidRDefault="00000000">
      <w:pPr>
        <w:pStyle w:val="PreformattedText"/>
      </w:pPr>
      <w:r>
        <w:t xml:space="preserve">  addSingular(event: any, action: Function): void;</w:t>
      </w:r>
    </w:p>
    <w:p w14:paraId="31B6DF74" w14:textId="77777777" w:rsidR="00900B55" w:rsidRDefault="00000000">
      <w:pPr>
        <w:pStyle w:val="PreformattedText"/>
      </w:pPr>
      <w:r>
        <w:t>}</w:t>
      </w:r>
    </w:p>
    <w:p w14:paraId="4FA73D41" w14:textId="77777777" w:rsidR="00900B55" w:rsidRDefault="00900B55">
      <w:pPr>
        <w:pStyle w:val="PreformattedText"/>
      </w:pPr>
    </w:p>
    <w:p w14:paraId="5DE5D7D4" w14:textId="77777777" w:rsidR="00900B55" w:rsidRDefault="00000000">
      <w:pPr>
        <w:pStyle w:val="PreformattedText"/>
      </w:pPr>
      <w:r>
        <w:t>export default class MatchEventsSubject implements ISubject {</w:t>
      </w:r>
    </w:p>
    <w:p w14:paraId="5595CB76" w14:textId="77777777" w:rsidR="00900B55" w:rsidRDefault="00000000">
      <w:pPr>
        <w:pStyle w:val="PreformattedText"/>
      </w:pPr>
      <w:r>
        <w:t xml:space="preserve">  protected observersByEvent: { [event: number]: MatchEventsObservable[] } = {};</w:t>
      </w:r>
    </w:p>
    <w:p w14:paraId="6EAB59D6" w14:textId="77777777" w:rsidR="00900B55" w:rsidRDefault="00900B55">
      <w:pPr>
        <w:pStyle w:val="PreformattedText"/>
      </w:pPr>
    </w:p>
    <w:p w14:paraId="3EA25D21" w14:textId="77777777" w:rsidR="00900B55" w:rsidRDefault="00000000">
      <w:pPr>
        <w:pStyle w:val="PreformattedText"/>
      </w:pPr>
      <w:r>
        <w:t xml:space="preserve">  constructor() {</w:t>
      </w:r>
    </w:p>
    <w:p w14:paraId="75DB9486" w14:textId="77777777" w:rsidR="00900B55" w:rsidRDefault="00000000">
      <w:pPr>
        <w:pStyle w:val="PreformattedText"/>
      </w:pPr>
      <w:r>
        <w:t xml:space="preserve">    for (const event in MatchEventNames) {</w:t>
      </w:r>
    </w:p>
    <w:p w14:paraId="03DDDB35" w14:textId="77777777" w:rsidR="00900B55" w:rsidRDefault="00000000">
      <w:pPr>
        <w:pStyle w:val="PreformattedText"/>
      </w:pPr>
      <w:r>
        <w:t xml:space="preserve">      // iterator contains `number` keys, then `string` values</w:t>
      </w:r>
    </w:p>
    <w:p w14:paraId="712F43E9" w14:textId="77777777" w:rsidR="00900B55" w:rsidRDefault="00000000">
      <w:pPr>
        <w:pStyle w:val="PreformattedText"/>
      </w:pPr>
      <w:r>
        <w:t xml:space="preserve">      if (isNaN(Number(event))) {</w:t>
      </w:r>
    </w:p>
    <w:p w14:paraId="3D4D42AC" w14:textId="77777777" w:rsidR="00900B55" w:rsidRDefault="00000000">
      <w:pPr>
        <w:pStyle w:val="PreformattedText"/>
      </w:pPr>
      <w:r>
        <w:t xml:space="preserve">        break;</w:t>
      </w:r>
    </w:p>
    <w:p w14:paraId="5803923B" w14:textId="77777777" w:rsidR="00900B55" w:rsidRDefault="00000000">
      <w:pPr>
        <w:pStyle w:val="PreformattedText"/>
      </w:pPr>
      <w:r>
        <w:t xml:space="preserve">      }</w:t>
      </w:r>
    </w:p>
    <w:p w14:paraId="1C0DC1CB" w14:textId="77777777" w:rsidR="00900B55" w:rsidRDefault="00900B55">
      <w:pPr>
        <w:pStyle w:val="PreformattedText"/>
      </w:pPr>
    </w:p>
    <w:p w14:paraId="56D052D9" w14:textId="77777777" w:rsidR="00900B55" w:rsidRDefault="00000000">
      <w:pPr>
        <w:pStyle w:val="PreformattedText"/>
      </w:pPr>
      <w:r>
        <w:t xml:space="preserve">      this.observersByEvent[event] = [];</w:t>
      </w:r>
    </w:p>
    <w:p w14:paraId="11074153" w14:textId="77777777" w:rsidR="00900B55" w:rsidRDefault="00000000">
      <w:pPr>
        <w:pStyle w:val="PreformattedText"/>
      </w:pPr>
      <w:r>
        <w:t xml:space="preserve">    }</w:t>
      </w:r>
    </w:p>
    <w:p w14:paraId="5E61D59B" w14:textId="77777777" w:rsidR="00900B55" w:rsidRDefault="00000000">
      <w:pPr>
        <w:pStyle w:val="PreformattedText"/>
      </w:pPr>
      <w:r>
        <w:t xml:space="preserve">  }</w:t>
      </w:r>
    </w:p>
    <w:p w14:paraId="6A4C8DF2" w14:textId="77777777" w:rsidR="00900B55" w:rsidRDefault="00900B55">
      <w:pPr>
        <w:pStyle w:val="PreformattedText"/>
      </w:pPr>
    </w:p>
    <w:p w14:paraId="15EE79AC" w14:textId="77777777" w:rsidR="00900B55" w:rsidRDefault="00000000">
      <w:pPr>
        <w:pStyle w:val="PreformattedText"/>
      </w:pPr>
      <w:r>
        <w:t xml:space="preserve">  public notify(event: MatchEventNames, data: any): void {</w:t>
      </w:r>
    </w:p>
    <w:p w14:paraId="78BE7F84" w14:textId="77777777" w:rsidR="00900B55" w:rsidRDefault="00000000">
      <w:pPr>
        <w:pStyle w:val="PreformattedText"/>
      </w:pPr>
      <w:r>
        <w:t xml:space="preserve">    const eventObservers = this.observersByEvent[event];</w:t>
      </w:r>
    </w:p>
    <w:p w14:paraId="3F2EE875" w14:textId="77777777" w:rsidR="00900B55" w:rsidRDefault="00900B55">
      <w:pPr>
        <w:pStyle w:val="PreformattedText"/>
      </w:pPr>
    </w:p>
    <w:p w14:paraId="0598B3F0" w14:textId="77777777" w:rsidR="00900B55" w:rsidRDefault="00000000">
      <w:pPr>
        <w:pStyle w:val="PreformattedText"/>
      </w:pPr>
      <w:r>
        <w:t xml:space="preserve">    eventObservers?.forEach((observer) =&gt; observer.onNotify(data));</w:t>
      </w:r>
    </w:p>
    <w:p w14:paraId="4E3BB316" w14:textId="77777777" w:rsidR="00900B55" w:rsidRDefault="00000000">
      <w:pPr>
        <w:pStyle w:val="PreformattedText"/>
      </w:pPr>
      <w:r>
        <w:t xml:space="preserve">  }</w:t>
      </w:r>
    </w:p>
    <w:p w14:paraId="635235F8" w14:textId="77777777" w:rsidR="00900B55" w:rsidRDefault="00900B55">
      <w:pPr>
        <w:pStyle w:val="PreformattedText"/>
      </w:pPr>
    </w:p>
    <w:p w14:paraId="63ED6945" w14:textId="77777777" w:rsidR="00900B55" w:rsidRDefault="00000000">
      <w:pPr>
        <w:pStyle w:val="PreformattedText"/>
      </w:pPr>
      <w:r>
        <w:t xml:space="preserve">  public add(event: MatchEventNames, action: (data: string) =&gt; void) {</w:t>
      </w:r>
    </w:p>
    <w:p w14:paraId="25EC77C6" w14:textId="77777777" w:rsidR="00900B55" w:rsidRDefault="00000000">
      <w:pPr>
        <w:pStyle w:val="PreformattedText"/>
      </w:pPr>
      <w:r>
        <w:t xml:space="preserve">    this.observersByEvent[event].push(new MatchEventsObservable(action));</w:t>
      </w:r>
    </w:p>
    <w:p w14:paraId="7BBBBC7F" w14:textId="77777777" w:rsidR="00900B55" w:rsidRDefault="00000000">
      <w:pPr>
        <w:pStyle w:val="PreformattedText"/>
      </w:pPr>
      <w:r>
        <w:t xml:space="preserve">  }</w:t>
      </w:r>
    </w:p>
    <w:p w14:paraId="6C3B3E9C" w14:textId="77777777" w:rsidR="00900B55" w:rsidRDefault="00900B55">
      <w:pPr>
        <w:pStyle w:val="PreformattedText"/>
      </w:pPr>
    </w:p>
    <w:p w14:paraId="37DDC4DC" w14:textId="77777777" w:rsidR="00900B55" w:rsidRDefault="00000000">
      <w:pPr>
        <w:pStyle w:val="PreformattedText"/>
      </w:pPr>
      <w:r>
        <w:t xml:space="preserve">  public addSingular(event: MatchEventNames, action: (data: string) =&gt; void) {</w:t>
      </w:r>
    </w:p>
    <w:p w14:paraId="51D5EBD6" w14:textId="77777777" w:rsidR="00900B55" w:rsidRDefault="00000000">
      <w:pPr>
        <w:pStyle w:val="PreformattedText"/>
      </w:pPr>
      <w:r>
        <w:t xml:space="preserve">    if (this.observersByEvent[event].length === 0) {</w:t>
      </w:r>
    </w:p>
    <w:p w14:paraId="16C54843" w14:textId="77777777" w:rsidR="00900B55" w:rsidRDefault="00000000">
      <w:pPr>
        <w:pStyle w:val="PreformattedText"/>
      </w:pPr>
      <w:r>
        <w:t xml:space="preserve">      this.observersByEvent[event].push(new MatchEventsObservable(action));</w:t>
      </w:r>
    </w:p>
    <w:p w14:paraId="2971EBD0" w14:textId="77777777" w:rsidR="00900B55" w:rsidRDefault="00000000">
      <w:pPr>
        <w:pStyle w:val="PreformattedText"/>
      </w:pPr>
      <w:r>
        <w:t xml:space="preserve">    }</w:t>
      </w:r>
    </w:p>
    <w:p w14:paraId="12704A41" w14:textId="77777777" w:rsidR="00900B55" w:rsidRDefault="00000000">
      <w:pPr>
        <w:pStyle w:val="PreformattedText"/>
      </w:pPr>
      <w:r>
        <w:t xml:space="preserve">  }</w:t>
      </w:r>
    </w:p>
    <w:p w14:paraId="78DD6239" w14:textId="77777777" w:rsidR="00900B55" w:rsidRDefault="00000000">
      <w:pPr>
        <w:pStyle w:val="PreformattedText"/>
      </w:pPr>
      <w:r>
        <w:t>}</w:t>
      </w:r>
    </w:p>
    <w:p w14:paraId="600E10E7" w14:textId="77777777" w:rsidR="00900B55" w:rsidRDefault="00900B55">
      <w:pPr>
        <w:pStyle w:val="PreformattedText"/>
      </w:pPr>
    </w:p>
    <w:p w14:paraId="16AB52D9" w14:textId="77777777" w:rsidR="00900B55" w:rsidRDefault="00000000">
      <w:pPr>
        <w:pStyle w:val="PreformattedText"/>
      </w:pPr>
      <w:r>
        <w:t>export interface IObservable {</w:t>
      </w:r>
    </w:p>
    <w:p w14:paraId="45961C02" w14:textId="77777777" w:rsidR="00900B55" w:rsidRDefault="00000000">
      <w:pPr>
        <w:pStyle w:val="PreformattedText"/>
      </w:pPr>
      <w:r>
        <w:t xml:space="preserve">  onNotify(data: string): void;</w:t>
      </w:r>
    </w:p>
    <w:p w14:paraId="2ABD5604" w14:textId="77777777" w:rsidR="00900B55" w:rsidRDefault="00000000">
      <w:pPr>
        <w:pStyle w:val="PreformattedText"/>
      </w:pPr>
      <w:r>
        <w:t>}</w:t>
      </w:r>
    </w:p>
    <w:p w14:paraId="3C999066" w14:textId="77777777" w:rsidR="00900B55" w:rsidRDefault="00900B55">
      <w:pPr>
        <w:pStyle w:val="PreformattedText"/>
      </w:pPr>
    </w:p>
    <w:p w14:paraId="6A4574B1" w14:textId="77777777" w:rsidR="00900B55" w:rsidRDefault="00000000">
      <w:pPr>
        <w:pStyle w:val="PreformattedText"/>
      </w:pPr>
      <w:r>
        <w:t>export default class MatchEventsObservable implements IObservable {</w:t>
      </w:r>
    </w:p>
    <w:p w14:paraId="059A89C3" w14:textId="77777777" w:rsidR="00900B55" w:rsidRDefault="00000000">
      <w:pPr>
        <w:pStyle w:val="PreformattedText"/>
      </w:pPr>
      <w:r>
        <w:t xml:space="preserve">  constructor(onNotify: (data: string) =&gt; void) {</w:t>
      </w:r>
    </w:p>
    <w:p w14:paraId="14A3C10E" w14:textId="77777777" w:rsidR="00900B55" w:rsidRDefault="00000000">
      <w:pPr>
        <w:pStyle w:val="PreformattedText"/>
      </w:pPr>
      <w:r>
        <w:t xml:space="preserve">    this.onNotify = onNotify;</w:t>
      </w:r>
    </w:p>
    <w:p w14:paraId="6931E6F0" w14:textId="77777777" w:rsidR="00900B55" w:rsidRDefault="00000000">
      <w:pPr>
        <w:pStyle w:val="PreformattedText"/>
      </w:pPr>
      <w:r>
        <w:t xml:space="preserve">  }</w:t>
      </w:r>
    </w:p>
    <w:p w14:paraId="3A756F83" w14:textId="77777777" w:rsidR="00900B55" w:rsidRDefault="00900B55">
      <w:pPr>
        <w:pStyle w:val="PreformattedText"/>
      </w:pPr>
    </w:p>
    <w:p w14:paraId="4643C4C3" w14:textId="77777777" w:rsidR="00900B55" w:rsidRDefault="00000000">
      <w:pPr>
        <w:pStyle w:val="PreformattedText"/>
      </w:pPr>
      <w:r>
        <w:t xml:space="preserve">  onNotify: (data: string) =&gt; void;</w:t>
      </w:r>
    </w:p>
    <w:p w14:paraId="30E05451" w14:textId="77777777" w:rsidR="00900B55" w:rsidRDefault="00000000">
      <w:pPr>
        <w:pStyle w:val="PreformattedText"/>
      </w:pPr>
      <w:r>
        <w:t>}</w:t>
      </w:r>
    </w:p>
    <w:p w14:paraId="290F7B59" w14:textId="77777777" w:rsidR="00900B55" w:rsidRDefault="00900B55">
      <w:pPr>
        <w:pStyle w:val="PreformattedText"/>
      </w:pPr>
    </w:p>
    <w:p w14:paraId="51FBC997" w14:textId="77777777" w:rsidR="00900B55" w:rsidRDefault="00000000">
      <w:pPr>
        <w:pStyle w:val="PreformattedText"/>
      </w:pPr>
      <w:r>
        <w:t>export default class ConnectionMediatorService extends MatchEventsSubject {</w:t>
      </w:r>
    </w:p>
    <w:p w14:paraId="437191E7" w14:textId="77777777" w:rsidR="00900B55" w:rsidRDefault="00000000">
      <w:pPr>
        <w:pStyle w:val="PreformattedText"/>
      </w:pPr>
      <w:r>
        <w:t xml:space="preserve">  // other props and methods</w:t>
      </w:r>
    </w:p>
    <w:p w14:paraId="76F721E8" w14:textId="77777777" w:rsidR="00900B55" w:rsidRDefault="00000000">
      <w:pPr>
        <w:pStyle w:val="PreformattedText"/>
      </w:pPr>
      <w:r>
        <w:t>}</w:t>
      </w:r>
    </w:p>
    <w:p w14:paraId="01DCBD11" w14:textId="77777777" w:rsidR="00900B55" w:rsidRDefault="00000000">
      <w:pPr>
        <w:pStyle w:val="Heading2"/>
      </w:pPr>
      <w:bookmarkStart w:id="71" w:name="__RefHeading___Toc4056_569911539"/>
      <w:bookmarkStart w:id="72" w:name="_Toc117796341"/>
      <w:bookmarkStart w:id="73" w:name="_Toc117797605"/>
      <w:bookmarkStart w:id="74" w:name="_Toc117951515"/>
      <w:r>
        <w:lastRenderedPageBreak/>
        <w:t>Builder – AmmoBuilder</w:t>
      </w:r>
      <w:bookmarkEnd w:id="71"/>
      <w:bookmarkEnd w:id="72"/>
      <w:bookmarkEnd w:id="73"/>
      <w:bookmarkEnd w:id="74"/>
    </w:p>
    <w:p w14:paraId="0C4DEB5A" w14:textId="77777777" w:rsidR="00900B55" w:rsidRDefault="00000000">
      <w:pPr>
        <w:pStyle w:val="Standard"/>
        <w:rPr>
          <w:b/>
          <w:bCs/>
        </w:rPr>
      </w:pPr>
      <w:r>
        <w:rPr>
          <w:b/>
          <w:bCs/>
        </w:rPr>
        <w:t>Atsakingas komandos narys: Šarūnas Palianskas</w:t>
      </w:r>
    </w:p>
    <w:p w14:paraId="244A9BB0" w14:textId="77777777" w:rsidR="00900B55" w:rsidRDefault="00000000">
      <w:pPr>
        <w:pStyle w:val="Standard"/>
      </w:pPr>
      <w:r>
        <w:t xml:space="preserve">Programoje naudojama keletas skirtingų amunicijos tipų kurie turi nustatytus parametrus (pvz. žalos kiekis). Amunicijos modelių kūrimui panaudotas </w:t>
      </w:r>
      <w:r>
        <w:rPr>
          <w:i/>
          <w:iCs/>
        </w:rPr>
        <w:t>Builder</w:t>
      </w:r>
      <w:r>
        <w:t xml:space="preserve"> šablonas kuris supaprastina modelių kūrima.</w:t>
      </w:r>
    </w:p>
    <w:p w14:paraId="5D437E0D" w14:textId="754FB584" w:rsidR="00900B55" w:rsidRDefault="00000000">
      <w:pPr>
        <w:pStyle w:val="Standard"/>
      </w:pPr>
      <w:r>
        <w:t>Šablonas buvo taikomas nuo pradžių, todėl klasių diagramos prieš taikymą nėra.</w:t>
      </w:r>
    </w:p>
    <w:p w14:paraId="6ACE567E" w14:textId="77777777" w:rsidR="00BB54D3" w:rsidRDefault="00BB54D3" w:rsidP="00BB54D3">
      <w:pPr>
        <w:pStyle w:val="Standard"/>
        <w:keepNext/>
      </w:pPr>
      <w:r>
        <w:rPr>
          <w:noProof/>
        </w:rPr>
        <w:drawing>
          <wp:inline distT="0" distB="0" distL="0" distR="0" wp14:anchorId="6149215C" wp14:editId="3C55CF1C">
            <wp:extent cx="6299835" cy="4231005"/>
            <wp:effectExtent l="0" t="0" r="5715"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9835" cy="4231005"/>
                    </a:xfrm>
                    <a:prstGeom prst="rect">
                      <a:avLst/>
                    </a:prstGeom>
                    <a:noFill/>
                    <a:ln>
                      <a:noFill/>
                    </a:ln>
                  </pic:spPr>
                </pic:pic>
              </a:graphicData>
            </a:graphic>
          </wp:inline>
        </w:drawing>
      </w:r>
    </w:p>
    <w:p w14:paraId="0147A27D" w14:textId="38A4FC15" w:rsidR="00900B55" w:rsidRDefault="00BB54D3" w:rsidP="00BB54D3">
      <w:pPr>
        <w:pStyle w:val="Caption"/>
      </w:pPr>
      <w:bookmarkStart w:id="75" w:name="_Toc117951537"/>
      <w:r>
        <w:t xml:space="preserve">Figūra </w:t>
      </w:r>
      <w:fldSimple w:instr=" SEQ Figūra \* ARABIC ">
        <w:r w:rsidR="00215420">
          <w:rPr>
            <w:noProof/>
          </w:rPr>
          <w:t>9</w:t>
        </w:r>
      </w:fldSimple>
      <w:r>
        <w:t>: Builder šablono klasių diagrama</w:t>
      </w:r>
      <w:bookmarkEnd w:id="75"/>
    </w:p>
    <w:p w14:paraId="34314477" w14:textId="77777777" w:rsidR="00900B55" w:rsidRDefault="00900B55">
      <w:pPr>
        <w:pStyle w:val="Standard"/>
      </w:pPr>
    </w:p>
    <w:p w14:paraId="611C65C4" w14:textId="77777777" w:rsidR="00900B55" w:rsidRDefault="00000000">
      <w:pPr>
        <w:pStyle w:val="Standard"/>
      </w:pPr>
      <w:r>
        <w:t>Šablono kodo fragmentas:</w:t>
      </w:r>
    </w:p>
    <w:p w14:paraId="1979020F" w14:textId="77777777" w:rsidR="00900B55" w:rsidRDefault="00000000">
      <w:pPr>
        <w:pStyle w:val="PreformattedText"/>
      </w:pPr>
      <w:r>
        <w:t>export interface IAmmoBuilder {</w:t>
      </w:r>
    </w:p>
    <w:p w14:paraId="5250C02E" w14:textId="77777777" w:rsidR="00900B55" w:rsidRDefault="00000000">
      <w:pPr>
        <w:pStyle w:val="PreformattedText"/>
      </w:pPr>
      <w:r>
        <w:t xml:space="preserve">  build(): Ammo;</w:t>
      </w:r>
    </w:p>
    <w:p w14:paraId="7EE99087" w14:textId="77777777" w:rsidR="00900B55" w:rsidRDefault="00000000">
      <w:pPr>
        <w:pStyle w:val="PreformattedText"/>
      </w:pPr>
      <w:r>
        <w:t xml:space="preserve">  setName(name: string): IAmmoBuilder;</w:t>
      </w:r>
    </w:p>
    <w:p w14:paraId="615A99DB" w14:textId="77777777" w:rsidR="00900B55" w:rsidRDefault="00000000">
      <w:pPr>
        <w:pStyle w:val="PreformattedText"/>
      </w:pPr>
      <w:r>
        <w:t xml:space="preserve">  setType(type: AmmoType): IAmmoBuilder;</w:t>
      </w:r>
    </w:p>
    <w:p w14:paraId="6BCD487D" w14:textId="77777777" w:rsidR="00900B55" w:rsidRDefault="00000000">
      <w:pPr>
        <w:pStyle w:val="PreformattedText"/>
      </w:pPr>
      <w:r>
        <w:t xml:space="preserve">  setDamage(damage: number): IAmmoBuilder;</w:t>
      </w:r>
    </w:p>
    <w:p w14:paraId="3D62CCC3" w14:textId="77777777" w:rsidR="00900B55" w:rsidRDefault="00000000">
      <w:pPr>
        <w:pStyle w:val="PreformattedText"/>
      </w:pPr>
      <w:r>
        <w:t xml:space="preserve">  setImpactRadius(impactRadius: number): IAmmoBuilder;</w:t>
      </w:r>
    </w:p>
    <w:p w14:paraId="1256174E" w14:textId="77777777" w:rsidR="00900B55" w:rsidRDefault="00000000">
      <w:pPr>
        <w:pStyle w:val="PreformattedText"/>
      </w:pPr>
      <w:r>
        <w:t xml:space="preserve">  setCooldown(cooldown: number): IAmmoBuilder;</w:t>
      </w:r>
    </w:p>
    <w:p w14:paraId="0BC8C33C" w14:textId="77777777" w:rsidR="00900B55" w:rsidRDefault="00000000">
      <w:pPr>
        <w:pStyle w:val="PreformattedText"/>
      </w:pPr>
      <w:r>
        <w:t>}</w:t>
      </w:r>
    </w:p>
    <w:p w14:paraId="2FF69B9B" w14:textId="77777777" w:rsidR="00900B55" w:rsidRDefault="00900B55">
      <w:pPr>
        <w:pStyle w:val="PreformattedText"/>
      </w:pPr>
    </w:p>
    <w:p w14:paraId="22BC55BD" w14:textId="77777777" w:rsidR="00900B55" w:rsidRDefault="00000000">
      <w:pPr>
        <w:pStyle w:val="PreformattedText"/>
      </w:pPr>
      <w:r>
        <w:t>export class ClassicAmmoBuilder implements IAmmoBuilder {</w:t>
      </w:r>
    </w:p>
    <w:p w14:paraId="2E31F1A1" w14:textId="77777777" w:rsidR="00900B55" w:rsidRDefault="00000000">
      <w:pPr>
        <w:pStyle w:val="PreformattedText"/>
      </w:pPr>
      <w:r>
        <w:t xml:space="preserve">  private ammo = new Ammo();</w:t>
      </w:r>
    </w:p>
    <w:p w14:paraId="4D0F6948" w14:textId="77777777" w:rsidR="00900B55" w:rsidRDefault="00900B55">
      <w:pPr>
        <w:pStyle w:val="PreformattedText"/>
      </w:pPr>
    </w:p>
    <w:p w14:paraId="6346C70C" w14:textId="77777777" w:rsidR="00900B55" w:rsidRDefault="00000000">
      <w:pPr>
        <w:pStyle w:val="PreformattedText"/>
      </w:pPr>
      <w:r>
        <w:t xml:space="preserve">  constructor() {</w:t>
      </w:r>
    </w:p>
    <w:p w14:paraId="2D4EF3AC" w14:textId="77777777" w:rsidR="00900B55" w:rsidRDefault="00000000">
      <w:pPr>
        <w:pStyle w:val="PreformattedText"/>
      </w:pPr>
      <w:r>
        <w:t xml:space="preserve">    this.ammo.cooldown = 0;</w:t>
      </w:r>
    </w:p>
    <w:p w14:paraId="48E6DEEE" w14:textId="77777777" w:rsidR="00900B55" w:rsidRDefault="00000000">
      <w:pPr>
        <w:pStyle w:val="PreformattedText"/>
      </w:pPr>
      <w:r>
        <w:t xml:space="preserve">    this.ammo.damage = 1;</w:t>
      </w:r>
    </w:p>
    <w:p w14:paraId="5C033B4F" w14:textId="77777777" w:rsidR="00900B55" w:rsidRDefault="00000000">
      <w:pPr>
        <w:pStyle w:val="PreformattedText"/>
      </w:pPr>
      <w:r>
        <w:t xml:space="preserve">    this.ammo.impactRadius = 1;</w:t>
      </w:r>
    </w:p>
    <w:p w14:paraId="0307204B" w14:textId="77777777" w:rsidR="00900B55" w:rsidRDefault="00000000">
      <w:pPr>
        <w:pStyle w:val="PreformattedText"/>
      </w:pPr>
      <w:r>
        <w:t xml:space="preserve">    this.ammo.type = AmmoType.Classic;</w:t>
      </w:r>
    </w:p>
    <w:p w14:paraId="436E8183" w14:textId="77777777" w:rsidR="00900B55" w:rsidRDefault="00000000">
      <w:pPr>
        <w:pStyle w:val="PreformattedText"/>
      </w:pPr>
      <w:r>
        <w:t xml:space="preserve">  }</w:t>
      </w:r>
    </w:p>
    <w:p w14:paraId="016B5523" w14:textId="77777777" w:rsidR="00900B55" w:rsidRDefault="00900B55">
      <w:pPr>
        <w:pStyle w:val="PreformattedText"/>
      </w:pPr>
    </w:p>
    <w:p w14:paraId="0DADE254" w14:textId="77777777" w:rsidR="00900B55" w:rsidRDefault="00000000">
      <w:pPr>
        <w:pStyle w:val="PreformattedText"/>
      </w:pPr>
      <w:r>
        <w:t xml:space="preserve">  build(): Ammo {</w:t>
      </w:r>
    </w:p>
    <w:p w14:paraId="62D07659" w14:textId="77777777" w:rsidR="00900B55" w:rsidRDefault="00000000">
      <w:pPr>
        <w:pStyle w:val="PreformattedText"/>
      </w:pPr>
      <w:r>
        <w:t xml:space="preserve">    return this.ammo;</w:t>
      </w:r>
    </w:p>
    <w:p w14:paraId="725924C2" w14:textId="77777777" w:rsidR="00900B55" w:rsidRDefault="00000000">
      <w:pPr>
        <w:pStyle w:val="PreformattedText"/>
      </w:pPr>
      <w:r>
        <w:t xml:space="preserve">  }</w:t>
      </w:r>
    </w:p>
    <w:p w14:paraId="60E428B3" w14:textId="77777777" w:rsidR="00900B55" w:rsidRDefault="00000000">
      <w:pPr>
        <w:pStyle w:val="PreformattedText"/>
      </w:pPr>
      <w:r>
        <w:t xml:space="preserve">  setName(name: string): IAmmoBuilder {</w:t>
      </w:r>
    </w:p>
    <w:p w14:paraId="2BFA4F8B" w14:textId="77777777" w:rsidR="00900B55" w:rsidRDefault="00000000">
      <w:pPr>
        <w:pStyle w:val="PreformattedText"/>
      </w:pPr>
      <w:r>
        <w:t xml:space="preserve">    this.ammo.name = name;</w:t>
      </w:r>
    </w:p>
    <w:p w14:paraId="3CCA4C48" w14:textId="77777777" w:rsidR="00900B55" w:rsidRDefault="00900B55">
      <w:pPr>
        <w:pStyle w:val="PreformattedText"/>
      </w:pPr>
    </w:p>
    <w:p w14:paraId="37DD3641" w14:textId="77777777" w:rsidR="00900B55" w:rsidRDefault="00000000">
      <w:pPr>
        <w:pStyle w:val="PreformattedText"/>
      </w:pPr>
      <w:r>
        <w:t xml:space="preserve">    return this;</w:t>
      </w:r>
    </w:p>
    <w:p w14:paraId="3C773C1F" w14:textId="77777777" w:rsidR="00900B55" w:rsidRDefault="00000000">
      <w:pPr>
        <w:pStyle w:val="PreformattedText"/>
      </w:pPr>
      <w:r>
        <w:t xml:space="preserve">  }</w:t>
      </w:r>
    </w:p>
    <w:p w14:paraId="454A494D" w14:textId="77777777" w:rsidR="00900B55" w:rsidRDefault="00900B55">
      <w:pPr>
        <w:pStyle w:val="PreformattedText"/>
      </w:pPr>
    </w:p>
    <w:p w14:paraId="4DEAF938" w14:textId="77777777" w:rsidR="00900B55" w:rsidRDefault="00000000">
      <w:pPr>
        <w:pStyle w:val="PreformattedText"/>
      </w:pPr>
      <w:r>
        <w:t xml:space="preserve">  setType(): IAmmoBuilder {</w:t>
      </w:r>
    </w:p>
    <w:p w14:paraId="4A67C8E9" w14:textId="77777777" w:rsidR="00900B55" w:rsidRDefault="00000000">
      <w:pPr>
        <w:pStyle w:val="PreformattedText"/>
      </w:pPr>
      <w:r>
        <w:t xml:space="preserve">    return this;</w:t>
      </w:r>
    </w:p>
    <w:p w14:paraId="0A937E3F" w14:textId="77777777" w:rsidR="00900B55" w:rsidRDefault="00000000">
      <w:pPr>
        <w:pStyle w:val="PreformattedText"/>
      </w:pPr>
      <w:r>
        <w:t xml:space="preserve">  }</w:t>
      </w:r>
    </w:p>
    <w:p w14:paraId="575EE411" w14:textId="77777777" w:rsidR="00900B55" w:rsidRDefault="00000000">
      <w:pPr>
        <w:pStyle w:val="PreformattedText"/>
      </w:pPr>
      <w:r>
        <w:t xml:space="preserve">  setDamage(): IAmmoBuilder {</w:t>
      </w:r>
    </w:p>
    <w:p w14:paraId="6E604E51" w14:textId="77777777" w:rsidR="00900B55" w:rsidRDefault="00000000">
      <w:pPr>
        <w:pStyle w:val="PreformattedText"/>
      </w:pPr>
      <w:r>
        <w:t xml:space="preserve">    return this;</w:t>
      </w:r>
    </w:p>
    <w:p w14:paraId="7FA97A13" w14:textId="77777777" w:rsidR="00900B55" w:rsidRDefault="00000000">
      <w:pPr>
        <w:pStyle w:val="PreformattedText"/>
      </w:pPr>
      <w:r>
        <w:t xml:space="preserve">  }</w:t>
      </w:r>
    </w:p>
    <w:p w14:paraId="23BD2676" w14:textId="77777777" w:rsidR="00900B55" w:rsidRDefault="00000000">
      <w:pPr>
        <w:pStyle w:val="PreformattedText"/>
      </w:pPr>
      <w:r>
        <w:t xml:space="preserve">  setImpactRadius(): IAmmoBuilder {</w:t>
      </w:r>
    </w:p>
    <w:p w14:paraId="2A794493" w14:textId="77777777" w:rsidR="00900B55" w:rsidRDefault="00000000">
      <w:pPr>
        <w:pStyle w:val="PreformattedText"/>
      </w:pPr>
      <w:r>
        <w:t xml:space="preserve">    return this;</w:t>
      </w:r>
    </w:p>
    <w:p w14:paraId="09488EBA" w14:textId="77777777" w:rsidR="00900B55" w:rsidRDefault="00000000">
      <w:pPr>
        <w:pStyle w:val="PreformattedText"/>
      </w:pPr>
      <w:r>
        <w:t xml:space="preserve">  }</w:t>
      </w:r>
    </w:p>
    <w:p w14:paraId="3F982872" w14:textId="77777777" w:rsidR="00900B55" w:rsidRDefault="00000000">
      <w:pPr>
        <w:pStyle w:val="PreformattedText"/>
      </w:pPr>
      <w:r>
        <w:t xml:space="preserve">  setCooldown(): IAmmoBuilder {</w:t>
      </w:r>
    </w:p>
    <w:p w14:paraId="4B548411" w14:textId="77777777" w:rsidR="00900B55" w:rsidRDefault="00000000">
      <w:pPr>
        <w:pStyle w:val="PreformattedText"/>
      </w:pPr>
      <w:r>
        <w:t xml:space="preserve">    return this;</w:t>
      </w:r>
    </w:p>
    <w:p w14:paraId="045B542D" w14:textId="77777777" w:rsidR="00900B55" w:rsidRDefault="00000000">
      <w:pPr>
        <w:pStyle w:val="PreformattedText"/>
      </w:pPr>
      <w:r>
        <w:t xml:space="preserve">  }</w:t>
      </w:r>
    </w:p>
    <w:p w14:paraId="3EB8E736" w14:textId="77777777" w:rsidR="00900B55" w:rsidRDefault="00000000">
      <w:pPr>
        <w:pStyle w:val="PreformattedText"/>
      </w:pPr>
      <w:r>
        <w:t>}</w:t>
      </w:r>
    </w:p>
    <w:p w14:paraId="568AEA8B" w14:textId="77777777" w:rsidR="00900B55" w:rsidRDefault="00900B55">
      <w:pPr>
        <w:pStyle w:val="PreformattedText"/>
      </w:pPr>
    </w:p>
    <w:p w14:paraId="2A54ADDD" w14:textId="77777777" w:rsidR="00900B55" w:rsidRDefault="00000000">
      <w:pPr>
        <w:pStyle w:val="PreformattedText"/>
      </w:pPr>
      <w:r>
        <w:t>export class CustomizableAmmoBuilder implements IAmmoBuilder {</w:t>
      </w:r>
    </w:p>
    <w:p w14:paraId="0D9EC92F" w14:textId="77777777" w:rsidR="00900B55" w:rsidRDefault="00000000">
      <w:pPr>
        <w:pStyle w:val="PreformattedText"/>
      </w:pPr>
      <w:r>
        <w:t xml:space="preserve">  private ammo = new Ammo();</w:t>
      </w:r>
    </w:p>
    <w:p w14:paraId="1F98D802" w14:textId="77777777" w:rsidR="00900B55" w:rsidRDefault="00900B55">
      <w:pPr>
        <w:pStyle w:val="PreformattedText"/>
      </w:pPr>
    </w:p>
    <w:p w14:paraId="45A38697" w14:textId="77777777" w:rsidR="00900B55" w:rsidRDefault="00000000">
      <w:pPr>
        <w:pStyle w:val="PreformattedText"/>
      </w:pPr>
      <w:r>
        <w:t xml:space="preserve">  build(): Ammo {</w:t>
      </w:r>
    </w:p>
    <w:p w14:paraId="2D6F1BBC" w14:textId="77777777" w:rsidR="00900B55" w:rsidRDefault="00000000">
      <w:pPr>
        <w:pStyle w:val="PreformattedText"/>
      </w:pPr>
      <w:r>
        <w:t xml:space="preserve">    return this.ammo;</w:t>
      </w:r>
    </w:p>
    <w:p w14:paraId="1A87BCB6" w14:textId="77777777" w:rsidR="00900B55" w:rsidRDefault="00000000">
      <w:pPr>
        <w:pStyle w:val="PreformattedText"/>
      </w:pPr>
      <w:r>
        <w:t xml:space="preserve">  }</w:t>
      </w:r>
    </w:p>
    <w:p w14:paraId="645F5B8C" w14:textId="77777777" w:rsidR="00900B55" w:rsidRDefault="00000000">
      <w:pPr>
        <w:pStyle w:val="PreformattedText"/>
      </w:pPr>
      <w:r>
        <w:lastRenderedPageBreak/>
        <w:t xml:space="preserve">  setName(name: string): IAmmoBuilder {</w:t>
      </w:r>
    </w:p>
    <w:p w14:paraId="3947E400" w14:textId="77777777" w:rsidR="00900B55" w:rsidRDefault="00000000">
      <w:pPr>
        <w:pStyle w:val="PreformattedText"/>
      </w:pPr>
      <w:r>
        <w:t xml:space="preserve">    this.ammo.name = name;</w:t>
      </w:r>
    </w:p>
    <w:p w14:paraId="16029B2F" w14:textId="77777777" w:rsidR="00900B55" w:rsidRDefault="00900B55">
      <w:pPr>
        <w:pStyle w:val="PreformattedText"/>
      </w:pPr>
    </w:p>
    <w:p w14:paraId="7D0822FA" w14:textId="77777777" w:rsidR="00900B55" w:rsidRDefault="00000000">
      <w:pPr>
        <w:pStyle w:val="PreformattedText"/>
      </w:pPr>
      <w:r>
        <w:t xml:space="preserve">    return this;</w:t>
      </w:r>
    </w:p>
    <w:p w14:paraId="3C32C6E8" w14:textId="77777777" w:rsidR="00900B55" w:rsidRDefault="00000000">
      <w:pPr>
        <w:pStyle w:val="PreformattedText"/>
      </w:pPr>
      <w:r>
        <w:t xml:space="preserve">  }</w:t>
      </w:r>
    </w:p>
    <w:p w14:paraId="03059651" w14:textId="77777777" w:rsidR="00900B55" w:rsidRDefault="00000000">
      <w:pPr>
        <w:pStyle w:val="PreformattedText"/>
      </w:pPr>
      <w:r>
        <w:t xml:space="preserve">  setType(type: AmmoType): IAmmoBuilder {</w:t>
      </w:r>
    </w:p>
    <w:p w14:paraId="08644159" w14:textId="77777777" w:rsidR="00900B55" w:rsidRDefault="00000000">
      <w:pPr>
        <w:pStyle w:val="PreformattedText"/>
      </w:pPr>
      <w:r>
        <w:t xml:space="preserve">    this.ammo.type = type;</w:t>
      </w:r>
    </w:p>
    <w:p w14:paraId="092BB55A" w14:textId="77777777" w:rsidR="00900B55" w:rsidRDefault="00900B55">
      <w:pPr>
        <w:pStyle w:val="PreformattedText"/>
      </w:pPr>
    </w:p>
    <w:p w14:paraId="6CD8E2C6" w14:textId="77777777" w:rsidR="00900B55" w:rsidRDefault="00000000">
      <w:pPr>
        <w:pStyle w:val="PreformattedText"/>
      </w:pPr>
      <w:r>
        <w:t xml:space="preserve">    return this;</w:t>
      </w:r>
    </w:p>
    <w:p w14:paraId="5780B380" w14:textId="77777777" w:rsidR="00900B55" w:rsidRDefault="00000000">
      <w:pPr>
        <w:pStyle w:val="PreformattedText"/>
      </w:pPr>
      <w:r>
        <w:t xml:space="preserve">  }</w:t>
      </w:r>
    </w:p>
    <w:p w14:paraId="7F732C42" w14:textId="77777777" w:rsidR="00900B55" w:rsidRDefault="00000000">
      <w:pPr>
        <w:pStyle w:val="PreformattedText"/>
      </w:pPr>
      <w:r>
        <w:t xml:space="preserve">  setDamage(damage: number): IAmmoBuilder {</w:t>
      </w:r>
    </w:p>
    <w:p w14:paraId="0075DC5D" w14:textId="77777777" w:rsidR="00900B55" w:rsidRDefault="00000000">
      <w:pPr>
        <w:pStyle w:val="PreformattedText"/>
      </w:pPr>
      <w:r>
        <w:t xml:space="preserve">    this.ammo.damage = damage;</w:t>
      </w:r>
    </w:p>
    <w:p w14:paraId="44937CFA" w14:textId="77777777" w:rsidR="00900B55" w:rsidRDefault="00900B55">
      <w:pPr>
        <w:pStyle w:val="PreformattedText"/>
      </w:pPr>
    </w:p>
    <w:p w14:paraId="692E6E91" w14:textId="77777777" w:rsidR="00900B55" w:rsidRDefault="00000000">
      <w:pPr>
        <w:pStyle w:val="PreformattedText"/>
      </w:pPr>
      <w:r>
        <w:t xml:space="preserve">    return this;</w:t>
      </w:r>
    </w:p>
    <w:p w14:paraId="35549D9F" w14:textId="77777777" w:rsidR="00900B55" w:rsidRDefault="00000000">
      <w:pPr>
        <w:pStyle w:val="PreformattedText"/>
      </w:pPr>
      <w:r>
        <w:t xml:space="preserve">  }</w:t>
      </w:r>
    </w:p>
    <w:p w14:paraId="0A2FBAA7" w14:textId="77777777" w:rsidR="00900B55" w:rsidRDefault="00000000">
      <w:pPr>
        <w:pStyle w:val="PreformattedText"/>
      </w:pPr>
      <w:r>
        <w:t xml:space="preserve">  setImpactRadius(impactRadius: number): IAmmoBuilder {</w:t>
      </w:r>
    </w:p>
    <w:p w14:paraId="64183CA2" w14:textId="77777777" w:rsidR="00900B55" w:rsidRDefault="00000000">
      <w:pPr>
        <w:pStyle w:val="PreformattedText"/>
      </w:pPr>
      <w:r>
        <w:t xml:space="preserve">    this.ammo.impactRadius = impactRadius;</w:t>
      </w:r>
    </w:p>
    <w:p w14:paraId="10DAF3E3" w14:textId="77777777" w:rsidR="00900B55" w:rsidRDefault="00900B55">
      <w:pPr>
        <w:pStyle w:val="PreformattedText"/>
      </w:pPr>
    </w:p>
    <w:p w14:paraId="3ACB078F" w14:textId="77777777" w:rsidR="00900B55" w:rsidRDefault="00000000">
      <w:pPr>
        <w:pStyle w:val="PreformattedText"/>
      </w:pPr>
      <w:r>
        <w:t xml:space="preserve">    return this;</w:t>
      </w:r>
    </w:p>
    <w:p w14:paraId="19EDC65A" w14:textId="77777777" w:rsidR="00900B55" w:rsidRDefault="00000000">
      <w:pPr>
        <w:pStyle w:val="PreformattedText"/>
      </w:pPr>
      <w:r>
        <w:t xml:space="preserve">  }</w:t>
      </w:r>
    </w:p>
    <w:p w14:paraId="51DF3686" w14:textId="77777777" w:rsidR="00900B55" w:rsidRDefault="00000000">
      <w:pPr>
        <w:pStyle w:val="PreformattedText"/>
      </w:pPr>
      <w:r>
        <w:t xml:space="preserve">  setCooldown(cooldown: number): IAmmoBuilder {</w:t>
      </w:r>
    </w:p>
    <w:p w14:paraId="7B3B859F" w14:textId="77777777" w:rsidR="00900B55" w:rsidRDefault="00000000">
      <w:pPr>
        <w:pStyle w:val="PreformattedText"/>
      </w:pPr>
      <w:r>
        <w:t xml:space="preserve">    this.ammo.cooldown = cooldown;</w:t>
      </w:r>
    </w:p>
    <w:p w14:paraId="358227E3" w14:textId="77777777" w:rsidR="00900B55" w:rsidRDefault="00900B55">
      <w:pPr>
        <w:pStyle w:val="PreformattedText"/>
      </w:pPr>
    </w:p>
    <w:p w14:paraId="5D410482" w14:textId="77777777" w:rsidR="00900B55" w:rsidRDefault="00000000">
      <w:pPr>
        <w:pStyle w:val="PreformattedText"/>
      </w:pPr>
      <w:r>
        <w:t xml:space="preserve">    return this;</w:t>
      </w:r>
    </w:p>
    <w:p w14:paraId="2256CF49" w14:textId="77777777" w:rsidR="00900B55" w:rsidRDefault="00000000">
      <w:pPr>
        <w:pStyle w:val="PreformattedText"/>
      </w:pPr>
      <w:r>
        <w:t xml:space="preserve">  }</w:t>
      </w:r>
    </w:p>
    <w:p w14:paraId="775AF81C" w14:textId="77777777" w:rsidR="00900B55" w:rsidRDefault="00000000">
      <w:pPr>
        <w:pStyle w:val="PreformattedText"/>
      </w:pPr>
      <w:r>
        <w:t>}</w:t>
      </w:r>
    </w:p>
    <w:p w14:paraId="77ED4D25" w14:textId="77777777" w:rsidR="00900B55" w:rsidRDefault="00900B55">
      <w:pPr>
        <w:pStyle w:val="PreformattedText"/>
      </w:pPr>
    </w:p>
    <w:p w14:paraId="65B571C3" w14:textId="77777777" w:rsidR="00900B55" w:rsidRDefault="00000000">
      <w:pPr>
        <w:pStyle w:val="PreformattedText"/>
      </w:pPr>
      <w:r>
        <w:t>export interface IAmmoConstructor {</w:t>
      </w:r>
    </w:p>
    <w:p w14:paraId="7CDA2046" w14:textId="77777777" w:rsidR="00900B55" w:rsidRDefault="00000000">
      <w:pPr>
        <w:pStyle w:val="PreformattedText"/>
      </w:pPr>
      <w:r>
        <w:t xml:space="preserve">  getClassicAmmo(): Ammo;</w:t>
      </w:r>
    </w:p>
    <w:p w14:paraId="571526D9" w14:textId="77777777" w:rsidR="00900B55" w:rsidRDefault="00000000">
      <w:pPr>
        <w:pStyle w:val="PreformattedText"/>
      </w:pPr>
      <w:r>
        <w:t xml:space="preserve">  getStandardAmmo(): Ammo;</w:t>
      </w:r>
    </w:p>
    <w:p w14:paraId="618031C4" w14:textId="77777777" w:rsidR="00900B55" w:rsidRDefault="00000000">
      <w:pPr>
        <w:pStyle w:val="PreformattedText"/>
      </w:pPr>
      <w:r>
        <w:t xml:space="preserve">  getArmorPiercingAmmo(): Ammo;</w:t>
      </w:r>
    </w:p>
    <w:p w14:paraId="0E020B5E" w14:textId="77777777" w:rsidR="00900B55" w:rsidRDefault="00000000">
      <w:pPr>
        <w:pStyle w:val="PreformattedText"/>
      </w:pPr>
      <w:r>
        <w:t xml:space="preserve">  getHighExplosiveAmmo(): Ammo;</w:t>
      </w:r>
    </w:p>
    <w:p w14:paraId="7F7ABC7B" w14:textId="77777777" w:rsidR="00900B55" w:rsidRDefault="00000000">
      <w:pPr>
        <w:pStyle w:val="PreformattedText"/>
      </w:pPr>
      <w:r>
        <w:t xml:space="preserve">  getDepthChargeAmmo(): Ammo;</w:t>
      </w:r>
    </w:p>
    <w:p w14:paraId="229DC8C0" w14:textId="77777777" w:rsidR="00900B55" w:rsidRDefault="00000000">
      <w:pPr>
        <w:pStyle w:val="PreformattedText"/>
      </w:pPr>
      <w:r>
        <w:t>}</w:t>
      </w:r>
    </w:p>
    <w:p w14:paraId="1A2B3037" w14:textId="77777777" w:rsidR="00900B55" w:rsidRDefault="00900B55">
      <w:pPr>
        <w:pStyle w:val="PreformattedText"/>
      </w:pPr>
    </w:p>
    <w:p w14:paraId="05E565E1" w14:textId="77777777" w:rsidR="00900B55" w:rsidRDefault="00000000">
      <w:pPr>
        <w:pStyle w:val="PreformattedText"/>
      </w:pPr>
      <w:r>
        <w:t>export class AmmoConstructor implements IAmmoConstructor {</w:t>
      </w:r>
    </w:p>
    <w:p w14:paraId="4C822F8C" w14:textId="77777777" w:rsidR="00900B55" w:rsidRDefault="00000000">
      <w:pPr>
        <w:pStyle w:val="PreformattedText"/>
      </w:pPr>
      <w:r>
        <w:t xml:space="preserve">  getClassicAmmo(): Ammo {</w:t>
      </w:r>
    </w:p>
    <w:p w14:paraId="3966DA49" w14:textId="77777777" w:rsidR="00900B55" w:rsidRDefault="00000000">
      <w:pPr>
        <w:pStyle w:val="PreformattedText"/>
      </w:pPr>
      <w:r>
        <w:lastRenderedPageBreak/>
        <w:t xml:space="preserve">    const builder: IAmmoBuilder = new ClassicAmmoBuilder();</w:t>
      </w:r>
    </w:p>
    <w:p w14:paraId="39D106D9" w14:textId="77777777" w:rsidR="00900B55" w:rsidRDefault="00900B55">
      <w:pPr>
        <w:pStyle w:val="PreformattedText"/>
      </w:pPr>
    </w:p>
    <w:p w14:paraId="230094FD" w14:textId="77777777" w:rsidR="00900B55" w:rsidRDefault="00000000">
      <w:pPr>
        <w:pStyle w:val="PreformattedText"/>
      </w:pPr>
      <w:r>
        <w:t xml:space="preserve">    return builder.setName('Classic').build();</w:t>
      </w:r>
    </w:p>
    <w:p w14:paraId="686085CD" w14:textId="77777777" w:rsidR="00900B55" w:rsidRDefault="00000000">
      <w:pPr>
        <w:pStyle w:val="PreformattedText"/>
      </w:pPr>
      <w:r>
        <w:t xml:space="preserve">  }</w:t>
      </w:r>
    </w:p>
    <w:p w14:paraId="59F9E5C8" w14:textId="77777777" w:rsidR="00900B55" w:rsidRDefault="00900B55">
      <w:pPr>
        <w:pStyle w:val="PreformattedText"/>
      </w:pPr>
    </w:p>
    <w:p w14:paraId="62F12177" w14:textId="77777777" w:rsidR="00900B55" w:rsidRDefault="00000000">
      <w:pPr>
        <w:pStyle w:val="PreformattedText"/>
      </w:pPr>
      <w:r>
        <w:t xml:space="preserve">  getStandardAmmo(): Ammo {</w:t>
      </w:r>
    </w:p>
    <w:p w14:paraId="579DBD14" w14:textId="77777777" w:rsidR="00900B55" w:rsidRDefault="00000000">
      <w:pPr>
        <w:pStyle w:val="PreformattedText"/>
      </w:pPr>
      <w:r>
        <w:t xml:space="preserve">    const builder: IAmmoBuilder = new CustomizableAmmoBuilder();</w:t>
      </w:r>
    </w:p>
    <w:p w14:paraId="596B82DA" w14:textId="77777777" w:rsidR="00900B55" w:rsidRDefault="00900B55">
      <w:pPr>
        <w:pStyle w:val="PreformattedText"/>
      </w:pPr>
    </w:p>
    <w:p w14:paraId="0C87D631" w14:textId="77777777" w:rsidR="00900B55" w:rsidRDefault="00000000">
      <w:pPr>
        <w:pStyle w:val="PreformattedText"/>
      </w:pPr>
      <w:r>
        <w:t xml:space="preserve">    const damage = 3;</w:t>
      </w:r>
    </w:p>
    <w:p w14:paraId="5230C5FB" w14:textId="77777777" w:rsidR="00900B55" w:rsidRDefault="00000000">
      <w:pPr>
        <w:pStyle w:val="PreformattedText"/>
      </w:pPr>
      <w:r>
        <w:t xml:space="preserve">    const impactRadius = 1;</w:t>
      </w:r>
    </w:p>
    <w:p w14:paraId="34280028" w14:textId="77777777" w:rsidR="00900B55" w:rsidRDefault="00000000">
      <w:pPr>
        <w:pStyle w:val="PreformattedText"/>
      </w:pPr>
      <w:r>
        <w:t xml:space="preserve">    const cooldown = 0;</w:t>
      </w:r>
    </w:p>
    <w:p w14:paraId="7D9ACD6D" w14:textId="77777777" w:rsidR="00900B55" w:rsidRDefault="00900B55">
      <w:pPr>
        <w:pStyle w:val="PreformattedText"/>
      </w:pPr>
    </w:p>
    <w:p w14:paraId="36C7D911" w14:textId="77777777" w:rsidR="00900B55" w:rsidRDefault="00000000">
      <w:pPr>
        <w:pStyle w:val="PreformattedText"/>
      </w:pPr>
      <w:r>
        <w:t xml:space="preserve">    return builder</w:t>
      </w:r>
    </w:p>
    <w:p w14:paraId="2BDF2E6E" w14:textId="77777777" w:rsidR="00900B55" w:rsidRDefault="00000000">
      <w:pPr>
        <w:pStyle w:val="PreformattedText"/>
      </w:pPr>
      <w:r>
        <w:t xml:space="preserve">      .setName('Standard')</w:t>
      </w:r>
    </w:p>
    <w:p w14:paraId="2C04EFDA" w14:textId="77777777" w:rsidR="00900B55" w:rsidRDefault="00000000">
      <w:pPr>
        <w:pStyle w:val="PreformattedText"/>
      </w:pPr>
      <w:r>
        <w:t xml:space="preserve">      .setType(AmmoType.Standard)</w:t>
      </w:r>
    </w:p>
    <w:p w14:paraId="54725962" w14:textId="77777777" w:rsidR="00900B55" w:rsidRDefault="00000000">
      <w:pPr>
        <w:pStyle w:val="PreformattedText"/>
      </w:pPr>
      <w:r>
        <w:t xml:space="preserve">      .setDamage(damage)</w:t>
      </w:r>
    </w:p>
    <w:p w14:paraId="41DBE09D" w14:textId="77777777" w:rsidR="00900B55" w:rsidRDefault="00000000">
      <w:pPr>
        <w:pStyle w:val="PreformattedText"/>
      </w:pPr>
      <w:r>
        <w:t xml:space="preserve">      .setImpactRadius(impactRadius)</w:t>
      </w:r>
    </w:p>
    <w:p w14:paraId="2B44C2F9" w14:textId="77777777" w:rsidR="00900B55" w:rsidRDefault="00000000">
      <w:pPr>
        <w:pStyle w:val="PreformattedText"/>
      </w:pPr>
      <w:r>
        <w:t xml:space="preserve">      .setCooldown(cooldown)</w:t>
      </w:r>
    </w:p>
    <w:p w14:paraId="07F89F6E" w14:textId="77777777" w:rsidR="00900B55" w:rsidRDefault="00000000">
      <w:pPr>
        <w:pStyle w:val="PreformattedText"/>
      </w:pPr>
      <w:r>
        <w:t xml:space="preserve">      .build();</w:t>
      </w:r>
    </w:p>
    <w:p w14:paraId="6808F1AF" w14:textId="77777777" w:rsidR="00900B55" w:rsidRDefault="00000000">
      <w:pPr>
        <w:pStyle w:val="PreformattedText"/>
      </w:pPr>
      <w:r>
        <w:t xml:space="preserve">  }</w:t>
      </w:r>
    </w:p>
    <w:p w14:paraId="3A2CC5A7" w14:textId="77777777" w:rsidR="00900B55" w:rsidRDefault="00900B55">
      <w:pPr>
        <w:pStyle w:val="PreformattedText"/>
      </w:pPr>
    </w:p>
    <w:p w14:paraId="62A773E7" w14:textId="77777777" w:rsidR="00900B55" w:rsidRDefault="00000000">
      <w:pPr>
        <w:pStyle w:val="PreformattedText"/>
      </w:pPr>
      <w:r>
        <w:t xml:space="preserve">  getArmorPiercingAmmo(): Ammo {</w:t>
      </w:r>
    </w:p>
    <w:p w14:paraId="4D1655C2" w14:textId="77777777" w:rsidR="00900B55" w:rsidRDefault="00000000">
      <w:pPr>
        <w:pStyle w:val="PreformattedText"/>
      </w:pPr>
      <w:r>
        <w:t xml:space="preserve">    const builder: IAmmoBuilder = new CustomizableAmmoBuilder();</w:t>
      </w:r>
    </w:p>
    <w:p w14:paraId="6CE4E271" w14:textId="77777777" w:rsidR="00900B55" w:rsidRDefault="00900B55">
      <w:pPr>
        <w:pStyle w:val="PreformattedText"/>
      </w:pPr>
    </w:p>
    <w:p w14:paraId="23D009A1" w14:textId="77777777" w:rsidR="00900B55" w:rsidRDefault="00000000">
      <w:pPr>
        <w:pStyle w:val="PreformattedText"/>
      </w:pPr>
      <w:r>
        <w:t xml:space="preserve">    const damage = 10;</w:t>
      </w:r>
    </w:p>
    <w:p w14:paraId="7F0E33A3" w14:textId="77777777" w:rsidR="00900B55" w:rsidRDefault="00000000">
      <w:pPr>
        <w:pStyle w:val="PreformattedText"/>
      </w:pPr>
      <w:r>
        <w:t xml:space="preserve">    const impactRadius = 1;</w:t>
      </w:r>
    </w:p>
    <w:p w14:paraId="5EDFDF5C" w14:textId="77777777" w:rsidR="00900B55" w:rsidRDefault="00000000">
      <w:pPr>
        <w:pStyle w:val="PreformattedText"/>
      </w:pPr>
      <w:r>
        <w:t xml:space="preserve">    const cooldown = 1;</w:t>
      </w:r>
    </w:p>
    <w:p w14:paraId="4D88C308" w14:textId="77777777" w:rsidR="00900B55" w:rsidRDefault="00900B55">
      <w:pPr>
        <w:pStyle w:val="PreformattedText"/>
      </w:pPr>
    </w:p>
    <w:p w14:paraId="12AEF85B" w14:textId="77777777" w:rsidR="00900B55" w:rsidRDefault="00000000">
      <w:pPr>
        <w:pStyle w:val="PreformattedText"/>
      </w:pPr>
      <w:r>
        <w:t xml:space="preserve">    return builder</w:t>
      </w:r>
    </w:p>
    <w:p w14:paraId="5D7A647E" w14:textId="77777777" w:rsidR="00900B55" w:rsidRDefault="00000000">
      <w:pPr>
        <w:pStyle w:val="PreformattedText"/>
      </w:pPr>
      <w:r>
        <w:t xml:space="preserve">      .setName('Armor Piercing')</w:t>
      </w:r>
    </w:p>
    <w:p w14:paraId="3B6E20C6" w14:textId="77777777" w:rsidR="00900B55" w:rsidRDefault="00000000">
      <w:pPr>
        <w:pStyle w:val="PreformattedText"/>
      </w:pPr>
      <w:r>
        <w:t xml:space="preserve">      .setType(AmmoType.ArmorPiercing)</w:t>
      </w:r>
    </w:p>
    <w:p w14:paraId="0AEC0E18" w14:textId="77777777" w:rsidR="00900B55" w:rsidRDefault="00000000">
      <w:pPr>
        <w:pStyle w:val="PreformattedText"/>
      </w:pPr>
      <w:r>
        <w:t xml:space="preserve">      .setDamage(damage)</w:t>
      </w:r>
    </w:p>
    <w:p w14:paraId="1CE5711C" w14:textId="77777777" w:rsidR="00900B55" w:rsidRDefault="00000000">
      <w:pPr>
        <w:pStyle w:val="PreformattedText"/>
      </w:pPr>
      <w:r>
        <w:t xml:space="preserve">      .setImpactRadius(impactRadius)</w:t>
      </w:r>
    </w:p>
    <w:p w14:paraId="2930F01A" w14:textId="77777777" w:rsidR="00900B55" w:rsidRDefault="00000000">
      <w:pPr>
        <w:pStyle w:val="PreformattedText"/>
      </w:pPr>
      <w:r>
        <w:t xml:space="preserve">      .setCooldown(cooldown)</w:t>
      </w:r>
    </w:p>
    <w:p w14:paraId="5577E05F" w14:textId="77777777" w:rsidR="00900B55" w:rsidRDefault="00000000">
      <w:pPr>
        <w:pStyle w:val="PreformattedText"/>
      </w:pPr>
      <w:r>
        <w:t xml:space="preserve">      .build();</w:t>
      </w:r>
    </w:p>
    <w:p w14:paraId="72E78EED" w14:textId="77777777" w:rsidR="00900B55" w:rsidRDefault="00000000">
      <w:pPr>
        <w:pStyle w:val="PreformattedText"/>
      </w:pPr>
      <w:r>
        <w:t xml:space="preserve">  }</w:t>
      </w:r>
    </w:p>
    <w:p w14:paraId="386301F3" w14:textId="77777777" w:rsidR="00900B55" w:rsidRDefault="00000000">
      <w:pPr>
        <w:pStyle w:val="PreformattedText"/>
      </w:pPr>
      <w:r>
        <w:t xml:space="preserve">  getHighExplosiveAmmo(): Ammo {</w:t>
      </w:r>
    </w:p>
    <w:p w14:paraId="494E97D3" w14:textId="77777777" w:rsidR="00900B55" w:rsidRDefault="00000000">
      <w:pPr>
        <w:pStyle w:val="PreformattedText"/>
      </w:pPr>
      <w:r>
        <w:lastRenderedPageBreak/>
        <w:t xml:space="preserve">    const builder: IAmmoBuilder = new CustomizableAmmoBuilder();</w:t>
      </w:r>
    </w:p>
    <w:p w14:paraId="67235D9B" w14:textId="77777777" w:rsidR="00900B55" w:rsidRDefault="00900B55">
      <w:pPr>
        <w:pStyle w:val="PreformattedText"/>
      </w:pPr>
    </w:p>
    <w:p w14:paraId="52CAE8FC" w14:textId="77777777" w:rsidR="00900B55" w:rsidRDefault="00000000">
      <w:pPr>
        <w:pStyle w:val="PreformattedText"/>
      </w:pPr>
      <w:r>
        <w:t xml:space="preserve">    const damage = 2;</w:t>
      </w:r>
    </w:p>
    <w:p w14:paraId="4D58F80B" w14:textId="77777777" w:rsidR="00900B55" w:rsidRDefault="00000000">
      <w:pPr>
        <w:pStyle w:val="PreformattedText"/>
      </w:pPr>
      <w:r>
        <w:t xml:space="preserve">    const impactRadius = 2;</w:t>
      </w:r>
    </w:p>
    <w:p w14:paraId="6930986F" w14:textId="77777777" w:rsidR="00900B55" w:rsidRDefault="00000000">
      <w:pPr>
        <w:pStyle w:val="PreformattedText"/>
      </w:pPr>
      <w:r>
        <w:t xml:space="preserve">    const cooldown = 0;</w:t>
      </w:r>
    </w:p>
    <w:p w14:paraId="0854BD62" w14:textId="77777777" w:rsidR="00900B55" w:rsidRDefault="00900B55">
      <w:pPr>
        <w:pStyle w:val="PreformattedText"/>
      </w:pPr>
    </w:p>
    <w:p w14:paraId="35F21106" w14:textId="77777777" w:rsidR="00900B55" w:rsidRDefault="00000000">
      <w:pPr>
        <w:pStyle w:val="PreformattedText"/>
      </w:pPr>
      <w:r>
        <w:t xml:space="preserve">    return builder</w:t>
      </w:r>
    </w:p>
    <w:p w14:paraId="2283E467" w14:textId="77777777" w:rsidR="00900B55" w:rsidRDefault="00000000">
      <w:pPr>
        <w:pStyle w:val="PreformattedText"/>
      </w:pPr>
      <w:r>
        <w:t xml:space="preserve">      .setName('High Explosive')</w:t>
      </w:r>
    </w:p>
    <w:p w14:paraId="38DE195D" w14:textId="77777777" w:rsidR="00900B55" w:rsidRDefault="00000000">
      <w:pPr>
        <w:pStyle w:val="PreformattedText"/>
      </w:pPr>
      <w:r>
        <w:t xml:space="preserve">      .setType(AmmoType.HighExplosive)</w:t>
      </w:r>
    </w:p>
    <w:p w14:paraId="3B7FC560" w14:textId="77777777" w:rsidR="00900B55" w:rsidRDefault="00000000">
      <w:pPr>
        <w:pStyle w:val="PreformattedText"/>
      </w:pPr>
      <w:r>
        <w:t xml:space="preserve">      .setDamage(damage)</w:t>
      </w:r>
    </w:p>
    <w:p w14:paraId="2FC3BD62" w14:textId="77777777" w:rsidR="00900B55" w:rsidRDefault="00000000">
      <w:pPr>
        <w:pStyle w:val="PreformattedText"/>
      </w:pPr>
      <w:r>
        <w:t xml:space="preserve">      .setImpactRadius(impactRadius)</w:t>
      </w:r>
    </w:p>
    <w:p w14:paraId="03451359" w14:textId="77777777" w:rsidR="00900B55" w:rsidRDefault="00000000">
      <w:pPr>
        <w:pStyle w:val="PreformattedText"/>
      </w:pPr>
      <w:r>
        <w:t xml:space="preserve">      .setCooldown(cooldown)</w:t>
      </w:r>
    </w:p>
    <w:p w14:paraId="0C040065" w14:textId="77777777" w:rsidR="00900B55" w:rsidRDefault="00000000">
      <w:pPr>
        <w:pStyle w:val="PreformattedText"/>
      </w:pPr>
      <w:r>
        <w:t xml:space="preserve">      .build();</w:t>
      </w:r>
    </w:p>
    <w:p w14:paraId="108FEBFA" w14:textId="77777777" w:rsidR="00900B55" w:rsidRDefault="00000000">
      <w:pPr>
        <w:pStyle w:val="PreformattedText"/>
      </w:pPr>
      <w:r>
        <w:t xml:space="preserve">  }</w:t>
      </w:r>
    </w:p>
    <w:p w14:paraId="7C5C92A6" w14:textId="77777777" w:rsidR="00900B55" w:rsidRDefault="00000000">
      <w:pPr>
        <w:pStyle w:val="PreformattedText"/>
      </w:pPr>
      <w:r>
        <w:t xml:space="preserve">  getDepthChargeAmmo(): Ammo {</w:t>
      </w:r>
    </w:p>
    <w:p w14:paraId="0672EE25" w14:textId="77777777" w:rsidR="00900B55" w:rsidRDefault="00000000">
      <w:pPr>
        <w:pStyle w:val="PreformattedText"/>
      </w:pPr>
      <w:r>
        <w:t xml:space="preserve">    const builder: IAmmoBuilder = new CustomizableAmmoBuilder();</w:t>
      </w:r>
    </w:p>
    <w:p w14:paraId="0226B8AB" w14:textId="77777777" w:rsidR="00900B55" w:rsidRDefault="00900B55">
      <w:pPr>
        <w:pStyle w:val="PreformattedText"/>
      </w:pPr>
    </w:p>
    <w:p w14:paraId="22872694" w14:textId="77777777" w:rsidR="00900B55" w:rsidRDefault="00000000">
      <w:pPr>
        <w:pStyle w:val="PreformattedText"/>
      </w:pPr>
      <w:r>
        <w:t xml:space="preserve">    const damage = 4;</w:t>
      </w:r>
    </w:p>
    <w:p w14:paraId="35DFC6EC" w14:textId="77777777" w:rsidR="00900B55" w:rsidRDefault="00000000">
      <w:pPr>
        <w:pStyle w:val="PreformattedText"/>
      </w:pPr>
      <w:r>
        <w:t xml:space="preserve">    const impactRadius = 2;</w:t>
      </w:r>
    </w:p>
    <w:p w14:paraId="64DF1D54" w14:textId="77777777" w:rsidR="00900B55" w:rsidRDefault="00000000">
      <w:pPr>
        <w:pStyle w:val="PreformattedText"/>
      </w:pPr>
      <w:r>
        <w:t xml:space="preserve">    const cooldown = 0;</w:t>
      </w:r>
    </w:p>
    <w:p w14:paraId="5E75184C" w14:textId="77777777" w:rsidR="00900B55" w:rsidRDefault="00900B55">
      <w:pPr>
        <w:pStyle w:val="PreformattedText"/>
      </w:pPr>
    </w:p>
    <w:p w14:paraId="4D321452" w14:textId="77777777" w:rsidR="00900B55" w:rsidRDefault="00000000">
      <w:pPr>
        <w:pStyle w:val="PreformattedText"/>
      </w:pPr>
      <w:r>
        <w:t xml:space="preserve">    return builder</w:t>
      </w:r>
    </w:p>
    <w:p w14:paraId="1542592B" w14:textId="77777777" w:rsidR="00900B55" w:rsidRDefault="00000000">
      <w:pPr>
        <w:pStyle w:val="PreformattedText"/>
      </w:pPr>
      <w:r>
        <w:t xml:space="preserve">      .setName('Depth Charge')</w:t>
      </w:r>
    </w:p>
    <w:p w14:paraId="2D63961F" w14:textId="77777777" w:rsidR="00900B55" w:rsidRDefault="00000000">
      <w:pPr>
        <w:pStyle w:val="PreformattedText"/>
      </w:pPr>
      <w:r>
        <w:t xml:space="preserve">      .setType(AmmoType.DepthCharge)</w:t>
      </w:r>
    </w:p>
    <w:p w14:paraId="6082F262" w14:textId="77777777" w:rsidR="00900B55" w:rsidRDefault="00000000">
      <w:pPr>
        <w:pStyle w:val="PreformattedText"/>
      </w:pPr>
      <w:r>
        <w:t xml:space="preserve">      .setDamage(damage)</w:t>
      </w:r>
    </w:p>
    <w:p w14:paraId="1A99929D" w14:textId="77777777" w:rsidR="00900B55" w:rsidRDefault="00000000">
      <w:pPr>
        <w:pStyle w:val="PreformattedText"/>
      </w:pPr>
      <w:r>
        <w:t xml:space="preserve">      .setImpactRadius(impactRadius)</w:t>
      </w:r>
    </w:p>
    <w:p w14:paraId="109A51ED" w14:textId="77777777" w:rsidR="00900B55" w:rsidRDefault="00000000">
      <w:pPr>
        <w:pStyle w:val="PreformattedText"/>
      </w:pPr>
      <w:r>
        <w:t xml:space="preserve">      .setCooldown(cooldown)</w:t>
      </w:r>
    </w:p>
    <w:p w14:paraId="0B45B01E" w14:textId="77777777" w:rsidR="00900B55" w:rsidRDefault="00000000">
      <w:pPr>
        <w:pStyle w:val="PreformattedText"/>
      </w:pPr>
      <w:r>
        <w:t xml:space="preserve">      .build();</w:t>
      </w:r>
    </w:p>
    <w:p w14:paraId="0B821929" w14:textId="77777777" w:rsidR="00900B55" w:rsidRDefault="00000000">
      <w:pPr>
        <w:pStyle w:val="PreformattedText"/>
      </w:pPr>
      <w:r>
        <w:t xml:space="preserve">  }</w:t>
      </w:r>
    </w:p>
    <w:p w14:paraId="190BFE75" w14:textId="77777777" w:rsidR="00900B55" w:rsidRDefault="00000000">
      <w:pPr>
        <w:pStyle w:val="PreformattedText"/>
      </w:pPr>
      <w:r>
        <w:t>}</w:t>
      </w:r>
    </w:p>
    <w:p w14:paraId="7C2D89B2" w14:textId="77777777" w:rsidR="00900B55" w:rsidRDefault="00900B55">
      <w:pPr>
        <w:pStyle w:val="PreformattedText"/>
      </w:pPr>
    </w:p>
    <w:p w14:paraId="7A085E88" w14:textId="77777777" w:rsidR="00900B55" w:rsidRDefault="00000000">
      <w:pPr>
        <w:pStyle w:val="PreformattedText"/>
      </w:pPr>
      <w:r>
        <w:t>export class MatchService {</w:t>
      </w:r>
    </w:p>
    <w:p w14:paraId="2E1F84C3" w14:textId="77777777" w:rsidR="00900B55" w:rsidRDefault="00000000">
      <w:pPr>
        <w:pStyle w:val="PreformattedText"/>
      </w:pPr>
      <w:r>
        <w:t xml:space="preserve">  // other props and methods</w:t>
      </w:r>
    </w:p>
    <w:p w14:paraId="0A350256" w14:textId="77777777" w:rsidR="00900B55" w:rsidRDefault="00000000">
      <w:pPr>
        <w:pStyle w:val="PreformattedText"/>
      </w:pPr>
      <w:r>
        <w:t xml:space="preserve">  static initMatchAvailableAmmo(): void {</w:t>
      </w:r>
    </w:p>
    <w:p w14:paraId="2EA75A63" w14:textId="77777777" w:rsidR="00900B55" w:rsidRDefault="00000000">
      <w:pPr>
        <w:pStyle w:val="PreformattedText"/>
      </w:pPr>
      <w:r>
        <w:t xml:space="preserve">    const match = MatchProvider.Instance.match;</w:t>
      </w:r>
    </w:p>
    <w:p w14:paraId="654343D5" w14:textId="77777777" w:rsidR="00900B55" w:rsidRDefault="00900B55">
      <w:pPr>
        <w:pStyle w:val="PreformattedText"/>
      </w:pPr>
    </w:p>
    <w:p w14:paraId="608E213D" w14:textId="77777777" w:rsidR="00900B55" w:rsidRDefault="00000000">
      <w:pPr>
        <w:pStyle w:val="PreformattedText"/>
      </w:pPr>
      <w:r>
        <w:t xml:space="preserve">    const ammoConstructor = new AmmoConstructor();</w:t>
      </w:r>
    </w:p>
    <w:p w14:paraId="479DF95A" w14:textId="77777777" w:rsidR="00900B55" w:rsidRDefault="00900B55">
      <w:pPr>
        <w:pStyle w:val="PreformattedText"/>
      </w:pPr>
    </w:p>
    <w:p w14:paraId="1273C385" w14:textId="77777777" w:rsidR="00900B55" w:rsidRDefault="00000000">
      <w:pPr>
        <w:pStyle w:val="PreformattedText"/>
      </w:pPr>
      <w:r>
        <w:t xml:space="preserve">    if (match.settings.gameMode == GameMode.Ammo) {</w:t>
      </w:r>
    </w:p>
    <w:p w14:paraId="7E208647" w14:textId="77777777" w:rsidR="00900B55" w:rsidRDefault="00000000">
      <w:pPr>
        <w:pStyle w:val="PreformattedText"/>
      </w:pPr>
      <w:r>
        <w:t xml:space="preserve">      match.availableAmmoTypes.push(ammoConstructor.getStandardAmmo());</w:t>
      </w:r>
    </w:p>
    <w:p w14:paraId="40CC3E24" w14:textId="77777777" w:rsidR="00900B55" w:rsidRDefault="00000000">
      <w:pPr>
        <w:pStyle w:val="PreformattedText"/>
      </w:pPr>
      <w:r>
        <w:t xml:space="preserve">      match.availableAmmoTypes.push(ammoConstructor.getArmorPiercingAmmo());</w:t>
      </w:r>
    </w:p>
    <w:p w14:paraId="7678B7BA" w14:textId="77777777" w:rsidR="00900B55" w:rsidRDefault="00000000">
      <w:pPr>
        <w:pStyle w:val="PreformattedText"/>
      </w:pPr>
      <w:r>
        <w:t xml:space="preserve">      match.availableAmmoTypes.push(ammoConstructor.getHighExplosiveAmmo());</w:t>
      </w:r>
    </w:p>
    <w:p w14:paraId="102D53CF" w14:textId="77777777" w:rsidR="00900B55" w:rsidRDefault="00000000">
      <w:pPr>
        <w:pStyle w:val="PreformattedText"/>
      </w:pPr>
      <w:r>
        <w:t xml:space="preserve">      match.availableAmmoTypes.push(ammoConstructor.getDepthChargeAmmo());</w:t>
      </w:r>
    </w:p>
    <w:p w14:paraId="35F4DBC8" w14:textId="77777777" w:rsidR="00900B55" w:rsidRDefault="00000000">
      <w:pPr>
        <w:pStyle w:val="PreformattedText"/>
      </w:pPr>
      <w:r>
        <w:t xml:space="preserve">    } else {</w:t>
      </w:r>
    </w:p>
    <w:p w14:paraId="0DA0483F" w14:textId="77777777" w:rsidR="00900B55" w:rsidRDefault="00000000">
      <w:pPr>
        <w:pStyle w:val="PreformattedText"/>
      </w:pPr>
      <w:r>
        <w:t xml:space="preserve">      match.availableAmmoTypes.push(ammoConstructor.getClassicAmmo());</w:t>
      </w:r>
    </w:p>
    <w:p w14:paraId="59006264" w14:textId="77777777" w:rsidR="00900B55" w:rsidRDefault="00000000">
      <w:pPr>
        <w:pStyle w:val="PreformattedText"/>
      </w:pPr>
      <w:r>
        <w:t xml:space="preserve">    }</w:t>
      </w:r>
    </w:p>
    <w:p w14:paraId="7ECB776F" w14:textId="77777777" w:rsidR="00900B55" w:rsidRDefault="00000000">
      <w:pPr>
        <w:pStyle w:val="PreformattedText"/>
      </w:pPr>
      <w:r>
        <w:t xml:space="preserve">  }</w:t>
      </w:r>
    </w:p>
    <w:p w14:paraId="5EB1C6BF" w14:textId="77777777" w:rsidR="00900B55" w:rsidRDefault="00000000">
      <w:pPr>
        <w:pStyle w:val="PreformattedText"/>
      </w:pPr>
      <w:r>
        <w:t>}</w:t>
      </w:r>
    </w:p>
    <w:p w14:paraId="65227D1A" w14:textId="77777777" w:rsidR="00900B55" w:rsidRDefault="00900B55">
      <w:pPr>
        <w:pStyle w:val="PreformattedText"/>
      </w:pPr>
    </w:p>
    <w:p w14:paraId="772647FA" w14:textId="77777777" w:rsidR="00900B55" w:rsidRDefault="00000000">
      <w:pPr>
        <w:pStyle w:val="Heading2"/>
      </w:pPr>
      <w:bookmarkStart w:id="76" w:name="__RefHeading___Toc4058_569911539"/>
      <w:bookmarkStart w:id="77" w:name="_Toc117796342"/>
      <w:bookmarkStart w:id="78" w:name="_Toc117797606"/>
      <w:bookmarkStart w:id="79" w:name="_Toc117951516"/>
      <w:r>
        <w:t>Decorator – AttackStrategyDecorator</w:t>
      </w:r>
      <w:bookmarkEnd w:id="76"/>
      <w:bookmarkEnd w:id="77"/>
      <w:bookmarkEnd w:id="78"/>
      <w:bookmarkEnd w:id="79"/>
    </w:p>
    <w:p w14:paraId="12A4337D" w14:textId="77777777" w:rsidR="00900B55" w:rsidRDefault="00000000">
      <w:pPr>
        <w:pStyle w:val="Standard"/>
        <w:rPr>
          <w:b/>
          <w:bCs/>
        </w:rPr>
      </w:pPr>
      <w:r>
        <w:rPr>
          <w:b/>
          <w:bCs/>
        </w:rPr>
        <w:t>Atsakingas komandos narys: Šarūnas Palianskas</w:t>
      </w:r>
    </w:p>
    <w:p w14:paraId="40580B04" w14:textId="77777777" w:rsidR="00900B55" w:rsidRDefault="00000000">
      <w:pPr>
        <w:pStyle w:val="Standard"/>
      </w:pPr>
      <w:r>
        <w:t>Programoje naudojamos atakos strategijos turi tarpusavyje persidengiančių dalių (pvz. standartinė ir sprogramosios amunicijos atakos daro žalą veikiamuose langeliuose). Pasikartojančios dalys buvo išskirstos į atskiras klases, tokiu būdu leidžiant jas lengvai pakartotinai naudoti be kodo kartojimo.</w:t>
      </w:r>
    </w:p>
    <w:p w14:paraId="0CAB72AC" w14:textId="7BD36DDC" w:rsidR="00900B55" w:rsidRDefault="00000000">
      <w:pPr>
        <w:pStyle w:val="Standard"/>
      </w:pPr>
      <w:r>
        <w:t>Šablonas buvo taikomas nuo pradžių, todėl klasių diagramos prieš taikymą nėra.</w:t>
      </w:r>
    </w:p>
    <w:p w14:paraId="54E7055A" w14:textId="77777777" w:rsidR="00215420" w:rsidRDefault="00215420" w:rsidP="00215420">
      <w:pPr>
        <w:pStyle w:val="Standard"/>
        <w:keepNext/>
      </w:pPr>
      <w:r>
        <w:rPr>
          <w:noProof/>
        </w:rPr>
        <w:drawing>
          <wp:inline distT="0" distB="0" distL="0" distR="0" wp14:anchorId="58FAAB7B" wp14:editId="4256C18E">
            <wp:extent cx="6299835" cy="2189480"/>
            <wp:effectExtent l="0" t="0" r="5715" b="127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9835" cy="2189480"/>
                    </a:xfrm>
                    <a:prstGeom prst="rect">
                      <a:avLst/>
                    </a:prstGeom>
                    <a:noFill/>
                    <a:ln>
                      <a:noFill/>
                    </a:ln>
                  </pic:spPr>
                </pic:pic>
              </a:graphicData>
            </a:graphic>
          </wp:inline>
        </w:drawing>
      </w:r>
    </w:p>
    <w:p w14:paraId="792A8F3F" w14:textId="73AF70D5" w:rsidR="00215420" w:rsidRDefault="00215420" w:rsidP="00215420">
      <w:pPr>
        <w:pStyle w:val="Caption"/>
      </w:pPr>
      <w:bookmarkStart w:id="80" w:name="_Toc117951538"/>
      <w:r>
        <w:t xml:space="preserve">Figūra </w:t>
      </w:r>
      <w:fldSimple w:instr=" SEQ Figūra \* ARABIC ">
        <w:r>
          <w:rPr>
            <w:noProof/>
          </w:rPr>
          <w:t>10</w:t>
        </w:r>
      </w:fldSimple>
      <w:r>
        <w:t>: Decorator šablono klasių diagrama</w:t>
      </w:r>
      <w:bookmarkEnd w:id="80"/>
    </w:p>
    <w:p w14:paraId="285AD846" w14:textId="154C2AA6" w:rsidR="00900B55" w:rsidRDefault="00900B55">
      <w:pPr>
        <w:pStyle w:val="Standard"/>
      </w:pPr>
    </w:p>
    <w:p w14:paraId="4027BA37" w14:textId="77777777" w:rsidR="00900B55" w:rsidRDefault="00000000">
      <w:pPr>
        <w:pStyle w:val="Standard"/>
      </w:pPr>
      <w:r>
        <w:t>Šablono kodo fragmentas:</w:t>
      </w:r>
    </w:p>
    <w:p w14:paraId="4F1FA014" w14:textId="77777777" w:rsidR="00900B55" w:rsidRDefault="00000000">
      <w:pPr>
        <w:pStyle w:val="PreformattedText"/>
      </w:pPr>
      <w:r>
        <w:t>export interface IAttackStrategy {</w:t>
      </w:r>
    </w:p>
    <w:p w14:paraId="0B4CFFC7" w14:textId="77777777" w:rsidR="00900B55" w:rsidRDefault="00000000">
      <w:pPr>
        <w:pStyle w:val="PreformattedText"/>
      </w:pPr>
      <w:r>
        <w:t xml:space="preserve">  attack(tile: MapTile, map: MatchMap): void;</w:t>
      </w:r>
    </w:p>
    <w:p w14:paraId="23FD26F9" w14:textId="77777777" w:rsidR="00900B55" w:rsidRDefault="00000000">
      <w:pPr>
        <w:pStyle w:val="PreformattedText"/>
      </w:pPr>
      <w:r>
        <w:t>}</w:t>
      </w:r>
    </w:p>
    <w:p w14:paraId="41CCE258" w14:textId="77777777" w:rsidR="00900B55" w:rsidRDefault="00900B55">
      <w:pPr>
        <w:pStyle w:val="PreformattedText"/>
      </w:pPr>
    </w:p>
    <w:p w14:paraId="6C14132C" w14:textId="77777777" w:rsidR="00900B55" w:rsidRDefault="00000000">
      <w:pPr>
        <w:pStyle w:val="PreformattedText"/>
      </w:pPr>
      <w:r>
        <w:t>export abstract class AttackStrategyDecorator implements IAttackStrategy {</w:t>
      </w:r>
    </w:p>
    <w:p w14:paraId="59306A95" w14:textId="77777777" w:rsidR="00900B55" w:rsidRDefault="00000000">
      <w:pPr>
        <w:pStyle w:val="PreformattedText"/>
      </w:pPr>
      <w:r>
        <w:t xml:space="preserve">  protected baseAttackStrategy?: AttackStrategyDecorator;</w:t>
      </w:r>
    </w:p>
    <w:p w14:paraId="3175A9AD" w14:textId="77777777" w:rsidR="00900B55" w:rsidRDefault="00900B55">
      <w:pPr>
        <w:pStyle w:val="PreformattedText"/>
      </w:pPr>
    </w:p>
    <w:p w14:paraId="09FB19A2" w14:textId="77777777" w:rsidR="00900B55" w:rsidRDefault="00000000">
      <w:pPr>
        <w:pStyle w:val="PreformattedText"/>
      </w:pPr>
      <w:r>
        <w:t xml:space="preserve">  abstract attack(tile: MapTile, map: MatchMap): void;</w:t>
      </w:r>
    </w:p>
    <w:p w14:paraId="01130FC8" w14:textId="77777777" w:rsidR="00900B55" w:rsidRDefault="00000000">
      <w:pPr>
        <w:pStyle w:val="PreformattedText"/>
      </w:pPr>
      <w:r>
        <w:t>}</w:t>
      </w:r>
    </w:p>
    <w:p w14:paraId="53511A69" w14:textId="77777777" w:rsidR="00900B55" w:rsidRDefault="00900B55">
      <w:pPr>
        <w:pStyle w:val="PreformattedText"/>
      </w:pPr>
    </w:p>
    <w:p w14:paraId="696F152B" w14:textId="77777777" w:rsidR="00900B55" w:rsidRDefault="00000000">
      <w:pPr>
        <w:pStyle w:val="PreformattedText"/>
      </w:pPr>
      <w:r>
        <w:t>export class DefaultAttackStrategy extends AttackStrategyDecorator {</w:t>
      </w:r>
    </w:p>
    <w:p w14:paraId="658C14EB" w14:textId="77777777" w:rsidR="00900B55" w:rsidRDefault="00000000">
      <w:pPr>
        <w:pStyle w:val="PreformattedText"/>
      </w:pPr>
      <w:r>
        <w:t xml:space="preserve">  attack(tile: MapTile, map: MatchMap): void {</w:t>
      </w:r>
    </w:p>
    <w:p w14:paraId="4A0B76B4" w14:textId="77777777" w:rsidR="00900B55" w:rsidRDefault="00000000">
      <w:pPr>
        <w:pStyle w:val="PreformattedText"/>
      </w:pPr>
      <w:r>
        <w:t xml:space="preserve">    tile.isAttacked = true;</w:t>
      </w:r>
    </w:p>
    <w:p w14:paraId="34D5B07B" w14:textId="77777777" w:rsidR="00900B55" w:rsidRDefault="00900B55">
      <w:pPr>
        <w:pStyle w:val="PreformattedText"/>
      </w:pPr>
    </w:p>
    <w:p w14:paraId="04E03767" w14:textId="77777777" w:rsidR="00900B55" w:rsidRDefault="00000000">
      <w:pPr>
        <w:pStyle w:val="PreformattedText"/>
      </w:pPr>
      <w:r>
        <w:t xml:space="preserve">    console.log(`default attack on ${tile.x}-${tile.y}`);</w:t>
      </w:r>
    </w:p>
    <w:p w14:paraId="28BA204B" w14:textId="77777777" w:rsidR="00900B55" w:rsidRDefault="00000000">
      <w:pPr>
        <w:pStyle w:val="PreformattedText"/>
      </w:pPr>
      <w:r>
        <w:t xml:space="preserve">  }</w:t>
      </w:r>
    </w:p>
    <w:p w14:paraId="0775A7BB" w14:textId="77777777" w:rsidR="00900B55" w:rsidRDefault="00000000">
      <w:pPr>
        <w:pStyle w:val="PreformattedText"/>
      </w:pPr>
      <w:r>
        <w:t>}</w:t>
      </w:r>
    </w:p>
    <w:p w14:paraId="47B0532D" w14:textId="77777777" w:rsidR="00900B55" w:rsidRDefault="00900B55">
      <w:pPr>
        <w:pStyle w:val="PreformattedText"/>
      </w:pPr>
    </w:p>
    <w:p w14:paraId="5273BF8F" w14:textId="77777777" w:rsidR="00900B55" w:rsidRDefault="00000000">
      <w:pPr>
        <w:pStyle w:val="PreformattedText"/>
      </w:pPr>
      <w:r>
        <w:t>export class DamageAttackStrategy extends AttackStrategyDecorator {</w:t>
      </w:r>
    </w:p>
    <w:p w14:paraId="3D88C577" w14:textId="77777777" w:rsidR="00900B55" w:rsidRDefault="00000000">
      <w:pPr>
        <w:pStyle w:val="PreformattedText"/>
      </w:pPr>
      <w:r>
        <w:t xml:space="preserve">  private damage: number;</w:t>
      </w:r>
    </w:p>
    <w:p w14:paraId="430C2B04" w14:textId="77777777" w:rsidR="00900B55" w:rsidRDefault="00900B55">
      <w:pPr>
        <w:pStyle w:val="PreformattedText"/>
      </w:pPr>
    </w:p>
    <w:p w14:paraId="44DB088D" w14:textId="77777777" w:rsidR="00900B55" w:rsidRDefault="00000000">
      <w:pPr>
        <w:pStyle w:val="PreformattedText"/>
      </w:pPr>
      <w:r>
        <w:t xml:space="preserve">  constructor(baseAttackStrategy: IAttackStrategy, damage: number) {</w:t>
      </w:r>
    </w:p>
    <w:p w14:paraId="21E3E9BC" w14:textId="77777777" w:rsidR="00900B55" w:rsidRDefault="00000000">
      <w:pPr>
        <w:pStyle w:val="PreformattedText"/>
      </w:pPr>
      <w:r>
        <w:t xml:space="preserve">    super();</w:t>
      </w:r>
    </w:p>
    <w:p w14:paraId="3F8A82FA" w14:textId="77777777" w:rsidR="00900B55" w:rsidRDefault="00900B55">
      <w:pPr>
        <w:pStyle w:val="PreformattedText"/>
      </w:pPr>
    </w:p>
    <w:p w14:paraId="3FCF74B5" w14:textId="77777777" w:rsidR="00900B55" w:rsidRDefault="00000000">
      <w:pPr>
        <w:pStyle w:val="PreformattedText"/>
      </w:pPr>
      <w:r>
        <w:t xml:space="preserve">    this.baseAttackStrategy = baseAttackStrategy;</w:t>
      </w:r>
    </w:p>
    <w:p w14:paraId="14BD0CF6" w14:textId="77777777" w:rsidR="00900B55" w:rsidRDefault="00000000">
      <w:pPr>
        <w:pStyle w:val="PreformattedText"/>
      </w:pPr>
      <w:r>
        <w:t xml:space="preserve">    this.damage = damage;</w:t>
      </w:r>
    </w:p>
    <w:p w14:paraId="33A6FE9A" w14:textId="77777777" w:rsidR="00900B55" w:rsidRDefault="00000000">
      <w:pPr>
        <w:pStyle w:val="PreformattedText"/>
      </w:pPr>
      <w:r>
        <w:t xml:space="preserve">  }</w:t>
      </w:r>
    </w:p>
    <w:p w14:paraId="28822D7E" w14:textId="77777777" w:rsidR="00900B55" w:rsidRDefault="00900B55">
      <w:pPr>
        <w:pStyle w:val="PreformattedText"/>
      </w:pPr>
    </w:p>
    <w:p w14:paraId="2518028F" w14:textId="77777777" w:rsidR="00900B55" w:rsidRDefault="00000000">
      <w:pPr>
        <w:pStyle w:val="PreformattedText"/>
      </w:pPr>
      <w:r>
        <w:t xml:space="preserve">  attack(tile: MapTile, map: MatchMap): void {</w:t>
      </w:r>
    </w:p>
    <w:p w14:paraId="2526DBE0" w14:textId="77777777" w:rsidR="00900B55" w:rsidRDefault="00000000">
      <w:pPr>
        <w:pStyle w:val="PreformattedText"/>
      </w:pPr>
      <w:r>
        <w:t xml:space="preserve">    this.baseAttackStrategy!.attack(tile, map);</w:t>
      </w:r>
    </w:p>
    <w:p w14:paraId="5ECDF57E" w14:textId="77777777" w:rsidR="00900B55" w:rsidRDefault="00900B55">
      <w:pPr>
        <w:pStyle w:val="PreformattedText"/>
      </w:pPr>
    </w:p>
    <w:p w14:paraId="1E4FC9CD" w14:textId="77777777" w:rsidR="00900B55" w:rsidRDefault="00000000">
      <w:pPr>
        <w:pStyle w:val="PreformattedText"/>
      </w:pPr>
      <w:r>
        <w:t xml:space="preserve">    if (!!tile.shipPart) {</w:t>
      </w:r>
    </w:p>
    <w:p w14:paraId="75FD8DF1" w14:textId="77777777" w:rsidR="00900B55" w:rsidRDefault="00000000">
      <w:pPr>
        <w:pStyle w:val="PreformattedText"/>
      </w:pPr>
      <w:r>
        <w:t xml:space="preserve">      const shipPart = tile.shipPart as ModularShipPart;</w:t>
      </w:r>
    </w:p>
    <w:p w14:paraId="1B3B59E7" w14:textId="77777777" w:rsidR="00900B55" w:rsidRDefault="00900B55">
      <w:pPr>
        <w:pStyle w:val="PreformattedText"/>
      </w:pPr>
    </w:p>
    <w:p w14:paraId="4EF4B66E" w14:textId="77777777" w:rsidR="00900B55" w:rsidRDefault="00000000">
      <w:pPr>
        <w:pStyle w:val="PreformattedText"/>
      </w:pPr>
      <w:r>
        <w:t xml:space="preserve">      shipPart.hp -= this.damage;</w:t>
      </w:r>
    </w:p>
    <w:p w14:paraId="1D0766B1" w14:textId="77777777" w:rsidR="00900B55" w:rsidRDefault="00900B55">
      <w:pPr>
        <w:pStyle w:val="PreformattedText"/>
      </w:pPr>
    </w:p>
    <w:p w14:paraId="3FFB47C7" w14:textId="77777777" w:rsidR="00900B55" w:rsidRDefault="00000000">
      <w:pPr>
        <w:pStyle w:val="PreformattedText"/>
      </w:pPr>
      <w:r>
        <w:t xml:space="preserve">      if (shipPart.hp &lt;= 0) {</w:t>
      </w:r>
    </w:p>
    <w:p w14:paraId="25FD6EF7" w14:textId="77777777" w:rsidR="00900B55" w:rsidRDefault="00000000">
      <w:pPr>
        <w:pStyle w:val="PreformattedText"/>
      </w:pPr>
      <w:r>
        <w:t xml:space="preserve">        shipPart.hp = 0;</w:t>
      </w:r>
    </w:p>
    <w:p w14:paraId="0696D320" w14:textId="77777777" w:rsidR="00900B55" w:rsidRDefault="00000000">
      <w:pPr>
        <w:pStyle w:val="PreformattedText"/>
      </w:pPr>
      <w:r>
        <w:t xml:space="preserve">        shipPart.isDestroyed = true;</w:t>
      </w:r>
    </w:p>
    <w:p w14:paraId="632E1A7C" w14:textId="77777777" w:rsidR="00900B55" w:rsidRDefault="00000000">
      <w:pPr>
        <w:pStyle w:val="PreformattedText"/>
      </w:pPr>
      <w:r>
        <w:t xml:space="preserve">        tile.isShipPartDestroyed = true;</w:t>
      </w:r>
    </w:p>
    <w:p w14:paraId="7ABAF929" w14:textId="77777777" w:rsidR="00900B55" w:rsidRDefault="00000000">
      <w:pPr>
        <w:pStyle w:val="PreformattedText"/>
      </w:pPr>
      <w:r>
        <w:t xml:space="preserve">      }</w:t>
      </w:r>
    </w:p>
    <w:p w14:paraId="71F58C3B" w14:textId="77777777" w:rsidR="00900B55" w:rsidRDefault="00000000">
      <w:pPr>
        <w:pStyle w:val="PreformattedText"/>
      </w:pPr>
      <w:r>
        <w:t xml:space="preserve">    }</w:t>
      </w:r>
    </w:p>
    <w:p w14:paraId="7411BAD3" w14:textId="77777777" w:rsidR="00900B55" w:rsidRDefault="00900B55">
      <w:pPr>
        <w:pStyle w:val="PreformattedText"/>
      </w:pPr>
    </w:p>
    <w:p w14:paraId="6739398B" w14:textId="77777777" w:rsidR="00900B55" w:rsidRDefault="00000000">
      <w:pPr>
        <w:pStyle w:val="PreformattedText"/>
      </w:pPr>
      <w:r>
        <w:lastRenderedPageBreak/>
        <w:t xml:space="preserve">    console.log(`damage(${this.damage}) attack on ${tile.x}-${tile.y}`);</w:t>
      </w:r>
    </w:p>
    <w:p w14:paraId="1961844E" w14:textId="77777777" w:rsidR="00900B55" w:rsidRDefault="00000000">
      <w:pPr>
        <w:pStyle w:val="PreformattedText"/>
      </w:pPr>
      <w:r>
        <w:t xml:space="preserve">  }</w:t>
      </w:r>
    </w:p>
    <w:p w14:paraId="4D1D7303" w14:textId="77777777" w:rsidR="00900B55" w:rsidRDefault="00000000">
      <w:pPr>
        <w:pStyle w:val="PreformattedText"/>
      </w:pPr>
      <w:r>
        <w:t>}</w:t>
      </w:r>
    </w:p>
    <w:p w14:paraId="7DD20949" w14:textId="77777777" w:rsidR="00900B55" w:rsidRDefault="00900B55">
      <w:pPr>
        <w:pStyle w:val="PreformattedText"/>
      </w:pPr>
    </w:p>
    <w:p w14:paraId="7DBB357E" w14:textId="77777777" w:rsidR="00900B55" w:rsidRDefault="00000000">
      <w:pPr>
        <w:pStyle w:val="PreformattedText"/>
      </w:pPr>
      <w:r>
        <w:t>export class AreaAttackStrategy extends AttackStrategyDecorator {</w:t>
      </w:r>
    </w:p>
    <w:p w14:paraId="12002C45" w14:textId="77777777" w:rsidR="00900B55" w:rsidRDefault="00000000">
      <w:pPr>
        <w:pStyle w:val="PreformattedText"/>
      </w:pPr>
      <w:r>
        <w:t xml:space="preserve">  private impactRadius: number;</w:t>
      </w:r>
    </w:p>
    <w:p w14:paraId="2BAF1288" w14:textId="77777777" w:rsidR="00900B55" w:rsidRDefault="00900B55">
      <w:pPr>
        <w:pStyle w:val="PreformattedText"/>
      </w:pPr>
    </w:p>
    <w:p w14:paraId="7666BF79" w14:textId="77777777" w:rsidR="00900B55" w:rsidRDefault="00000000">
      <w:pPr>
        <w:pStyle w:val="PreformattedText"/>
      </w:pPr>
      <w:r>
        <w:t xml:space="preserve">  constructor(baseAttackStrategy: IAttackStrategy, impactRadius: number) {</w:t>
      </w:r>
    </w:p>
    <w:p w14:paraId="5ECC7D84" w14:textId="77777777" w:rsidR="00900B55" w:rsidRDefault="00000000">
      <w:pPr>
        <w:pStyle w:val="PreformattedText"/>
      </w:pPr>
      <w:r>
        <w:t xml:space="preserve">    super();</w:t>
      </w:r>
    </w:p>
    <w:p w14:paraId="65F814D5" w14:textId="77777777" w:rsidR="00900B55" w:rsidRDefault="00900B55">
      <w:pPr>
        <w:pStyle w:val="PreformattedText"/>
      </w:pPr>
    </w:p>
    <w:p w14:paraId="79440E16" w14:textId="77777777" w:rsidR="00900B55" w:rsidRDefault="00000000">
      <w:pPr>
        <w:pStyle w:val="PreformattedText"/>
      </w:pPr>
      <w:r>
        <w:t xml:space="preserve">    this.baseAttackStrategy = baseAttackStrategy;</w:t>
      </w:r>
    </w:p>
    <w:p w14:paraId="42DD529C" w14:textId="77777777" w:rsidR="00900B55" w:rsidRDefault="00000000">
      <w:pPr>
        <w:pStyle w:val="PreformattedText"/>
      </w:pPr>
      <w:r>
        <w:t xml:space="preserve">    this.impactRadius = impactRadius;</w:t>
      </w:r>
    </w:p>
    <w:p w14:paraId="3FB704D0" w14:textId="77777777" w:rsidR="00900B55" w:rsidRDefault="00000000">
      <w:pPr>
        <w:pStyle w:val="PreformattedText"/>
      </w:pPr>
      <w:r>
        <w:t xml:space="preserve">  }</w:t>
      </w:r>
    </w:p>
    <w:p w14:paraId="6B4066BE" w14:textId="77777777" w:rsidR="00900B55" w:rsidRDefault="00900B55">
      <w:pPr>
        <w:pStyle w:val="PreformattedText"/>
      </w:pPr>
    </w:p>
    <w:p w14:paraId="20B2764B" w14:textId="77777777" w:rsidR="00900B55" w:rsidRDefault="00000000">
      <w:pPr>
        <w:pStyle w:val="PreformattedText"/>
      </w:pPr>
      <w:r>
        <w:t xml:space="preserve">  attack(tile: MapTile, map: MatchMap): void {</w:t>
      </w:r>
    </w:p>
    <w:p w14:paraId="7970EB0B" w14:textId="77777777" w:rsidR="00900B55" w:rsidRDefault="00000000">
      <w:pPr>
        <w:pStyle w:val="PreformattedText"/>
      </w:pPr>
      <w:r>
        <w:t xml:space="preserve">    for (</w:t>
      </w:r>
    </w:p>
    <w:p w14:paraId="7BF5EFFE" w14:textId="77777777" w:rsidR="00900B55" w:rsidRDefault="00000000">
      <w:pPr>
        <w:pStyle w:val="PreformattedText"/>
      </w:pPr>
      <w:r>
        <w:t xml:space="preserve">      let i = tile.x - (this.impactRadius - 1);</w:t>
      </w:r>
    </w:p>
    <w:p w14:paraId="2504CBCD" w14:textId="77777777" w:rsidR="00900B55" w:rsidRDefault="00000000">
      <w:pPr>
        <w:pStyle w:val="PreformattedText"/>
      </w:pPr>
      <w:r>
        <w:t xml:space="preserve">      i &lt; tile.x + this.impactRadius;</w:t>
      </w:r>
    </w:p>
    <w:p w14:paraId="440B39EF" w14:textId="77777777" w:rsidR="00900B55" w:rsidRDefault="00000000">
      <w:pPr>
        <w:pStyle w:val="PreformattedText"/>
      </w:pPr>
      <w:r>
        <w:t xml:space="preserve">      i++</w:t>
      </w:r>
    </w:p>
    <w:p w14:paraId="7DBA6415" w14:textId="77777777" w:rsidR="00900B55" w:rsidRDefault="00000000">
      <w:pPr>
        <w:pStyle w:val="PreformattedText"/>
      </w:pPr>
      <w:r>
        <w:t xml:space="preserve">    ) {</w:t>
      </w:r>
    </w:p>
    <w:p w14:paraId="729E66CC" w14:textId="77777777" w:rsidR="00900B55" w:rsidRDefault="00000000">
      <w:pPr>
        <w:pStyle w:val="PreformattedText"/>
      </w:pPr>
      <w:r>
        <w:t xml:space="preserve">      for (</w:t>
      </w:r>
    </w:p>
    <w:p w14:paraId="41DA92FA" w14:textId="77777777" w:rsidR="00900B55" w:rsidRDefault="00000000">
      <w:pPr>
        <w:pStyle w:val="PreformattedText"/>
      </w:pPr>
      <w:r>
        <w:t xml:space="preserve">        let j = tile.y - (this.impactRadius - 1);</w:t>
      </w:r>
    </w:p>
    <w:p w14:paraId="794545D3" w14:textId="77777777" w:rsidR="00900B55" w:rsidRDefault="00000000">
      <w:pPr>
        <w:pStyle w:val="PreformattedText"/>
      </w:pPr>
      <w:r>
        <w:t xml:space="preserve">        j &lt; tile.y + this.impactRadius;</w:t>
      </w:r>
    </w:p>
    <w:p w14:paraId="7194BB04" w14:textId="77777777" w:rsidR="00900B55" w:rsidRDefault="00000000">
      <w:pPr>
        <w:pStyle w:val="PreformattedText"/>
      </w:pPr>
      <w:r>
        <w:t xml:space="preserve">        j++</w:t>
      </w:r>
    </w:p>
    <w:p w14:paraId="71D782F5" w14:textId="77777777" w:rsidR="00900B55" w:rsidRDefault="00000000">
      <w:pPr>
        <w:pStyle w:val="PreformattedText"/>
      </w:pPr>
      <w:r>
        <w:t xml:space="preserve">      ) {</w:t>
      </w:r>
    </w:p>
    <w:p w14:paraId="73C7F09B" w14:textId="77777777" w:rsidR="00900B55" w:rsidRDefault="00000000">
      <w:pPr>
        <w:pStyle w:val="PreformattedText"/>
      </w:pPr>
      <w:r>
        <w:t xml:space="preserve">        if (i &lt; 0 || i &gt; map.tiles.length || j &lt; 0 || j &gt; map.tiles.length) {</w:t>
      </w:r>
    </w:p>
    <w:p w14:paraId="58665109" w14:textId="77777777" w:rsidR="00900B55" w:rsidRDefault="00000000">
      <w:pPr>
        <w:pStyle w:val="PreformattedText"/>
      </w:pPr>
      <w:r>
        <w:t xml:space="preserve">          continue;</w:t>
      </w:r>
    </w:p>
    <w:p w14:paraId="683FA14E" w14:textId="77777777" w:rsidR="00900B55" w:rsidRDefault="00000000">
      <w:pPr>
        <w:pStyle w:val="PreformattedText"/>
      </w:pPr>
      <w:r>
        <w:t xml:space="preserve">        }</w:t>
      </w:r>
    </w:p>
    <w:p w14:paraId="6C1C21C6" w14:textId="77777777" w:rsidR="00900B55" w:rsidRDefault="00900B55">
      <w:pPr>
        <w:pStyle w:val="PreformattedText"/>
      </w:pPr>
    </w:p>
    <w:p w14:paraId="0E488D1D" w14:textId="77777777" w:rsidR="00900B55" w:rsidRDefault="00000000">
      <w:pPr>
        <w:pStyle w:val="PreformattedText"/>
      </w:pPr>
      <w:r>
        <w:t xml:space="preserve">        const tile = map.tiles[i][j];</w:t>
      </w:r>
    </w:p>
    <w:p w14:paraId="105A3F78" w14:textId="77777777" w:rsidR="00900B55" w:rsidRDefault="00000000">
      <w:pPr>
        <w:pStyle w:val="PreformattedText"/>
      </w:pPr>
      <w:r>
        <w:t xml:space="preserve">        this.baseAttackStrategy!.attack(tile, map);</w:t>
      </w:r>
    </w:p>
    <w:p w14:paraId="71419F54" w14:textId="77777777" w:rsidR="00900B55" w:rsidRDefault="00000000">
      <w:pPr>
        <w:pStyle w:val="PreformattedText"/>
      </w:pPr>
      <w:r>
        <w:t xml:space="preserve">        console.log(`area(${this.impactRadius}) attack on ${tile.x}-${tile.y}`);</w:t>
      </w:r>
    </w:p>
    <w:p w14:paraId="7D8A5751" w14:textId="77777777" w:rsidR="00900B55" w:rsidRDefault="00000000">
      <w:pPr>
        <w:pStyle w:val="PreformattedText"/>
      </w:pPr>
      <w:r>
        <w:t xml:space="preserve">      }</w:t>
      </w:r>
    </w:p>
    <w:p w14:paraId="3F44BDBB" w14:textId="77777777" w:rsidR="00900B55" w:rsidRDefault="00000000">
      <w:pPr>
        <w:pStyle w:val="PreformattedText"/>
      </w:pPr>
      <w:r>
        <w:t xml:space="preserve">    }</w:t>
      </w:r>
    </w:p>
    <w:p w14:paraId="4B2F79C9" w14:textId="77777777" w:rsidR="00900B55" w:rsidRDefault="00000000">
      <w:pPr>
        <w:pStyle w:val="PreformattedText"/>
      </w:pPr>
      <w:r>
        <w:t xml:space="preserve">  }</w:t>
      </w:r>
    </w:p>
    <w:p w14:paraId="775FFF77" w14:textId="77777777" w:rsidR="00900B55" w:rsidRDefault="00000000">
      <w:pPr>
        <w:pStyle w:val="PreformattedText"/>
      </w:pPr>
      <w:r>
        <w:t>}</w:t>
      </w:r>
    </w:p>
    <w:p w14:paraId="38D86434" w14:textId="77777777" w:rsidR="00900B55" w:rsidRDefault="00900B55">
      <w:pPr>
        <w:pStyle w:val="PreformattedText"/>
      </w:pPr>
    </w:p>
    <w:p w14:paraId="6088EEFD" w14:textId="77777777" w:rsidR="00900B55" w:rsidRDefault="00000000">
      <w:pPr>
        <w:pStyle w:val="PreformattedText"/>
      </w:pPr>
      <w:r>
        <w:lastRenderedPageBreak/>
        <w:t>export class CooldownAttackStrategy extends AttackStrategyDecorator {</w:t>
      </w:r>
    </w:p>
    <w:p w14:paraId="0045406C" w14:textId="77777777" w:rsidR="00900B55" w:rsidRDefault="00000000">
      <w:pPr>
        <w:pStyle w:val="PreformattedText"/>
      </w:pPr>
      <w:r>
        <w:t xml:space="preserve">  private cooldown: number;</w:t>
      </w:r>
    </w:p>
    <w:p w14:paraId="7BC520E9" w14:textId="77777777" w:rsidR="00900B55" w:rsidRDefault="00900B55">
      <w:pPr>
        <w:pStyle w:val="PreformattedText"/>
      </w:pPr>
    </w:p>
    <w:p w14:paraId="548C74E5" w14:textId="77777777" w:rsidR="00900B55" w:rsidRDefault="00000000">
      <w:pPr>
        <w:pStyle w:val="PreformattedText"/>
      </w:pPr>
      <w:r>
        <w:t xml:space="preserve">  constructor(baseAttackStrategy: IAttackStrategy, cooldown: number) {</w:t>
      </w:r>
    </w:p>
    <w:p w14:paraId="2B6D4CC9" w14:textId="77777777" w:rsidR="00900B55" w:rsidRDefault="00000000">
      <w:pPr>
        <w:pStyle w:val="PreformattedText"/>
      </w:pPr>
      <w:r>
        <w:t xml:space="preserve">    super();</w:t>
      </w:r>
    </w:p>
    <w:p w14:paraId="1B277B76" w14:textId="77777777" w:rsidR="00900B55" w:rsidRDefault="00900B55">
      <w:pPr>
        <w:pStyle w:val="PreformattedText"/>
      </w:pPr>
    </w:p>
    <w:p w14:paraId="54B8196F" w14:textId="77777777" w:rsidR="00900B55" w:rsidRDefault="00000000">
      <w:pPr>
        <w:pStyle w:val="PreformattedText"/>
      </w:pPr>
      <w:r>
        <w:t xml:space="preserve">    this.baseAttackStrategy = baseAttackStrategy;</w:t>
      </w:r>
    </w:p>
    <w:p w14:paraId="35B4A0AD" w14:textId="77777777" w:rsidR="00900B55" w:rsidRDefault="00000000">
      <w:pPr>
        <w:pStyle w:val="PreformattedText"/>
      </w:pPr>
      <w:r>
        <w:t xml:space="preserve">    this.cooldown = cooldown;</w:t>
      </w:r>
    </w:p>
    <w:p w14:paraId="6D84CF28" w14:textId="77777777" w:rsidR="00900B55" w:rsidRDefault="00000000">
      <w:pPr>
        <w:pStyle w:val="PreformattedText"/>
      </w:pPr>
      <w:r>
        <w:t xml:space="preserve">  }</w:t>
      </w:r>
    </w:p>
    <w:p w14:paraId="1B0C2838" w14:textId="77777777" w:rsidR="00900B55" w:rsidRDefault="00900B55">
      <w:pPr>
        <w:pStyle w:val="PreformattedText"/>
      </w:pPr>
    </w:p>
    <w:p w14:paraId="3C6FBB65" w14:textId="77777777" w:rsidR="00900B55" w:rsidRDefault="00000000">
      <w:pPr>
        <w:pStyle w:val="PreformattedText"/>
      </w:pPr>
      <w:r>
        <w:t xml:space="preserve">  attack(tile: MapTile, map: MatchMap): void {</w:t>
      </w:r>
    </w:p>
    <w:p w14:paraId="2574DD5F" w14:textId="77777777" w:rsidR="00900B55" w:rsidRDefault="00000000">
      <w:pPr>
        <w:pStyle w:val="PreformattedText"/>
      </w:pPr>
      <w:r>
        <w:t xml:space="preserve">    this.baseAttackStrategy!.attack(tile, map);</w:t>
      </w:r>
    </w:p>
    <w:p w14:paraId="0F5D4A86" w14:textId="77777777" w:rsidR="00900B55" w:rsidRDefault="00900B55">
      <w:pPr>
        <w:pStyle w:val="PreformattedText"/>
      </w:pPr>
    </w:p>
    <w:p w14:paraId="0900B553" w14:textId="77777777" w:rsidR="00900B55" w:rsidRDefault="00000000">
      <w:pPr>
        <w:pStyle w:val="PreformattedText"/>
      </w:pPr>
      <w:r>
        <w:t xml:space="preserve">    const player = MatchProvider.Instance.match.players[0];</w:t>
      </w:r>
    </w:p>
    <w:p w14:paraId="7B38DEEE" w14:textId="77777777" w:rsidR="00900B55" w:rsidRDefault="00900B55">
      <w:pPr>
        <w:pStyle w:val="PreformattedText"/>
      </w:pPr>
    </w:p>
    <w:p w14:paraId="4FCD4FFD" w14:textId="77777777" w:rsidR="00900B55" w:rsidRDefault="00000000">
      <w:pPr>
        <w:pStyle w:val="PreformattedText"/>
      </w:pPr>
      <w:r>
        <w:t xml:space="preserve">    if (player.attackTurns.length &gt; this.cooldown) {</w:t>
      </w:r>
    </w:p>
    <w:p w14:paraId="12827CBF" w14:textId="77777777" w:rsidR="00900B55" w:rsidRDefault="00000000">
      <w:pPr>
        <w:pStyle w:val="PreformattedText"/>
      </w:pPr>
      <w:r>
        <w:t xml:space="preserve">      player.attackTurns.reverse().splice(0, this.cooldown).reverse();</w:t>
      </w:r>
    </w:p>
    <w:p w14:paraId="32F86B14" w14:textId="77777777" w:rsidR="00900B55" w:rsidRDefault="00000000">
      <w:pPr>
        <w:pStyle w:val="PreformattedText"/>
      </w:pPr>
      <w:r>
        <w:t xml:space="preserve">    } else {</w:t>
      </w:r>
    </w:p>
    <w:p w14:paraId="7F30A0E0" w14:textId="77777777" w:rsidR="00900B55" w:rsidRDefault="00000000">
      <w:pPr>
        <w:pStyle w:val="PreformattedText"/>
      </w:pPr>
      <w:r>
        <w:t xml:space="preserve">      player.turnOverDraw += this.cooldown;</w:t>
      </w:r>
    </w:p>
    <w:p w14:paraId="07989D93" w14:textId="77777777" w:rsidR="00900B55" w:rsidRDefault="00000000">
      <w:pPr>
        <w:pStyle w:val="PreformattedText"/>
      </w:pPr>
      <w:r>
        <w:t xml:space="preserve">    }</w:t>
      </w:r>
    </w:p>
    <w:p w14:paraId="04E1CEF9" w14:textId="77777777" w:rsidR="00900B55" w:rsidRDefault="00900B55">
      <w:pPr>
        <w:pStyle w:val="PreformattedText"/>
      </w:pPr>
    </w:p>
    <w:p w14:paraId="65CDCD45" w14:textId="77777777" w:rsidR="00900B55" w:rsidRDefault="00000000">
      <w:pPr>
        <w:pStyle w:val="PreformattedText"/>
      </w:pPr>
      <w:r>
        <w:t xml:space="preserve">    console.log(`cooldown(${this.cooldown}) attack on ${tile.x}-${tile.y}`);</w:t>
      </w:r>
    </w:p>
    <w:p w14:paraId="2348AD5B" w14:textId="77777777" w:rsidR="00900B55" w:rsidRDefault="00000000">
      <w:pPr>
        <w:pStyle w:val="PreformattedText"/>
      </w:pPr>
      <w:r>
        <w:t xml:space="preserve">  }</w:t>
      </w:r>
    </w:p>
    <w:p w14:paraId="362F3501" w14:textId="77777777" w:rsidR="00900B55" w:rsidRDefault="00000000">
      <w:pPr>
        <w:pStyle w:val="PreformattedText"/>
      </w:pPr>
      <w:r>
        <w:t>}</w:t>
      </w:r>
    </w:p>
    <w:p w14:paraId="4C114300" w14:textId="77777777" w:rsidR="00900B55" w:rsidRDefault="00900B55">
      <w:pPr>
        <w:pStyle w:val="PreformattedText"/>
      </w:pPr>
    </w:p>
    <w:p w14:paraId="4D443675" w14:textId="77777777" w:rsidR="00900B55" w:rsidRDefault="00000000">
      <w:pPr>
        <w:pStyle w:val="PreformattedText"/>
      </w:pPr>
      <w:r>
        <w:t>export class ShipSpecificAttackStrategy extends AttackStrategyDecorator {</w:t>
      </w:r>
    </w:p>
    <w:p w14:paraId="4CEA1014" w14:textId="77777777" w:rsidR="00900B55" w:rsidRDefault="00000000">
      <w:pPr>
        <w:pStyle w:val="PreformattedText"/>
      </w:pPr>
      <w:r>
        <w:t xml:space="preserve">  private affectedClasses: ShipClass[];</w:t>
      </w:r>
    </w:p>
    <w:p w14:paraId="4A77A67B" w14:textId="77777777" w:rsidR="00900B55" w:rsidRDefault="00900B55">
      <w:pPr>
        <w:pStyle w:val="PreformattedText"/>
      </w:pPr>
    </w:p>
    <w:p w14:paraId="6B3AA701" w14:textId="77777777" w:rsidR="00900B55" w:rsidRDefault="00000000">
      <w:pPr>
        <w:pStyle w:val="PreformattedText"/>
      </w:pPr>
      <w:r>
        <w:t xml:space="preserve">  constructor(</w:t>
      </w:r>
    </w:p>
    <w:p w14:paraId="4425C7E6" w14:textId="77777777" w:rsidR="00900B55" w:rsidRDefault="00000000">
      <w:pPr>
        <w:pStyle w:val="PreformattedText"/>
      </w:pPr>
      <w:r>
        <w:t xml:space="preserve">    baseAttackStrategy: IAttackStrategy,</w:t>
      </w:r>
    </w:p>
    <w:p w14:paraId="7872AA2D" w14:textId="77777777" w:rsidR="00900B55" w:rsidRDefault="00000000">
      <w:pPr>
        <w:pStyle w:val="PreformattedText"/>
      </w:pPr>
      <w:r>
        <w:t xml:space="preserve">    affectedClasses: ShipClass[]</w:t>
      </w:r>
    </w:p>
    <w:p w14:paraId="61F78891" w14:textId="77777777" w:rsidR="00900B55" w:rsidRDefault="00000000">
      <w:pPr>
        <w:pStyle w:val="PreformattedText"/>
      </w:pPr>
      <w:r>
        <w:t xml:space="preserve">  ) {</w:t>
      </w:r>
    </w:p>
    <w:p w14:paraId="703F0534" w14:textId="77777777" w:rsidR="00900B55" w:rsidRDefault="00000000">
      <w:pPr>
        <w:pStyle w:val="PreformattedText"/>
      </w:pPr>
      <w:r>
        <w:t xml:space="preserve">    super();</w:t>
      </w:r>
    </w:p>
    <w:p w14:paraId="3CB796A0" w14:textId="77777777" w:rsidR="00900B55" w:rsidRDefault="00900B55">
      <w:pPr>
        <w:pStyle w:val="PreformattedText"/>
      </w:pPr>
    </w:p>
    <w:p w14:paraId="6A1A3FFB" w14:textId="77777777" w:rsidR="00900B55" w:rsidRDefault="00000000">
      <w:pPr>
        <w:pStyle w:val="PreformattedText"/>
      </w:pPr>
      <w:r>
        <w:t xml:space="preserve">    this.baseAttackStrategy = baseAttackStrategy;</w:t>
      </w:r>
    </w:p>
    <w:p w14:paraId="0C156172" w14:textId="77777777" w:rsidR="00900B55" w:rsidRDefault="00000000">
      <w:pPr>
        <w:pStyle w:val="PreformattedText"/>
      </w:pPr>
      <w:r>
        <w:t xml:space="preserve">    this.affectedClasses = affectedClasses;</w:t>
      </w:r>
    </w:p>
    <w:p w14:paraId="2B47FD0D" w14:textId="77777777" w:rsidR="00900B55" w:rsidRDefault="00000000">
      <w:pPr>
        <w:pStyle w:val="PreformattedText"/>
      </w:pPr>
      <w:r>
        <w:t xml:space="preserve">  }</w:t>
      </w:r>
    </w:p>
    <w:p w14:paraId="03C39CC4" w14:textId="77777777" w:rsidR="00900B55" w:rsidRDefault="00900B55">
      <w:pPr>
        <w:pStyle w:val="PreformattedText"/>
      </w:pPr>
    </w:p>
    <w:p w14:paraId="0261B1CC" w14:textId="77777777" w:rsidR="00900B55" w:rsidRDefault="00000000">
      <w:pPr>
        <w:pStyle w:val="PreformattedText"/>
      </w:pPr>
      <w:r>
        <w:t xml:space="preserve">  attack(tile: MapTile, map: MatchMap): void {</w:t>
      </w:r>
    </w:p>
    <w:p w14:paraId="78EE8120" w14:textId="77777777" w:rsidR="00900B55" w:rsidRDefault="00000000">
      <w:pPr>
        <w:pStyle w:val="PreformattedText"/>
      </w:pPr>
      <w:r>
        <w:t xml:space="preserve">    if (</w:t>
      </w:r>
    </w:p>
    <w:p w14:paraId="70DC944C" w14:textId="77777777" w:rsidR="00900B55" w:rsidRDefault="00000000">
      <w:pPr>
        <w:pStyle w:val="PreformattedText"/>
      </w:pPr>
      <w:r>
        <w:t xml:space="preserve">      !tile.shipPart ||</w:t>
      </w:r>
    </w:p>
    <w:p w14:paraId="59321920" w14:textId="77777777" w:rsidR="00900B55" w:rsidRDefault="00000000">
      <w:pPr>
        <w:pStyle w:val="PreformattedText"/>
      </w:pPr>
      <w:r>
        <w:t xml:space="preserve">      this.affectedClasses.includes(tile.shipPart.shipClass)</w:t>
      </w:r>
    </w:p>
    <w:p w14:paraId="71FAC1A8" w14:textId="77777777" w:rsidR="00900B55" w:rsidRDefault="00000000">
      <w:pPr>
        <w:pStyle w:val="PreformattedText"/>
      </w:pPr>
      <w:r>
        <w:t xml:space="preserve">    ) {</w:t>
      </w:r>
    </w:p>
    <w:p w14:paraId="3BE42C7D" w14:textId="77777777" w:rsidR="00900B55" w:rsidRDefault="00000000">
      <w:pPr>
        <w:pStyle w:val="PreformattedText"/>
      </w:pPr>
      <w:r>
        <w:t xml:space="preserve">      this.baseAttackStrategy!.attack(tile, map);</w:t>
      </w:r>
    </w:p>
    <w:p w14:paraId="3B8B84F6" w14:textId="77777777" w:rsidR="00900B55" w:rsidRDefault="00900B55">
      <w:pPr>
        <w:pStyle w:val="PreformattedText"/>
      </w:pPr>
    </w:p>
    <w:p w14:paraId="7278AB21" w14:textId="77777777" w:rsidR="00900B55" w:rsidRDefault="00000000">
      <w:pPr>
        <w:pStyle w:val="PreformattedText"/>
      </w:pPr>
      <w:r>
        <w:t xml:space="preserve">      console.log(</w:t>
      </w:r>
    </w:p>
    <w:p w14:paraId="1A4A020F" w14:textId="77777777" w:rsidR="00900B55" w:rsidRDefault="00000000">
      <w:pPr>
        <w:pStyle w:val="PreformattedText"/>
      </w:pPr>
      <w:r>
        <w:t xml:space="preserve">        `ship specific(${this.affectedClasses}) attack on ${tile.x}-${tile.y}`</w:t>
      </w:r>
    </w:p>
    <w:p w14:paraId="243DB0AC" w14:textId="77777777" w:rsidR="00900B55" w:rsidRDefault="00000000">
      <w:pPr>
        <w:pStyle w:val="PreformattedText"/>
      </w:pPr>
      <w:r>
        <w:t xml:space="preserve">      );</w:t>
      </w:r>
    </w:p>
    <w:p w14:paraId="6DAF8B4D" w14:textId="77777777" w:rsidR="00900B55" w:rsidRDefault="00000000">
      <w:pPr>
        <w:pStyle w:val="PreformattedText"/>
      </w:pPr>
      <w:r>
        <w:t xml:space="preserve">    }</w:t>
      </w:r>
    </w:p>
    <w:p w14:paraId="027FFA7E" w14:textId="77777777" w:rsidR="00900B55" w:rsidRDefault="00000000">
      <w:pPr>
        <w:pStyle w:val="PreformattedText"/>
      </w:pPr>
      <w:r>
        <w:t xml:space="preserve">  }</w:t>
      </w:r>
    </w:p>
    <w:p w14:paraId="02B96E72" w14:textId="77777777" w:rsidR="00900B55" w:rsidRDefault="00000000">
      <w:pPr>
        <w:pStyle w:val="PreformattedText"/>
      </w:pPr>
      <w:r>
        <w:t>}</w:t>
      </w:r>
    </w:p>
    <w:p w14:paraId="1ECEC783" w14:textId="77777777" w:rsidR="00900B55" w:rsidRDefault="00900B55">
      <w:pPr>
        <w:pStyle w:val="PreformattedText"/>
      </w:pPr>
    </w:p>
    <w:p w14:paraId="7DC8AA9F" w14:textId="77777777" w:rsidR="00900B55" w:rsidRDefault="00000000">
      <w:pPr>
        <w:pStyle w:val="PreformattedText"/>
      </w:pPr>
      <w:r>
        <w:t>export class ClassicAttackStrategy extends AttackStrategyDecorator {</w:t>
      </w:r>
    </w:p>
    <w:p w14:paraId="16469D9C" w14:textId="77777777" w:rsidR="00900B55" w:rsidRDefault="00000000">
      <w:pPr>
        <w:pStyle w:val="PreformattedText"/>
      </w:pPr>
      <w:r>
        <w:t xml:space="preserve">  constructor() {</w:t>
      </w:r>
    </w:p>
    <w:p w14:paraId="2E19294A" w14:textId="77777777" w:rsidR="00900B55" w:rsidRDefault="00000000">
      <w:pPr>
        <w:pStyle w:val="PreformattedText"/>
      </w:pPr>
      <w:r>
        <w:t xml:space="preserve">    super();</w:t>
      </w:r>
    </w:p>
    <w:p w14:paraId="1651B787" w14:textId="77777777" w:rsidR="00900B55" w:rsidRDefault="00900B55">
      <w:pPr>
        <w:pStyle w:val="PreformattedText"/>
      </w:pPr>
    </w:p>
    <w:p w14:paraId="57FA7FFF" w14:textId="77777777" w:rsidR="00900B55" w:rsidRDefault="00000000">
      <w:pPr>
        <w:pStyle w:val="PreformattedText"/>
      </w:pPr>
      <w:r>
        <w:t xml:space="preserve">    this.baseAttackStrategy = new DefaultAttackStrategy();</w:t>
      </w:r>
    </w:p>
    <w:p w14:paraId="400D3E31" w14:textId="77777777" w:rsidR="00900B55" w:rsidRDefault="00000000">
      <w:pPr>
        <w:pStyle w:val="PreformattedText"/>
      </w:pPr>
      <w:r>
        <w:t xml:space="preserve">  }</w:t>
      </w:r>
    </w:p>
    <w:p w14:paraId="5717AE7F" w14:textId="77777777" w:rsidR="00900B55" w:rsidRDefault="00900B55">
      <w:pPr>
        <w:pStyle w:val="PreformattedText"/>
      </w:pPr>
    </w:p>
    <w:p w14:paraId="428E3007" w14:textId="77777777" w:rsidR="00900B55" w:rsidRDefault="00000000">
      <w:pPr>
        <w:pStyle w:val="PreformattedText"/>
      </w:pPr>
      <w:r>
        <w:t xml:space="preserve">  attack(tile: MapTile, map: MatchMap): void {</w:t>
      </w:r>
    </w:p>
    <w:p w14:paraId="63D559FA" w14:textId="77777777" w:rsidR="00900B55" w:rsidRDefault="00000000">
      <w:pPr>
        <w:pStyle w:val="PreformattedText"/>
      </w:pPr>
      <w:r>
        <w:t xml:space="preserve">    this.baseAttackStrategy!.attack(tile, map);</w:t>
      </w:r>
    </w:p>
    <w:p w14:paraId="0AE9B912" w14:textId="77777777" w:rsidR="00900B55" w:rsidRDefault="00900B55">
      <w:pPr>
        <w:pStyle w:val="PreformattedText"/>
      </w:pPr>
    </w:p>
    <w:p w14:paraId="436D9492" w14:textId="77777777" w:rsidR="00900B55" w:rsidRDefault="00000000">
      <w:pPr>
        <w:pStyle w:val="PreformattedText"/>
      </w:pPr>
      <w:r>
        <w:t xml:space="preserve">    if (!!tile.shipPart) {</w:t>
      </w:r>
    </w:p>
    <w:p w14:paraId="5DE9853F" w14:textId="77777777" w:rsidR="00900B55" w:rsidRDefault="00000000">
      <w:pPr>
        <w:pStyle w:val="PreformattedText"/>
      </w:pPr>
      <w:r>
        <w:t xml:space="preserve">      tile.shipPart.isDestroyed = true;</w:t>
      </w:r>
    </w:p>
    <w:p w14:paraId="62A9A46A" w14:textId="77777777" w:rsidR="00900B55" w:rsidRDefault="00000000">
      <w:pPr>
        <w:pStyle w:val="PreformattedText"/>
      </w:pPr>
      <w:r>
        <w:t xml:space="preserve">      tile.isShipPartDestroyed = true;</w:t>
      </w:r>
    </w:p>
    <w:p w14:paraId="2115713E" w14:textId="77777777" w:rsidR="00900B55" w:rsidRDefault="00000000">
      <w:pPr>
        <w:pStyle w:val="PreformattedText"/>
      </w:pPr>
      <w:r>
        <w:t xml:space="preserve">    }</w:t>
      </w:r>
    </w:p>
    <w:p w14:paraId="4EA61F3B" w14:textId="77777777" w:rsidR="00900B55" w:rsidRDefault="00900B55">
      <w:pPr>
        <w:pStyle w:val="PreformattedText"/>
      </w:pPr>
    </w:p>
    <w:p w14:paraId="5608EDC1" w14:textId="77777777" w:rsidR="00900B55" w:rsidRDefault="00000000">
      <w:pPr>
        <w:pStyle w:val="PreformattedText"/>
      </w:pPr>
      <w:r>
        <w:t xml:space="preserve">    console.log(`classic attack on ${tile.x}-${tile.y}`);</w:t>
      </w:r>
    </w:p>
    <w:p w14:paraId="2F95DE5B" w14:textId="77777777" w:rsidR="00900B55" w:rsidRDefault="00000000">
      <w:pPr>
        <w:pStyle w:val="PreformattedText"/>
      </w:pPr>
      <w:r>
        <w:t xml:space="preserve">  }</w:t>
      </w:r>
    </w:p>
    <w:p w14:paraId="23800959" w14:textId="77777777" w:rsidR="00900B55" w:rsidRDefault="00000000">
      <w:pPr>
        <w:pStyle w:val="PreformattedText"/>
      </w:pPr>
      <w:r>
        <w:t>}</w:t>
      </w:r>
    </w:p>
    <w:p w14:paraId="01F36F55" w14:textId="77777777" w:rsidR="00900B55" w:rsidRDefault="00900B55">
      <w:pPr>
        <w:pStyle w:val="PreformattedText"/>
      </w:pPr>
    </w:p>
    <w:p w14:paraId="7302B4BE" w14:textId="77777777" w:rsidR="00900B55" w:rsidRDefault="00000000">
      <w:pPr>
        <w:pStyle w:val="PreformattedText"/>
      </w:pPr>
      <w:r>
        <w:t>export class StandardAttackStrategy extends AttackStrategyDecorator {</w:t>
      </w:r>
    </w:p>
    <w:p w14:paraId="49DCC4F3" w14:textId="77777777" w:rsidR="00900B55" w:rsidRDefault="00000000">
      <w:pPr>
        <w:pStyle w:val="PreformattedText"/>
      </w:pPr>
      <w:r>
        <w:t xml:space="preserve">  constructor(damage: number) {</w:t>
      </w:r>
    </w:p>
    <w:p w14:paraId="357C8CA6" w14:textId="77777777" w:rsidR="00900B55" w:rsidRDefault="00000000">
      <w:pPr>
        <w:pStyle w:val="PreformattedText"/>
      </w:pPr>
      <w:r>
        <w:t xml:space="preserve">    super();</w:t>
      </w:r>
    </w:p>
    <w:p w14:paraId="062C8524" w14:textId="77777777" w:rsidR="00900B55" w:rsidRDefault="00900B55">
      <w:pPr>
        <w:pStyle w:val="PreformattedText"/>
      </w:pPr>
    </w:p>
    <w:p w14:paraId="74FC5878" w14:textId="77777777" w:rsidR="00900B55" w:rsidRDefault="00000000">
      <w:pPr>
        <w:pStyle w:val="PreformattedText"/>
      </w:pPr>
      <w:r>
        <w:t xml:space="preserve">    const defaultAttackStrategy = new DefaultAttackStrategy();</w:t>
      </w:r>
    </w:p>
    <w:p w14:paraId="0FDADBBF" w14:textId="77777777" w:rsidR="00900B55" w:rsidRDefault="00000000">
      <w:pPr>
        <w:pStyle w:val="PreformattedText"/>
      </w:pPr>
      <w:r>
        <w:t xml:space="preserve">    const damageAttackStrategy = new DamageAttackStrategy(</w:t>
      </w:r>
    </w:p>
    <w:p w14:paraId="5A2CF472" w14:textId="77777777" w:rsidR="00900B55" w:rsidRDefault="00000000">
      <w:pPr>
        <w:pStyle w:val="PreformattedText"/>
      </w:pPr>
      <w:r>
        <w:t xml:space="preserve">      defaultAttackStrategy,</w:t>
      </w:r>
    </w:p>
    <w:p w14:paraId="09AA8CE3" w14:textId="77777777" w:rsidR="00900B55" w:rsidRDefault="00000000">
      <w:pPr>
        <w:pStyle w:val="PreformattedText"/>
      </w:pPr>
      <w:r>
        <w:t xml:space="preserve">      damage</w:t>
      </w:r>
    </w:p>
    <w:p w14:paraId="6EEBA146" w14:textId="77777777" w:rsidR="00900B55" w:rsidRDefault="00000000">
      <w:pPr>
        <w:pStyle w:val="PreformattedText"/>
      </w:pPr>
      <w:r>
        <w:t xml:space="preserve">    );</w:t>
      </w:r>
    </w:p>
    <w:p w14:paraId="6096FF33" w14:textId="77777777" w:rsidR="00900B55" w:rsidRDefault="00900B55">
      <w:pPr>
        <w:pStyle w:val="PreformattedText"/>
      </w:pPr>
    </w:p>
    <w:p w14:paraId="1BC942A3" w14:textId="77777777" w:rsidR="00900B55" w:rsidRDefault="00000000">
      <w:pPr>
        <w:pStyle w:val="PreformattedText"/>
      </w:pPr>
      <w:r>
        <w:t xml:space="preserve">    const affectedClasses = [</w:t>
      </w:r>
    </w:p>
    <w:p w14:paraId="130E2B67" w14:textId="77777777" w:rsidR="00900B55" w:rsidRDefault="00000000">
      <w:pPr>
        <w:pStyle w:val="PreformattedText"/>
      </w:pPr>
      <w:r>
        <w:t xml:space="preserve">      ShipClass.Carrier,</w:t>
      </w:r>
    </w:p>
    <w:p w14:paraId="21A3CD23" w14:textId="77777777" w:rsidR="00900B55" w:rsidRDefault="00000000">
      <w:pPr>
        <w:pStyle w:val="PreformattedText"/>
      </w:pPr>
      <w:r>
        <w:t xml:space="preserve">      ShipClass.Battleship,</w:t>
      </w:r>
    </w:p>
    <w:p w14:paraId="24016C77" w14:textId="77777777" w:rsidR="00900B55" w:rsidRDefault="00000000">
      <w:pPr>
        <w:pStyle w:val="PreformattedText"/>
      </w:pPr>
      <w:r>
        <w:t xml:space="preserve">      ShipClass.Cruiser,</w:t>
      </w:r>
    </w:p>
    <w:p w14:paraId="65AAE646" w14:textId="77777777" w:rsidR="00900B55" w:rsidRDefault="00000000">
      <w:pPr>
        <w:pStyle w:val="PreformattedText"/>
      </w:pPr>
      <w:r>
        <w:t xml:space="preserve">      ShipClass.Speedboat,</w:t>
      </w:r>
    </w:p>
    <w:p w14:paraId="6850EB7C" w14:textId="77777777" w:rsidR="00900B55" w:rsidRDefault="00000000">
      <w:pPr>
        <w:pStyle w:val="PreformattedText"/>
      </w:pPr>
      <w:r>
        <w:t xml:space="preserve">    ];</w:t>
      </w:r>
    </w:p>
    <w:p w14:paraId="0366EF02" w14:textId="77777777" w:rsidR="00900B55" w:rsidRDefault="00000000">
      <w:pPr>
        <w:pStyle w:val="PreformattedText"/>
      </w:pPr>
      <w:r>
        <w:t xml:space="preserve">    const shipSpecificAttackStrategy = new ShipSpecificAttackStrategy(</w:t>
      </w:r>
    </w:p>
    <w:p w14:paraId="1EEBD5FA" w14:textId="77777777" w:rsidR="00900B55" w:rsidRDefault="00000000">
      <w:pPr>
        <w:pStyle w:val="PreformattedText"/>
      </w:pPr>
      <w:r>
        <w:t xml:space="preserve">      damageAttackStrategy,</w:t>
      </w:r>
    </w:p>
    <w:p w14:paraId="587C9EC7" w14:textId="77777777" w:rsidR="00900B55" w:rsidRDefault="00000000">
      <w:pPr>
        <w:pStyle w:val="PreformattedText"/>
      </w:pPr>
      <w:r>
        <w:t xml:space="preserve">      affectedClasses</w:t>
      </w:r>
    </w:p>
    <w:p w14:paraId="3FE412A8" w14:textId="77777777" w:rsidR="00900B55" w:rsidRDefault="00000000">
      <w:pPr>
        <w:pStyle w:val="PreformattedText"/>
      </w:pPr>
      <w:r>
        <w:t xml:space="preserve">    );</w:t>
      </w:r>
    </w:p>
    <w:p w14:paraId="2BAC931F" w14:textId="77777777" w:rsidR="00900B55" w:rsidRDefault="00900B55">
      <w:pPr>
        <w:pStyle w:val="PreformattedText"/>
      </w:pPr>
    </w:p>
    <w:p w14:paraId="1694C8CE" w14:textId="77777777" w:rsidR="00900B55" w:rsidRDefault="00000000">
      <w:pPr>
        <w:pStyle w:val="PreformattedText"/>
      </w:pPr>
      <w:r>
        <w:t xml:space="preserve">    this.baseAttackStrategy = shipSpecificAttackStrategy;</w:t>
      </w:r>
    </w:p>
    <w:p w14:paraId="64E857AE" w14:textId="77777777" w:rsidR="00900B55" w:rsidRDefault="00000000">
      <w:pPr>
        <w:pStyle w:val="PreformattedText"/>
      </w:pPr>
      <w:r>
        <w:t xml:space="preserve">  }</w:t>
      </w:r>
    </w:p>
    <w:p w14:paraId="4078AE0A" w14:textId="77777777" w:rsidR="00900B55" w:rsidRDefault="00900B55">
      <w:pPr>
        <w:pStyle w:val="PreformattedText"/>
      </w:pPr>
    </w:p>
    <w:p w14:paraId="70B98AD3" w14:textId="77777777" w:rsidR="00900B55" w:rsidRDefault="00000000">
      <w:pPr>
        <w:pStyle w:val="PreformattedText"/>
      </w:pPr>
      <w:r>
        <w:t xml:space="preserve">  attack(tile: MapTile, map: MatchMap): void {</w:t>
      </w:r>
    </w:p>
    <w:p w14:paraId="190FAEA6" w14:textId="77777777" w:rsidR="00900B55" w:rsidRDefault="00000000">
      <w:pPr>
        <w:pStyle w:val="PreformattedText"/>
      </w:pPr>
      <w:r>
        <w:t xml:space="preserve">    this.baseAttackStrategy!.attack(tile, map);</w:t>
      </w:r>
    </w:p>
    <w:p w14:paraId="09ABE2A9" w14:textId="77777777" w:rsidR="00900B55" w:rsidRDefault="00000000">
      <w:pPr>
        <w:pStyle w:val="PreformattedText"/>
      </w:pPr>
      <w:r>
        <w:t xml:space="preserve">    console.log(`standard attack on ${tile.x}-${tile.y}`);</w:t>
      </w:r>
    </w:p>
    <w:p w14:paraId="22232465" w14:textId="77777777" w:rsidR="00900B55" w:rsidRDefault="00000000">
      <w:pPr>
        <w:pStyle w:val="PreformattedText"/>
      </w:pPr>
      <w:r>
        <w:t xml:space="preserve">  }</w:t>
      </w:r>
    </w:p>
    <w:p w14:paraId="3937F69B" w14:textId="77777777" w:rsidR="00900B55" w:rsidRDefault="00000000">
      <w:pPr>
        <w:pStyle w:val="PreformattedText"/>
      </w:pPr>
      <w:r>
        <w:t>}</w:t>
      </w:r>
    </w:p>
    <w:p w14:paraId="32FC6FD3" w14:textId="77777777" w:rsidR="00900B55" w:rsidRDefault="00900B55">
      <w:pPr>
        <w:pStyle w:val="PreformattedText"/>
      </w:pPr>
    </w:p>
    <w:p w14:paraId="195AD17D" w14:textId="77777777" w:rsidR="00900B55" w:rsidRDefault="00000000">
      <w:pPr>
        <w:pStyle w:val="PreformattedText"/>
      </w:pPr>
      <w:r>
        <w:t>export class HighExplosiveAttackStrategy extends AttackStrategyDecorator {</w:t>
      </w:r>
    </w:p>
    <w:p w14:paraId="4C236819" w14:textId="77777777" w:rsidR="00900B55" w:rsidRDefault="00000000">
      <w:pPr>
        <w:pStyle w:val="PreformattedText"/>
      </w:pPr>
      <w:r>
        <w:t xml:space="preserve">  constructor(damage: number, impactRadius: number) {</w:t>
      </w:r>
    </w:p>
    <w:p w14:paraId="055D700F" w14:textId="77777777" w:rsidR="00900B55" w:rsidRDefault="00000000">
      <w:pPr>
        <w:pStyle w:val="PreformattedText"/>
      </w:pPr>
      <w:r>
        <w:t xml:space="preserve">    super();</w:t>
      </w:r>
    </w:p>
    <w:p w14:paraId="6CA0B548" w14:textId="77777777" w:rsidR="00900B55" w:rsidRDefault="00900B55">
      <w:pPr>
        <w:pStyle w:val="PreformattedText"/>
      </w:pPr>
    </w:p>
    <w:p w14:paraId="6C577015" w14:textId="77777777" w:rsidR="00900B55" w:rsidRDefault="00000000">
      <w:pPr>
        <w:pStyle w:val="PreformattedText"/>
      </w:pPr>
      <w:r>
        <w:t xml:space="preserve">    const defaultAttackStrategy = new DefaultAttackStrategy();</w:t>
      </w:r>
    </w:p>
    <w:p w14:paraId="7173C93E" w14:textId="77777777" w:rsidR="00900B55" w:rsidRDefault="00000000">
      <w:pPr>
        <w:pStyle w:val="PreformattedText"/>
      </w:pPr>
      <w:r>
        <w:t xml:space="preserve">    const damageAttackStrategy = new DamageAttackStrategy(</w:t>
      </w:r>
    </w:p>
    <w:p w14:paraId="01FC33DB" w14:textId="77777777" w:rsidR="00900B55" w:rsidRDefault="00000000">
      <w:pPr>
        <w:pStyle w:val="PreformattedText"/>
      </w:pPr>
      <w:r>
        <w:t xml:space="preserve">      defaultAttackStrategy,</w:t>
      </w:r>
    </w:p>
    <w:p w14:paraId="435E146D" w14:textId="77777777" w:rsidR="00900B55" w:rsidRDefault="00000000">
      <w:pPr>
        <w:pStyle w:val="PreformattedText"/>
      </w:pPr>
      <w:r>
        <w:t xml:space="preserve">      damage</w:t>
      </w:r>
    </w:p>
    <w:p w14:paraId="0B427876" w14:textId="77777777" w:rsidR="00900B55" w:rsidRDefault="00000000">
      <w:pPr>
        <w:pStyle w:val="PreformattedText"/>
      </w:pPr>
      <w:r>
        <w:t xml:space="preserve">    );</w:t>
      </w:r>
    </w:p>
    <w:p w14:paraId="10140FB3" w14:textId="77777777" w:rsidR="00900B55" w:rsidRDefault="00900B55">
      <w:pPr>
        <w:pStyle w:val="PreformattedText"/>
      </w:pPr>
    </w:p>
    <w:p w14:paraId="6CAB0EC8" w14:textId="77777777" w:rsidR="00900B55" w:rsidRDefault="00000000">
      <w:pPr>
        <w:pStyle w:val="PreformattedText"/>
      </w:pPr>
      <w:r>
        <w:lastRenderedPageBreak/>
        <w:t xml:space="preserve">    const affectedClasses = [</w:t>
      </w:r>
    </w:p>
    <w:p w14:paraId="7962F6CE" w14:textId="77777777" w:rsidR="00900B55" w:rsidRDefault="00000000">
      <w:pPr>
        <w:pStyle w:val="PreformattedText"/>
      </w:pPr>
      <w:r>
        <w:t xml:space="preserve">      ShipClass.Carrier,</w:t>
      </w:r>
    </w:p>
    <w:p w14:paraId="64A32941" w14:textId="77777777" w:rsidR="00900B55" w:rsidRDefault="00000000">
      <w:pPr>
        <w:pStyle w:val="PreformattedText"/>
      </w:pPr>
      <w:r>
        <w:t xml:space="preserve">      ShipClass.Battleship,</w:t>
      </w:r>
    </w:p>
    <w:p w14:paraId="62729C85" w14:textId="77777777" w:rsidR="00900B55" w:rsidRDefault="00000000">
      <w:pPr>
        <w:pStyle w:val="PreformattedText"/>
      </w:pPr>
      <w:r>
        <w:t xml:space="preserve">      ShipClass.Cruiser,</w:t>
      </w:r>
    </w:p>
    <w:p w14:paraId="61EB8876" w14:textId="77777777" w:rsidR="00900B55" w:rsidRDefault="00000000">
      <w:pPr>
        <w:pStyle w:val="PreformattedText"/>
      </w:pPr>
      <w:r>
        <w:t xml:space="preserve">      ShipClass.Speedboat,</w:t>
      </w:r>
    </w:p>
    <w:p w14:paraId="23DEF128" w14:textId="77777777" w:rsidR="00900B55" w:rsidRDefault="00000000">
      <w:pPr>
        <w:pStyle w:val="PreformattedText"/>
      </w:pPr>
      <w:r>
        <w:t xml:space="preserve">    ];</w:t>
      </w:r>
    </w:p>
    <w:p w14:paraId="3AD660A7" w14:textId="77777777" w:rsidR="00900B55" w:rsidRDefault="00000000">
      <w:pPr>
        <w:pStyle w:val="PreformattedText"/>
      </w:pPr>
      <w:r>
        <w:t xml:space="preserve">    const shipSpecificAttackStrategy = new ShipSpecificAttackStrategy(</w:t>
      </w:r>
    </w:p>
    <w:p w14:paraId="4D46A755" w14:textId="77777777" w:rsidR="00900B55" w:rsidRDefault="00000000">
      <w:pPr>
        <w:pStyle w:val="PreformattedText"/>
      </w:pPr>
      <w:r>
        <w:t xml:space="preserve">      damageAttackStrategy,</w:t>
      </w:r>
    </w:p>
    <w:p w14:paraId="2A8E385B" w14:textId="77777777" w:rsidR="00900B55" w:rsidRDefault="00000000">
      <w:pPr>
        <w:pStyle w:val="PreformattedText"/>
      </w:pPr>
      <w:r>
        <w:t xml:space="preserve">      affectedClasses</w:t>
      </w:r>
    </w:p>
    <w:p w14:paraId="2D14B1AF" w14:textId="77777777" w:rsidR="00900B55" w:rsidRDefault="00000000">
      <w:pPr>
        <w:pStyle w:val="PreformattedText"/>
      </w:pPr>
      <w:r>
        <w:t xml:space="preserve">    );</w:t>
      </w:r>
    </w:p>
    <w:p w14:paraId="0DF14A03" w14:textId="77777777" w:rsidR="00900B55" w:rsidRDefault="00000000">
      <w:pPr>
        <w:pStyle w:val="PreformattedText"/>
      </w:pPr>
      <w:r>
        <w:t xml:space="preserve">    const areaAttackStrategy = new AreaAttackStrategy(</w:t>
      </w:r>
    </w:p>
    <w:p w14:paraId="7CB11AD8" w14:textId="77777777" w:rsidR="00900B55" w:rsidRDefault="00000000">
      <w:pPr>
        <w:pStyle w:val="PreformattedText"/>
      </w:pPr>
      <w:r>
        <w:t xml:space="preserve">      shipSpecificAttackStrategy,</w:t>
      </w:r>
    </w:p>
    <w:p w14:paraId="315FD4CB" w14:textId="77777777" w:rsidR="00900B55" w:rsidRDefault="00000000">
      <w:pPr>
        <w:pStyle w:val="PreformattedText"/>
      </w:pPr>
      <w:r>
        <w:t xml:space="preserve">      impactRadius</w:t>
      </w:r>
    </w:p>
    <w:p w14:paraId="44734131" w14:textId="77777777" w:rsidR="00900B55" w:rsidRDefault="00000000">
      <w:pPr>
        <w:pStyle w:val="PreformattedText"/>
      </w:pPr>
      <w:r>
        <w:t xml:space="preserve">    );</w:t>
      </w:r>
    </w:p>
    <w:p w14:paraId="1498DFA7" w14:textId="77777777" w:rsidR="00900B55" w:rsidRDefault="00900B55">
      <w:pPr>
        <w:pStyle w:val="PreformattedText"/>
      </w:pPr>
    </w:p>
    <w:p w14:paraId="47C8BDE5" w14:textId="77777777" w:rsidR="00900B55" w:rsidRDefault="00000000">
      <w:pPr>
        <w:pStyle w:val="PreformattedText"/>
      </w:pPr>
      <w:r>
        <w:t xml:space="preserve">    this.baseAttackStrategy = areaAttackStrategy;</w:t>
      </w:r>
    </w:p>
    <w:p w14:paraId="7B29C4D1" w14:textId="77777777" w:rsidR="00900B55" w:rsidRDefault="00000000">
      <w:pPr>
        <w:pStyle w:val="PreformattedText"/>
      </w:pPr>
      <w:r>
        <w:t xml:space="preserve">  }</w:t>
      </w:r>
    </w:p>
    <w:p w14:paraId="0C7082D6" w14:textId="77777777" w:rsidR="00900B55" w:rsidRDefault="00900B55">
      <w:pPr>
        <w:pStyle w:val="PreformattedText"/>
      </w:pPr>
    </w:p>
    <w:p w14:paraId="5357F76D" w14:textId="77777777" w:rsidR="00900B55" w:rsidRDefault="00000000">
      <w:pPr>
        <w:pStyle w:val="PreformattedText"/>
      </w:pPr>
      <w:r>
        <w:t xml:space="preserve">  attack(tile: MapTile, map: MatchMap): void {</w:t>
      </w:r>
    </w:p>
    <w:p w14:paraId="70BBE676" w14:textId="77777777" w:rsidR="00900B55" w:rsidRDefault="00000000">
      <w:pPr>
        <w:pStyle w:val="PreformattedText"/>
      </w:pPr>
      <w:r>
        <w:t xml:space="preserve">    this.baseAttackStrategy!.attack(tile, map);</w:t>
      </w:r>
    </w:p>
    <w:p w14:paraId="73854336" w14:textId="77777777" w:rsidR="00900B55" w:rsidRDefault="00000000">
      <w:pPr>
        <w:pStyle w:val="PreformattedText"/>
      </w:pPr>
      <w:r>
        <w:t xml:space="preserve">    console.log(`high explosive attack on ${tile.x}-${tile.y}`);</w:t>
      </w:r>
    </w:p>
    <w:p w14:paraId="5A7062AE" w14:textId="77777777" w:rsidR="00900B55" w:rsidRDefault="00000000">
      <w:pPr>
        <w:pStyle w:val="PreformattedText"/>
      </w:pPr>
      <w:r>
        <w:t xml:space="preserve">  }</w:t>
      </w:r>
    </w:p>
    <w:p w14:paraId="248694FD" w14:textId="77777777" w:rsidR="00900B55" w:rsidRDefault="00000000">
      <w:pPr>
        <w:pStyle w:val="PreformattedText"/>
      </w:pPr>
      <w:r>
        <w:t>}</w:t>
      </w:r>
    </w:p>
    <w:p w14:paraId="5A0E7757" w14:textId="77777777" w:rsidR="00900B55" w:rsidRDefault="00900B55">
      <w:pPr>
        <w:pStyle w:val="PreformattedText"/>
      </w:pPr>
    </w:p>
    <w:p w14:paraId="78051EBE" w14:textId="77777777" w:rsidR="00900B55" w:rsidRDefault="00000000">
      <w:pPr>
        <w:pStyle w:val="PreformattedText"/>
      </w:pPr>
      <w:r>
        <w:t>export class DepthChargeAttackStrategy extends AttackStrategyDecorator {</w:t>
      </w:r>
    </w:p>
    <w:p w14:paraId="77794C91" w14:textId="77777777" w:rsidR="00900B55" w:rsidRDefault="00000000">
      <w:pPr>
        <w:pStyle w:val="PreformattedText"/>
      </w:pPr>
      <w:r>
        <w:t xml:space="preserve">  constructor(damage: number, impactRadius: number) {</w:t>
      </w:r>
    </w:p>
    <w:p w14:paraId="037B4619" w14:textId="77777777" w:rsidR="00900B55" w:rsidRDefault="00000000">
      <w:pPr>
        <w:pStyle w:val="PreformattedText"/>
      </w:pPr>
      <w:r>
        <w:t xml:space="preserve">    super();</w:t>
      </w:r>
    </w:p>
    <w:p w14:paraId="2B3CE475" w14:textId="77777777" w:rsidR="00900B55" w:rsidRDefault="00900B55">
      <w:pPr>
        <w:pStyle w:val="PreformattedText"/>
      </w:pPr>
    </w:p>
    <w:p w14:paraId="5A1518E5" w14:textId="77777777" w:rsidR="00900B55" w:rsidRDefault="00000000">
      <w:pPr>
        <w:pStyle w:val="PreformattedText"/>
      </w:pPr>
      <w:r>
        <w:t xml:space="preserve">    const defaultAttackStrategy = new DefaultAttackStrategy();</w:t>
      </w:r>
    </w:p>
    <w:p w14:paraId="7668F276" w14:textId="77777777" w:rsidR="00900B55" w:rsidRDefault="00000000">
      <w:pPr>
        <w:pStyle w:val="PreformattedText"/>
      </w:pPr>
      <w:r>
        <w:t xml:space="preserve">    const damageAttackStrategy = new DamageAttackStrategy(</w:t>
      </w:r>
    </w:p>
    <w:p w14:paraId="332AA0F0" w14:textId="77777777" w:rsidR="00900B55" w:rsidRDefault="00000000">
      <w:pPr>
        <w:pStyle w:val="PreformattedText"/>
      </w:pPr>
      <w:r>
        <w:t xml:space="preserve">      defaultAttackStrategy,</w:t>
      </w:r>
    </w:p>
    <w:p w14:paraId="056CEBA3" w14:textId="77777777" w:rsidR="00900B55" w:rsidRDefault="00000000">
      <w:pPr>
        <w:pStyle w:val="PreformattedText"/>
      </w:pPr>
      <w:r>
        <w:t xml:space="preserve">      damage</w:t>
      </w:r>
    </w:p>
    <w:p w14:paraId="3E987487" w14:textId="77777777" w:rsidR="00900B55" w:rsidRDefault="00000000">
      <w:pPr>
        <w:pStyle w:val="PreformattedText"/>
      </w:pPr>
      <w:r>
        <w:t xml:space="preserve">    );</w:t>
      </w:r>
    </w:p>
    <w:p w14:paraId="79BB2E3D" w14:textId="77777777" w:rsidR="00900B55" w:rsidRDefault="00900B55">
      <w:pPr>
        <w:pStyle w:val="PreformattedText"/>
      </w:pPr>
    </w:p>
    <w:p w14:paraId="1CE9DA24" w14:textId="77777777" w:rsidR="00900B55" w:rsidRDefault="00000000">
      <w:pPr>
        <w:pStyle w:val="PreformattedText"/>
      </w:pPr>
      <w:r>
        <w:t xml:space="preserve">    const affectedClasses = [ShipClass.Submarine];</w:t>
      </w:r>
    </w:p>
    <w:p w14:paraId="526253D8" w14:textId="77777777" w:rsidR="00900B55" w:rsidRDefault="00000000">
      <w:pPr>
        <w:pStyle w:val="PreformattedText"/>
      </w:pPr>
      <w:r>
        <w:t xml:space="preserve">    const shipSpecificAttackStrategy = new ShipSpecificAttackStrategy(</w:t>
      </w:r>
    </w:p>
    <w:p w14:paraId="21376B39" w14:textId="77777777" w:rsidR="00900B55" w:rsidRDefault="00000000">
      <w:pPr>
        <w:pStyle w:val="PreformattedText"/>
      </w:pPr>
      <w:r>
        <w:t xml:space="preserve">      damageAttackStrategy,</w:t>
      </w:r>
    </w:p>
    <w:p w14:paraId="661936CE" w14:textId="77777777" w:rsidR="00900B55" w:rsidRDefault="00000000">
      <w:pPr>
        <w:pStyle w:val="PreformattedText"/>
      </w:pPr>
      <w:r>
        <w:lastRenderedPageBreak/>
        <w:t xml:space="preserve">      affectedClasses</w:t>
      </w:r>
    </w:p>
    <w:p w14:paraId="70587984" w14:textId="77777777" w:rsidR="00900B55" w:rsidRDefault="00000000">
      <w:pPr>
        <w:pStyle w:val="PreformattedText"/>
      </w:pPr>
      <w:r>
        <w:t xml:space="preserve">    );</w:t>
      </w:r>
    </w:p>
    <w:p w14:paraId="0D3AA063" w14:textId="77777777" w:rsidR="00900B55" w:rsidRDefault="00000000">
      <w:pPr>
        <w:pStyle w:val="PreformattedText"/>
      </w:pPr>
      <w:r>
        <w:t xml:space="preserve">    const areaAttackStrategy = new AreaAttackStrategy(</w:t>
      </w:r>
    </w:p>
    <w:p w14:paraId="1D27AAF1" w14:textId="77777777" w:rsidR="00900B55" w:rsidRDefault="00000000">
      <w:pPr>
        <w:pStyle w:val="PreformattedText"/>
      </w:pPr>
      <w:r>
        <w:t xml:space="preserve">      shipSpecificAttackStrategy,</w:t>
      </w:r>
    </w:p>
    <w:p w14:paraId="15D5A324" w14:textId="77777777" w:rsidR="00900B55" w:rsidRDefault="00000000">
      <w:pPr>
        <w:pStyle w:val="PreformattedText"/>
      </w:pPr>
      <w:r>
        <w:t xml:space="preserve">      impactRadius</w:t>
      </w:r>
    </w:p>
    <w:p w14:paraId="3FE04969" w14:textId="77777777" w:rsidR="00900B55" w:rsidRDefault="00000000">
      <w:pPr>
        <w:pStyle w:val="PreformattedText"/>
      </w:pPr>
      <w:r>
        <w:t xml:space="preserve">    );</w:t>
      </w:r>
    </w:p>
    <w:p w14:paraId="1A6D16DD" w14:textId="77777777" w:rsidR="00900B55" w:rsidRDefault="00900B55">
      <w:pPr>
        <w:pStyle w:val="PreformattedText"/>
      </w:pPr>
    </w:p>
    <w:p w14:paraId="6612EE54" w14:textId="77777777" w:rsidR="00900B55" w:rsidRDefault="00000000">
      <w:pPr>
        <w:pStyle w:val="PreformattedText"/>
      </w:pPr>
      <w:r>
        <w:t xml:space="preserve">    this.baseAttackStrategy = areaAttackStrategy;</w:t>
      </w:r>
    </w:p>
    <w:p w14:paraId="7F4E08BE" w14:textId="77777777" w:rsidR="00900B55" w:rsidRDefault="00000000">
      <w:pPr>
        <w:pStyle w:val="PreformattedText"/>
      </w:pPr>
      <w:r>
        <w:t xml:space="preserve">  }</w:t>
      </w:r>
    </w:p>
    <w:p w14:paraId="6FB2675E" w14:textId="77777777" w:rsidR="00900B55" w:rsidRDefault="00900B55">
      <w:pPr>
        <w:pStyle w:val="PreformattedText"/>
      </w:pPr>
    </w:p>
    <w:p w14:paraId="2A347537" w14:textId="77777777" w:rsidR="00900B55" w:rsidRDefault="00000000">
      <w:pPr>
        <w:pStyle w:val="PreformattedText"/>
      </w:pPr>
      <w:r>
        <w:t xml:space="preserve">  attack(tile: MapTile, map: MatchMap): void {</w:t>
      </w:r>
    </w:p>
    <w:p w14:paraId="39818065" w14:textId="77777777" w:rsidR="00900B55" w:rsidRDefault="00000000">
      <w:pPr>
        <w:pStyle w:val="PreformattedText"/>
      </w:pPr>
      <w:r>
        <w:t xml:space="preserve">    this.baseAttackStrategy!.attack(tile, map);</w:t>
      </w:r>
    </w:p>
    <w:p w14:paraId="38276C1F" w14:textId="77777777" w:rsidR="00900B55" w:rsidRDefault="00000000">
      <w:pPr>
        <w:pStyle w:val="PreformattedText"/>
      </w:pPr>
      <w:r>
        <w:t xml:space="preserve">    console.log(`depth charge attack on ${tile.x}-${tile.y}`);</w:t>
      </w:r>
    </w:p>
    <w:p w14:paraId="5B6BBB66" w14:textId="77777777" w:rsidR="00900B55" w:rsidRDefault="00000000">
      <w:pPr>
        <w:pStyle w:val="PreformattedText"/>
      </w:pPr>
      <w:r>
        <w:t xml:space="preserve">  }</w:t>
      </w:r>
    </w:p>
    <w:p w14:paraId="4F012599" w14:textId="77777777" w:rsidR="00900B55" w:rsidRDefault="00000000">
      <w:pPr>
        <w:pStyle w:val="PreformattedText"/>
      </w:pPr>
      <w:r>
        <w:t>}</w:t>
      </w:r>
    </w:p>
    <w:p w14:paraId="7A0C4DD9" w14:textId="77777777" w:rsidR="00900B55" w:rsidRDefault="00900B55">
      <w:pPr>
        <w:pStyle w:val="PreformattedText"/>
      </w:pPr>
    </w:p>
    <w:p w14:paraId="451373EB" w14:textId="77777777" w:rsidR="00900B55" w:rsidRDefault="00000000">
      <w:pPr>
        <w:pStyle w:val="PreformattedText"/>
      </w:pPr>
      <w:r>
        <w:t>export class ArmorPiercingAttackStrategy extends AttackStrategyDecorator {</w:t>
      </w:r>
    </w:p>
    <w:p w14:paraId="1652E267" w14:textId="77777777" w:rsidR="00900B55" w:rsidRDefault="00000000">
      <w:pPr>
        <w:pStyle w:val="PreformattedText"/>
      </w:pPr>
      <w:r>
        <w:t xml:space="preserve">  constructor(cooldown: number, damage: number) {</w:t>
      </w:r>
    </w:p>
    <w:p w14:paraId="04C44FB4" w14:textId="77777777" w:rsidR="00900B55" w:rsidRDefault="00000000">
      <w:pPr>
        <w:pStyle w:val="PreformattedText"/>
      </w:pPr>
      <w:r>
        <w:t xml:space="preserve">    super();</w:t>
      </w:r>
    </w:p>
    <w:p w14:paraId="7A326E66" w14:textId="77777777" w:rsidR="00900B55" w:rsidRDefault="00900B55">
      <w:pPr>
        <w:pStyle w:val="PreformattedText"/>
      </w:pPr>
    </w:p>
    <w:p w14:paraId="7BC2403A" w14:textId="77777777" w:rsidR="00900B55" w:rsidRDefault="00000000">
      <w:pPr>
        <w:pStyle w:val="PreformattedText"/>
      </w:pPr>
      <w:r>
        <w:t xml:space="preserve">    const defaultAttackStrategy = new DefaultAttackStrategy();</w:t>
      </w:r>
    </w:p>
    <w:p w14:paraId="6626F6F7" w14:textId="77777777" w:rsidR="00900B55" w:rsidRDefault="00000000">
      <w:pPr>
        <w:pStyle w:val="PreformattedText"/>
      </w:pPr>
      <w:r>
        <w:t xml:space="preserve">    const damageAttackStrategy = new DamageAttackStrategy(</w:t>
      </w:r>
    </w:p>
    <w:p w14:paraId="7FDD5258" w14:textId="77777777" w:rsidR="00900B55" w:rsidRDefault="00000000">
      <w:pPr>
        <w:pStyle w:val="PreformattedText"/>
      </w:pPr>
      <w:r>
        <w:t xml:space="preserve">      defaultAttackStrategy,</w:t>
      </w:r>
    </w:p>
    <w:p w14:paraId="68ACFA65" w14:textId="77777777" w:rsidR="00900B55" w:rsidRDefault="00000000">
      <w:pPr>
        <w:pStyle w:val="PreformattedText"/>
      </w:pPr>
      <w:r>
        <w:t xml:space="preserve">      damage</w:t>
      </w:r>
    </w:p>
    <w:p w14:paraId="4F0EDB6B" w14:textId="77777777" w:rsidR="00900B55" w:rsidRDefault="00000000">
      <w:pPr>
        <w:pStyle w:val="PreformattedText"/>
      </w:pPr>
      <w:r>
        <w:t xml:space="preserve">    );</w:t>
      </w:r>
    </w:p>
    <w:p w14:paraId="080472D6" w14:textId="77777777" w:rsidR="00900B55" w:rsidRDefault="00900B55">
      <w:pPr>
        <w:pStyle w:val="PreformattedText"/>
      </w:pPr>
    </w:p>
    <w:p w14:paraId="2DB642DA" w14:textId="77777777" w:rsidR="00900B55" w:rsidRDefault="00000000">
      <w:pPr>
        <w:pStyle w:val="PreformattedText"/>
      </w:pPr>
      <w:r>
        <w:t xml:space="preserve">    const affectedClasses = [</w:t>
      </w:r>
    </w:p>
    <w:p w14:paraId="442F6722" w14:textId="77777777" w:rsidR="00900B55" w:rsidRDefault="00000000">
      <w:pPr>
        <w:pStyle w:val="PreformattedText"/>
      </w:pPr>
      <w:r>
        <w:t xml:space="preserve">      ShipClass.Carrier,</w:t>
      </w:r>
    </w:p>
    <w:p w14:paraId="69945732" w14:textId="77777777" w:rsidR="00900B55" w:rsidRDefault="00000000">
      <w:pPr>
        <w:pStyle w:val="PreformattedText"/>
      </w:pPr>
      <w:r>
        <w:t xml:space="preserve">      ShipClass.Battleship,</w:t>
      </w:r>
    </w:p>
    <w:p w14:paraId="7AE1FCD1" w14:textId="77777777" w:rsidR="00900B55" w:rsidRDefault="00000000">
      <w:pPr>
        <w:pStyle w:val="PreformattedText"/>
      </w:pPr>
      <w:r>
        <w:t xml:space="preserve">      ShipClass.Cruiser,</w:t>
      </w:r>
    </w:p>
    <w:p w14:paraId="4AACCE18" w14:textId="77777777" w:rsidR="00900B55" w:rsidRDefault="00000000">
      <w:pPr>
        <w:pStyle w:val="PreformattedText"/>
      </w:pPr>
      <w:r>
        <w:t xml:space="preserve">      ShipClass.Speedboat,</w:t>
      </w:r>
    </w:p>
    <w:p w14:paraId="626B4569" w14:textId="77777777" w:rsidR="00900B55" w:rsidRDefault="00000000">
      <w:pPr>
        <w:pStyle w:val="PreformattedText"/>
      </w:pPr>
      <w:r>
        <w:t xml:space="preserve">    ];</w:t>
      </w:r>
    </w:p>
    <w:p w14:paraId="4852AD0D" w14:textId="77777777" w:rsidR="00900B55" w:rsidRDefault="00000000">
      <w:pPr>
        <w:pStyle w:val="PreformattedText"/>
      </w:pPr>
      <w:r>
        <w:t xml:space="preserve">    const shipSpecificAttackStrategy = new ShipSpecificAttackStrategy(</w:t>
      </w:r>
    </w:p>
    <w:p w14:paraId="26C5B8BF" w14:textId="77777777" w:rsidR="00900B55" w:rsidRDefault="00000000">
      <w:pPr>
        <w:pStyle w:val="PreformattedText"/>
      </w:pPr>
      <w:r>
        <w:t xml:space="preserve">      damageAttackStrategy,</w:t>
      </w:r>
    </w:p>
    <w:p w14:paraId="0A4D35E1" w14:textId="77777777" w:rsidR="00900B55" w:rsidRDefault="00000000">
      <w:pPr>
        <w:pStyle w:val="PreformattedText"/>
      </w:pPr>
      <w:r>
        <w:t xml:space="preserve">      affectedClasses</w:t>
      </w:r>
    </w:p>
    <w:p w14:paraId="4F18BEF2" w14:textId="77777777" w:rsidR="00900B55" w:rsidRDefault="00000000">
      <w:pPr>
        <w:pStyle w:val="PreformattedText"/>
      </w:pPr>
      <w:r>
        <w:t xml:space="preserve">    );</w:t>
      </w:r>
    </w:p>
    <w:p w14:paraId="03622B53" w14:textId="77777777" w:rsidR="00900B55" w:rsidRDefault="00000000">
      <w:pPr>
        <w:pStyle w:val="PreformattedText"/>
      </w:pPr>
      <w:r>
        <w:t xml:space="preserve">    const cooldownAttackStrategy = new CooldownAttackStrategy(</w:t>
      </w:r>
    </w:p>
    <w:p w14:paraId="6824C7B9" w14:textId="77777777" w:rsidR="00900B55" w:rsidRDefault="00000000">
      <w:pPr>
        <w:pStyle w:val="PreformattedText"/>
      </w:pPr>
      <w:r>
        <w:lastRenderedPageBreak/>
        <w:t xml:space="preserve">      shipSpecificAttackStrategy,</w:t>
      </w:r>
    </w:p>
    <w:p w14:paraId="660EE35D" w14:textId="77777777" w:rsidR="00900B55" w:rsidRDefault="00000000">
      <w:pPr>
        <w:pStyle w:val="PreformattedText"/>
      </w:pPr>
      <w:r>
        <w:t xml:space="preserve">      cooldown</w:t>
      </w:r>
    </w:p>
    <w:p w14:paraId="64355AD9" w14:textId="77777777" w:rsidR="00900B55" w:rsidRDefault="00000000">
      <w:pPr>
        <w:pStyle w:val="PreformattedText"/>
      </w:pPr>
      <w:r>
        <w:t xml:space="preserve">    );</w:t>
      </w:r>
    </w:p>
    <w:p w14:paraId="6DEB1E88" w14:textId="77777777" w:rsidR="00900B55" w:rsidRDefault="00900B55">
      <w:pPr>
        <w:pStyle w:val="PreformattedText"/>
      </w:pPr>
    </w:p>
    <w:p w14:paraId="6FFF303A" w14:textId="77777777" w:rsidR="00900B55" w:rsidRDefault="00000000">
      <w:pPr>
        <w:pStyle w:val="PreformattedText"/>
      </w:pPr>
      <w:r>
        <w:t xml:space="preserve">    this.baseAttackStrategy = cooldownAttackStrategy;</w:t>
      </w:r>
    </w:p>
    <w:p w14:paraId="2BEA25C5" w14:textId="77777777" w:rsidR="00900B55" w:rsidRDefault="00000000">
      <w:pPr>
        <w:pStyle w:val="PreformattedText"/>
      </w:pPr>
      <w:r>
        <w:t xml:space="preserve">  }</w:t>
      </w:r>
    </w:p>
    <w:p w14:paraId="50B7C46B" w14:textId="77777777" w:rsidR="00900B55" w:rsidRDefault="00900B55">
      <w:pPr>
        <w:pStyle w:val="PreformattedText"/>
      </w:pPr>
    </w:p>
    <w:p w14:paraId="34F70C25" w14:textId="77777777" w:rsidR="00900B55" w:rsidRDefault="00000000">
      <w:pPr>
        <w:pStyle w:val="PreformattedText"/>
      </w:pPr>
      <w:r>
        <w:t xml:space="preserve">  attack(tile: MapTile, map: MatchMap): void {</w:t>
      </w:r>
    </w:p>
    <w:p w14:paraId="0499C807" w14:textId="77777777" w:rsidR="00900B55" w:rsidRDefault="00000000">
      <w:pPr>
        <w:pStyle w:val="PreformattedText"/>
      </w:pPr>
      <w:r>
        <w:t xml:space="preserve">    this.baseAttackStrategy!.attack(tile, map);</w:t>
      </w:r>
    </w:p>
    <w:p w14:paraId="1A9B6D31" w14:textId="77777777" w:rsidR="00900B55" w:rsidRDefault="00000000">
      <w:pPr>
        <w:pStyle w:val="PreformattedText"/>
      </w:pPr>
      <w:r>
        <w:t xml:space="preserve">    console.log(`armor piercing attack on ${tile.x}-${tile.y}`);</w:t>
      </w:r>
    </w:p>
    <w:p w14:paraId="57B8B090" w14:textId="77777777" w:rsidR="00900B55" w:rsidRDefault="00000000">
      <w:pPr>
        <w:pStyle w:val="PreformattedText"/>
      </w:pPr>
      <w:r>
        <w:t xml:space="preserve">  }</w:t>
      </w:r>
    </w:p>
    <w:p w14:paraId="635A7441" w14:textId="77777777" w:rsidR="00900B55" w:rsidRDefault="00000000">
      <w:pPr>
        <w:pStyle w:val="PreformattedText"/>
      </w:pPr>
      <w:r>
        <w:t>}</w:t>
      </w:r>
    </w:p>
    <w:p w14:paraId="202AC9B1" w14:textId="77777777" w:rsidR="00900B55" w:rsidRDefault="00000000">
      <w:pPr>
        <w:pStyle w:val="Heading2"/>
      </w:pPr>
      <w:bookmarkStart w:id="81" w:name="_Toc117796343"/>
      <w:bookmarkStart w:id="82" w:name="_Toc117797607"/>
      <w:bookmarkStart w:id="83" w:name="_Toc117951517"/>
      <w:r>
        <w:t>Command – VehicleCommand</w:t>
      </w:r>
      <w:bookmarkEnd w:id="81"/>
      <w:bookmarkEnd w:id="82"/>
      <w:bookmarkEnd w:id="83"/>
    </w:p>
    <w:p w14:paraId="24884A3E" w14:textId="77777777" w:rsidR="00900B55" w:rsidRDefault="00000000">
      <w:pPr>
        <w:pStyle w:val="Standard"/>
        <w:rPr>
          <w:b/>
          <w:bCs/>
        </w:rPr>
      </w:pPr>
      <w:r>
        <w:rPr>
          <w:b/>
          <w:bCs/>
        </w:rPr>
        <w:t>Atsakinga komandos narė: Saulė Virbičianskaitė</w:t>
      </w:r>
    </w:p>
    <w:p w14:paraId="1B94F62E" w14:textId="77777777" w:rsidR="00900B55" w:rsidRDefault="00000000">
      <w:pPr>
        <w:pStyle w:val="Standard"/>
      </w:pPr>
      <w:r>
        <w:t>Komandos šablonas tinka laivų statymui, kuomet žaidėjas pasirinktą laivą galės statyti taip, kad prieš tai buvusi pozicija būtų įsiminta sistemos.</w:t>
      </w:r>
    </w:p>
    <w:p w14:paraId="58667EA5" w14:textId="77777777" w:rsidR="00900B55" w:rsidRDefault="00900B55" w:rsidP="00942C2D">
      <w:pPr>
        <w:pStyle w:val="Standard"/>
      </w:pPr>
    </w:p>
    <w:p w14:paraId="6F155894" w14:textId="77777777" w:rsidR="00900B55" w:rsidRDefault="00000000">
      <w:pPr>
        <w:pStyle w:val="Standard"/>
      </w:pPr>
      <w:r>
        <w:t>Šablono kodo projektas:</w:t>
      </w:r>
    </w:p>
    <w:p w14:paraId="20F42166"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abstract class VehicleCommand {</w:t>
      </w:r>
    </w:p>
    <w:p w14:paraId="50B214CE"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protected vehicle: Vehicle;</w:t>
      </w:r>
    </w:p>
    <w:p w14:paraId="5AD4F901"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protected lastPosition: { positionX: number, positionY: number }</w:t>
      </w:r>
    </w:p>
    <w:p w14:paraId="376170DB" w14:textId="77777777" w:rsidR="00900B55" w:rsidRDefault="00900B55">
      <w:pPr>
        <w:widowControl/>
        <w:suppressAutoHyphens w:val="0"/>
        <w:autoSpaceDE w:val="0"/>
        <w:ind w:left="283"/>
        <w:textAlignment w:val="auto"/>
        <w:rPr>
          <w:rFonts w:ascii="Liberation Mono" w:hAnsi="Liberation Mono" w:cs="Cascadia Mono"/>
          <w:color w:val="000000"/>
        </w:rPr>
      </w:pPr>
    </w:p>
    <w:p w14:paraId="30336511"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protected constructor(vehicle: Vehicle) {</w:t>
      </w:r>
    </w:p>
    <w:p w14:paraId="3EB8F90B"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this.vehicle = vehicle;</w:t>
      </w:r>
    </w:p>
    <w:p w14:paraId="5936F9DB"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this.lastPosition = { positionX: vehicle.positionX, positionY: vehicle.positionY }</w:t>
      </w:r>
    </w:p>
    <w:p w14:paraId="2D1C1EC0"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w:t>
      </w:r>
    </w:p>
    <w:p w14:paraId="2AD47D93" w14:textId="77777777" w:rsidR="00900B55" w:rsidRDefault="00900B55">
      <w:pPr>
        <w:widowControl/>
        <w:suppressAutoHyphens w:val="0"/>
        <w:autoSpaceDE w:val="0"/>
        <w:ind w:left="283"/>
        <w:textAlignment w:val="auto"/>
        <w:rPr>
          <w:rFonts w:ascii="Liberation Mono" w:hAnsi="Liberation Mono" w:cs="Cascadia Mono"/>
          <w:color w:val="000000"/>
        </w:rPr>
      </w:pPr>
    </w:p>
    <w:p w14:paraId="34E2315E"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saveLastPosition() {</w:t>
      </w:r>
    </w:p>
    <w:p w14:paraId="648CA921"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this.lastPosition = { positionX: this.vehicle.positionX, positionY: this.vehicle.positionY }</w:t>
      </w:r>
    </w:p>
    <w:p w14:paraId="034149DB"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w:t>
      </w:r>
    </w:p>
    <w:p w14:paraId="7ABB1B7D" w14:textId="77777777" w:rsidR="00900B55" w:rsidRDefault="00900B55">
      <w:pPr>
        <w:widowControl/>
        <w:suppressAutoHyphens w:val="0"/>
        <w:autoSpaceDE w:val="0"/>
        <w:ind w:left="283"/>
        <w:textAlignment w:val="auto"/>
        <w:rPr>
          <w:rFonts w:ascii="Liberation Mono" w:hAnsi="Liberation Mono" w:cs="Cascadia Mono"/>
          <w:color w:val="000000"/>
        </w:rPr>
      </w:pPr>
    </w:p>
    <w:p w14:paraId="771A8ECF"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undo() {</w:t>
      </w:r>
    </w:p>
    <w:p w14:paraId="50E58A78"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this.vehicle.positionX = this.lastPosition.positionX;</w:t>
      </w:r>
    </w:p>
    <w:p w14:paraId="10FDED65"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this.vehicle.positionY = this.lastPosition.positionY;</w:t>
      </w:r>
    </w:p>
    <w:p w14:paraId="78890053"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w:t>
      </w:r>
    </w:p>
    <w:p w14:paraId="3ADE58AE" w14:textId="77777777" w:rsidR="00900B55" w:rsidRDefault="00900B55">
      <w:pPr>
        <w:widowControl/>
        <w:suppressAutoHyphens w:val="0"/>
        <w:autoSpaceDE w:val="0"/>
        <w:ind w:left="283"/>
        <w:textAlignment w:val="auto"/>
        <w:rPr>
          <w:rFonts w:ascii="Liberation Mono" w:hAnsi="Liberation Mono" w:cs="Cascadia Mono"/>
          <w:color w:val="000000"/>
        </w:rPr>
      </w:pPr>
    </w:p>
    <w:p w14:paraId="7EFCCDAB"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abstract execute(): Vehicle;</w:t>
      </w:r>
    </w:p>
    <w:p w14:paraId="436B1DBF"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w:t>
      </w:r>
    </w:p>
    <w:p w14:paraId="7F60EF57" w14:textId="77777777" w:rsidR="00900B55" w:rsidRDefault="00900B55">
      <w:pPr>
        <w:widowControl/>
        <w:suppressAutoHyphens w:val="0"/>
        <w:autoSpaceDE w:val="0"/>
        <w:ind w:left="283"/>
        <w:textAlignment w:val="auto"/>
        <w:rPr>
          <w:rFonts w:ascii="Liberation Mono" w:hAnsi="Liberation Mono" w:cs="Cascadia Mono"/>
          <w:color w:val="000000"/>
        </w:rPr>
      </w:pPr>
    </w:p>
    <w:p w14:paraId="44CADD55"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class MoveUp extends VehicleCommand {</w:t>
      </w:r>
    </w:p>
    <w:p w14:paraId="3599E21E"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execute() {</w:t>
      </w:r>
    </w:p>
    <w:p w14:paraId="6B846360"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this.vehicle.positionY += 1</w:t>
      </w:r>
    </w:p>
    <w:p w14:paraId="50E548D8"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return this.vehicle</w:t>
      </w:r>
    </w:p>
    <w:p w14:paraId="072860C3"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w:t>
      </w:r>
    </w:p>
    <w:p w14:paraId="3314C799"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w:t>
      </w:r>
    </w:p>
    <w:p w14:paraId="3F39F93F" w14:textId="77777777" w:rsidR="00900B55" w:rsidRDefault="00900B55">
      <w:pPr>
        <w:widowControl/>
        <w:suppressAutoHyphens w:val="0"/>
        <w:autoSpaceDE w:val="0"/>
        <w:ind w:left="283"/>
        <w:textAlignment w:val="auto"/>
        <w:rPr>
          <w:rFonts w:ascii="Liberation Mono" w:hAnsi="Liberation Mono" w:cs="Cascadia Mono"/>
          <w:color w:val="000000"/>
        </w:rPr>
      </w:pPr>
    </w:p>
    <w:p w14:paraId="2E1BB65C"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class MoveDown extends VehicleCommand {</w:t>
      </w:r>
    </w:p>
    <w:p w14:paraId="782FC468"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execute() {</w:t>
      </w:r>
    </w:p>
    <w:p w14:paraId="5B8EB394"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lastRenderedPageBreak/>
        <w:t xml:space="preserve">        this.vehicle.positionY -= 1</w:t>
      </w:r>
    </w:p>
    <w:p w14:paraId="0C8C20E4"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return this.vehicle</w:t>
      </w:r>
    </w:p>
    <w:p w14:paraId="76D6826C"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w:t>
      </w:r>
    </w:p>
    <w:p w14:paraId="1E5660E6"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w:t>
      </w:r>
    </w:p>
    <w:p w14:paraId="72D00E2D" w14:textId="77777777" w:rsidR="00900B55" w:rsidRDefault="00900B55">
      <w:pPr>
        <w:widowControl/>
        <w:suppressAutoHyphens w:val="0"/>
        <w:autoSpaceDE w:val="0"/>
        <w:ind w:left="283"/>
        <w:textAlignment w:val="auto"/>
        <w:rPr>
          <w:rFonts w:ascii="Liberation Mono" w:hAnsi="Liberation Mono" w:cs="Cascadia Mono"/>
          <w:color w:val="000000"/>
        </w:rPr>
      </w:pPr>
    </w:p>
    <w:p w14:paraId="32BCBE26"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class MoveRight extends VehicleCommand {</w:t>
      </w:r>
    </w:p>
    <w:p w14:paraId="0DD77D91"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execute() {</w:t>
      </w:r>
    </w:p>
    <w:p w14:paraId="1EF8DB46"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this.vehicle.positionX += 1</w:t>
      </w:r>
    </w:p>
    <w:p w14:paraId="4C00DDBA"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return this.vehicle</w:t>
      </w:r>
    </w:p>
    <w:p w14:paraId="5847057B"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w:t>
      </w:r>
    </w:p>
    <w:p w14:paraId="37AA2284"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w:t>
      </w:r>
    </w:p>
    <w:p w14:paraId="14FAEBD6" w14:textId="77777777" w:rsidR="00900B55" w:rsidRDefault="00900B55">
      <w:pPr>
        <w:widowControl/>
        <w:suppressAutoHyphens w:val="0"/>
        <w:autoSpaceDE w:val="0"/>
        <w:ind w:left="283"/>
        <w:textAlignment w:val="auto"/>
        <w:rPr>
          <w:rFonts w:ascii="Liberation Mono" w:hAnsi="Liberation Mono" w:cs="Cascadia Mono"/>
          <w:color w:val="000000"/>
        </w:rPr>
      </w:pPr>
    </w:p>
    <w:p w14:paraId="793627F6"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class MoveLeft extends VehicleCommand {</w:t>
      </w:r>
    </w:p>
    <w:p w14:paraId="2DA8038D"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execute() {</w:t>
      </w:r>
    </w:p>
    <w:p w14:paraId="219D0361"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this.vehicle.positionX -= 1</w:t>
      </w:r>
    </w:p>
    <w:p w14:paraId="1F975AD6"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return this.vehicle</w:t>
      </w:r>
    </w:p>
    <w:p w14:paraId="0C8478DF"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w:t>
      </w:r>
    </w:p>
    <w:p w14:paraId="511DAE2B" w14:textId="77777777" w:rsidR="00900B55" w:rsidRDefault="00000000">
      <w:pPr>
        <w:pStyle w:val="Standard"/>
        <w:ind w:left="566"/>
        <w:rPr>
          <w:rFonts w:ascii="Liberation Mono" w:hAnsi="Liberation Mono" w:cs="Cascadia Mono"/>
          <w:color w:val="000000"/>
          <w:sz w:val="20"/>
        </w:rPr>
      </w:pPr>
      <w:r>
        <w:rPr>
          <w:rFonts w:ascii="Liberation Mono" w:hAnsi="Liberation Mono" w:cs="Cascadia Mono"/>
          <w:color w:val="000000"/>
          <w:sz w:val="20"/>
        </w:rPr>
        <w:t>}</w:t>
      </w:r>
    </w:p>
    <w:p w14:paraId="7AAF996F" w14:textId="77777777" w:rsidR="00900B55" w:rsidRDefault="00900B55">
      <w:pPr>
        <w:pStyle w:val="Standard"/>
        <w:ind w:left="566"/>
        <w:rPr>
          <w:rFonts w:ascii="Liberation Mono" w:hAnsi="Liberation Mono" w:cs="Cascadia Mono"/>
          <w:color w:val="000000"/>
          <w:sz w:val="20"/>
        </w:rPr>
      </w:pPr>
    </w:p>
    <w:p w14:paraId="3D9E3428" w14:textId="77777777" w:rsidR="00900B55" w:rsidRDefault="00000000">
      <w:pPr>
        <w:pStyle w:val="Heading2"/>
      </w:pPr>
      <w:bookmarkStart w:id="84" w:name="_Toc117797608"/>
      <w:bookmarkStart w:id="85" w:name="_Toc117951518"/>
      <w:r>
        <w:t>Bridge – Airship</w:t>
      </w:r>
      <w:bookmarkEnd w:id="84"/>
      <w:bookmarkEnd w:id="85"/>
    </w:p>
    <w:p w14:paraId="7943ADAE" w14:textId="77777777" w:rsidR="00900B55" w:rsidRDefault="00000000">
      <w:pPr>
        <w:pStyle w:val="Standard"/>
        <w:rPr>
          <w:b/>
          <w:bCs/>
        </w:rPr>
      </w:pPr>
      <w:r>
        <w:rPr>
          <w:b/>
          <w:bCs/>
        </w:rPr>
        <w:t>Atsakingas komandos narys – Vilmantas Pieškus</w:t>
      </w:r>
    </w:p>
    <w:p w14:paraId="346AF388" w14:textId="77777777" w:rsidR="00900B55" w:rsidRDefault="00000000">
      <w:pPr>
        <w:pStyle w:val="Standard"/>
      </w:pPr>
      <w:r>
        <w:t>Šablono kodo projektas:</w:t>
      </w:r>
    </w:p>
    <w:p w14:paraId="060D840C"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import Vehicle from '../Vehicle';</w:t>
      </w:r>
    </w:p>
    <w:p w14:paraId="4F8F7974"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import Ship from '../Ships/Ship';</w:t>
      </w:r>
    </w:p>
    <w:p w14:paraId="4E3340B7" w14:textId="77777777" w:rsidR="00900B55" w:rsidRDefault="00900B55">
      <w:pPr>
        <w:widowControl/>
        <w:suppressAutoHyphens w:val="0"/>
        <w:autoSpaceDE w:val="0"/>
        <w:ind w:left="283"/>
        <w:textAlignment w:val="auto"/>
        <w:rPr>
          <w:rFonts w:ascii="Liberation Mono" w:hAnsi="Liberation Mono" w:cs="Cascadia Mono"/>
          <w:color w:val="000000"/>
        </w:rPr>
      </w:pPr>
    </w:p>
    <w:p w14:paraId="1F4683B3"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export enum AirshipClass {</w:t>
      </w:r>
    </w:p>
    <w:p w14:paraId="6F372DFC"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Plane,</w:t>
      </w:r>
    </w:p>
    <w:p w14:paraId="32EC1316"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Drone,</w:t>
      </w:r>
    </w:p>
    <w:p w14:paraId="25A4F442"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w:t>
      </w:r>
    </w:p>
    <w:p w14:paraId="443B4378" w14:textId="77777777" w:rsidR="00900B55" w:rsidRDefault="00900B55">
      <w:pPr>
        <w:widowControl/>
        <w:suppressAutoHyphens w:val="0"/>
        <w:autoSpaceDE w:val="0"/>
        <w:ind w:left="283"/>
        <w:textAlignment w:val="auto"/>
        <w:rPr>
          <w:rFonts w:ascii="Liberation Mono" w:hAnsi="Liberation Mono" w:cs="Cascadia Mono"/>
          <w:color w:val="000000"/>
        </w:rPr>
      </w:pPr>
    </w:p>
    <w:p w14:paraId="309834FA"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export abstract class Airship extends Vehicle {</w:t>
      </w:r>
    </w:p>
    <w:p w14:paraId="5A352140"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readonly travelRadius!: number;</w:t>
      </w:r>
    </w:p>
    <w:p w14:paraId="43498A90"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readonly type!: AirshipClass;</w:t>
      </w:r>
    </w:p>
    <w:p w14:paraId="775588E1"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readonly ship!: Ship;</w:t>
      </w:r>
    </w:p>
    <w:p w14:paraId="27712663"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constructor(ship: Ship) {</w:t>
      </w:r>
    </w:p>
    <w:p w14:paraId="3ADA672D"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super(ship.positionX, ship.positionY, ship.directionDegrees);</w:t>
      </w:r>
    </w:p>
    <w:p w14:paraId="67B50090"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this.ship = ship;</w:t>
      </w:r>
    </w:p>
    <w:p w14:paraId="25E37EA3"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w:t>
      </w:r>
    </w:p>
    <w:p w14:paraId="237E0364"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w:t>
      </w:r>
    </w:p>
    <w:p w14:paraId="3454D471"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w:t>
      </w:r>
    </w:p>
    <w:p w14:paraId="3566C6F9"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export class Plane extends Airship {</w:t>
      </w:r>
    </w:p>
    <w:p w14:paraId="42EC02B8"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readonly travelRadius = 7;</w:t>
      </w:r>
    </w:p>
    <w:p w14:paraId="73311286"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readonly type = AirshipClass.Plane;</w:t>
      </w:r>
    </w:p>
    <w:p w14:paraId="3CA09C09"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w:t>
      </w:r>
    </w:p>
    <w:p w14:paraId="788EDAC2" w14:textId="77777777" w:rsidR="00900B55" w:rsidRDefault="00900B55">
      <w:pPr>
        <w:widowControl/>
        <w:suppressAutoHyphens w:val="0"/>
        <w:autoSpaceDE w:val="0"/>
        <w:ind w:left="283"/>
        <w:textAlignment w:val="auto"/>
        <w:rPr>
          <w:rFonts w:ascii="Liberation Mono" w:hAnsi="Liberation Mono" w:cs="Cascadia Mono"/>
          <w:color w:val="000000"/>
        </w:rPr>
      </w:pPr>
    </w:p>
    <w:p w14:paraId="1B6B4E59"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export class Drone extends Airship {</w:t>
      </w:r>
    </w:p>
    <w:p w14:paraId="7EA96832"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readonly travelRadius = 4;</w:t>
      </w:r>
    </w:p>
    <w:p w14:paraId="440F4B63"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 xml:space="preserve">  readonly type = AirshipClass.Drone;</w:t>
      </w:r>
    </w:p>
    <w:p w14:paraId="19CBED4F" w14:textId="77777777" w:rsidR="00900B55" w:rsidRDefault="00000000">
      <w:pPr>
        <w:widowControl/>
        <w:suppressAutoHyphens w:val="0"/>
        <w:autoSpaceDE w:val="0"/>
        <w:ind w:left="283"/>
        <w:textAlignment w:val="auto"/>
        <w:rPr>
          <w:rFonts w:ascii="Liberation Mono" w:hAnsi="Liberation Mono" w:cs="Cascadia Mono"/>
          <w:color w:val="000000"/>
        </w:rPr>
      </w:pPr>
      <w:r>
        <w:rPr>
          <w:rFonts w:ascii="Liberation Mono" w:hAnsi="Liberation Mono" w:cs="Cascadia Mono"/>
          <w:color w:val="000000"/>
        </w:rPr>
        <w:t>}</w:t>
      </w:r>
    </w:p>
    <w:p w14:paraId="3F5BA918" w14:textId="77777777" w:rsidR="00900B55" w:rsidRDefault="00000000">
      <w:pPr>
        <w:pStyle w:val="Heading2"/>
      </w:pPr>
      <w:bookmarkStart w:id="86" w:name="_Toc117797609"/>
      <w:bookmarkStart w:id="87" w:name="_Toc117951519"/>
      <w:r>
        <w:t>Prototype</w:t>
      </w:r>
      <w:bookmarkEnd w:id="86"/>
      <w:bookmarkEnd w:id="87"/>
      <w:r>
        <w:t xml:space="preserve"> </w:t>
      </w:r>
    </w:p>
    <w:p w14:paraId="3A72DCCE" w14:textId="77777777" w:rsidR="00900B55" w:rsidRDefault="00000000">
      <w:pPr>
        <w:pStyle w:val="Standard"/>
        <w:rPr>
          <w:b/>
          <w:bCs/>
        </w:rPr>
      </w:pPr>
      <w:r>
        <w:rPr>
          <w:b/>
          <w:bCs/>
        </w:rPr>
        <w:t>Atsakingas komandos narys – Vilmantas Pieškus</w:t>
      </w:r>
    </w:p>
    <w:p w14:paraId="638D9191" w14:textId="77777777" w:rsidR="00900B55" w:rsidRDefault="00000000">
      <w:pPr>
        <w:pStyle w:val="Heading1"/>
      </w:pPr>
      <w:bookmarkStart w:id="88" w:name="__RefHeading___Toc4060_569911539"/>
      <w:bookmarkStart w:id="89" w:name="_Toc117796344"/>
      <w:bookmarkStart w:id="90" w:name="_Toc117797610"/>
      <w:bookmarkStart w:id="91" w:name="_Toc117951520"/>
      <w:r>
        <w:lastRenderedPageBreak/>
        <w:t>Išvados</w:t>
      </w:r>
      <w:bookmarkEnd w:id="88"/>
      <w:bookmarkEnd w:id="89"/>
      <w:bookmarkEnd w:id="90"/>
      <w:bookmarkEnd w:id="91"/>
    </w:p>
    <w:p w14:paraId="4916537F" w14:textId="77777777" w:rsidR="00900B55" w:rsidRDefault="00000000">
      <w:pPr>
        <w:pStyle w:val="Standard"/>
      </w:pPr>
      <w:r>
        <w:t>Atlikus projektinio darbo pirmąją dalį buvo:</w:t>
      </w:r>
    </w:p>
    <w:p w14:paraId="788E1795" w14:textId="77777777" w:rsidR="00900B55" w:rsidRDefault="00000000">
      <w:pPr>
        <w:pStyle w:val="Standard"/>
        <w:numPr>
          <w:ilvl w:val="0"/>
          <w:numId w:val="56"/>
        </w:numPr>
      </w:pPr>
      <w:r>
        <w:t>suprojektuotas ir įgyvendinta žaidimas „Laivų mūšis“ panaudojant programinės įrangos projektavimo šablonus,</w:t>
      </w:r>
    </w:p>
    <w:p w14:paraId="7E2BB745" w14:textId="77777777" w:rsidR="00900B55" w:rsidRDefault="00000000">
      <w:pPr>
        <w:pStyle w:val="Standard"/>
        <w:numPr>
          <w:ilvl w:val="0"/>
          <w:numId w:val="56"/>
        </w:numPr>
      </w:pPr>
      <w:r>
        <w:t>praktiškai įsisavinti programinės įrangos projektavimo šablonų naudojimo ypatumai.</w:t>
      </w:r>
    </w:p>
    <w:sectPr w:rsidR="00900B55">
      <w:headerReference w:type="default" r:id="rId18"/>
      <w:footerReference w:type="default" r:id="rId19"/>
      <w:headerReference w:type="first" r:id="rId20"/>
      <w:footerReference w:type="first" r:id="rId21"/>
      <w:pgSz w:w="11906" w:h="16838"/>
      <w:pgMar w:top="851" w:right="567" w:bottom="851" w:left="1418" w:header="567" w:footer="567" w:gutter="0"/>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504B3" w14:textId="77777777" w:rsidR="008515BE" w:rsidRDefault="008515BE">
      <w:r>
        <w:separator/>
      </w:r>
    </w:p>
  </w:endnote>
  <w:endnote w:type="continuationSeparator" w:id="0">
    <w:p w14:paraId="0E6A6A92" w14:textId="77777777" w:rsidR="008515BE" w:rsidRDefault="00851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alibri"/>
    <w:charset w:val="00"/>
    <w:family w:val="modern"/>
    <w:pitch w:val="fixed"/>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BABF" w14:textId="77777777" w:rsidR="00F871B7" w:rsidRDefault="00000000">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4E56" w14:textId="77777777" w:rsidR="00F871B7" w:rsidRDefault="00000000">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9EAC5" w14:textId="77777777" w:rsidR="008515BE" w:rsidRDefault="008515BE">
      <w:r>
        <w:rPr>
          <w:color w:val="000000"/>
        </w:rPr>
        <w:separator/>
      </w:r>
    </w:p>
  </w:footnote>
  <w:footnote w:type="continuationSeparator" w:id="0">
    <w:p w14:paraId="16E88EBB" w14:textId="77777777" w:rsidR="008515BE" w:rsidRDefault="00851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9B78" w14:textId="77777777" w:rsidR="00F871B7"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3C5E" w14:textId="77777777" w:rsidR="00F871B7" w:rsidRDefault="0000000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4108"/>
    <w:multiLevelType w:val="multilevel"/>
    <w:tmpl w:val="254297B4"/>
    <w:styleLink w:val="WWOutlineListStyle3"/>
    <w:lvl w:ilvl="0">
      <w:start w:val="1"/>
      <w:numFmt w:val="decimal"/>
      <w:pStyle w:val="Heading1"/>
      <w:lvlText w:val="%1"/>
      <w:lvlJc w:val="left"/>
      <w:pPr>
        <w:ind w:left="1276" w:hanging="425"/>
      </w:pPr>
    </w:lvl>
    <w:lvl w:ilvl="1">
      <w:start w:val="1"/>
      <w:numFmt w:val="decimal"/>
      <w:pStyle w:val="Heading2"/>
      <w:lvlText w:val="%1.%2"/>
      <w:lvlJc w:val="left"/>
      <w:pPr>
        <w:ind w:left="2268" w:hanging="566"/>
      </w:pPr>
    </w:lvl>
    <w:lvl w:ilvl="2">
      <w:start w:val="1"/>
      <w:numFmt w:val="decimal"/>
      <w:pStyle w:val="Heading3"/>
      <w:lvlText w:val="%1.%2.%3"/>
      <w:lvlJc w:val="left"/>
      <w:pPr>
        <w:ind w:left="3260" w:hanging="708"/>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74F1B0F"/>
    <w:multiLevelType w:val="multilevel"/>
    <w:tmpl w:val="8E4A454A"/>
    <w:styleLink w:val="WWNum37"/>
    <w:lvl w:ilvl="0">
      <w:numFmt w:val="bullet"/>
      <w:lvlText w:val=""/>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8740198"/>
    <w:multiLevelType w:val="multilevel"/>
    <w:tmpl w:val="B5D4351A"/>
    <w:styleLink w:val="WWNum25"/>
    <w:lvl w:ilvl="0">
      <w:start w:val="1"/>
      <w:numFmt w:val="decimal"/>
      <w:lvlText w:val="%1"/>
      <w:lvlJc w:val="left"/>
      <w:pPr>
        <w:ind w:left="425" w:hanging="425"/>
      </w:pPr>
    </w:lvl>
    <w:lvl w:ilvl="1">
      <w:start w:val="1"/>
      <w:numFmt w:val="decimal"/>
      <w:lvlText w:val="%1.%2"/>
      <w:lvlJc w:val="left"/>
      <w:pPr>
        <w:ind w:left="1276" w:hanging="425"/>
      </w:pPr>
    </w:lvl>
    <w:lvl w:ilvl="2">
      <w:start w:val="1"/>
      <w:numFmt w:val="decimal"/>
      <w:lvlText w:val="%1.%2.%3"/>
      <w:lvlJc w:val="right"/>
      <w:pPr>
        <w:ind w:left="3240" w:hanging="18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0ABA3BF9"/>
    <w:multiLevelType w:val="multilevel"/>
    <w:tmpl w:val="E1A2A506"/>
    <w:styleLink w:val="WWNum32"/>
    <w:lvl w:ilvl="0">
      <w:start w:val="1"/>
      <w:numFmt w:val="decimal"/>
      <w:lvlText w:val="%1"/>
      <w:lvlJc w:val="left"/>
      <w:pPr>
        <w:ind w:left="1276" w:hanging="425"/>
      </w:pPr>
    </w:lvl>
    <w:lvl w:ilvl="1">
      <w:start w:val="1"/>
      <w:numFmt w:val="decimal"/>
      <w:lvlText w:val="%1.%2"/>
      <w:lvlJc w:val="left"/>
      <w:pPr>
        <w:ind w:left="2268" w:hanging="566"/>
      </w:pPr>
    </w:lvl>
    <w:lvl w:ilvl="2">
      <w:start w:val="1"/>
      <w:numFmt w:val="decimal"/>
      <w:lvlText w:val="%1.%2.%3"/>
      <w:lvlJc w:val="right"/>
      <w:pPr>
        <w:ind w:left="3119" w:hanging="567"/>
      </w:pPr>
    </w:lvl>
    <w:lvl w:ilvl="3">
      <w:start w:val="1"/>
      <w:numFmt w:val="none"/>
      <w:lvlText w:val="%4"/>
      <w:lvlJc w:val="left"/>
      <w:pPr>
        <w:ind w:left="851" w:firstLine="0"/>
      </w:pPr>
    </w:lvl>
    <w:lvl w:ilvl="4">
      <w:start w:val="1"/>
      <w:numFmt w:val="none"/>
      <w:lvlText w:val="%5"/>
      <w:lvlJc w:val="left"/>
      <w:pPr>
        <w:ind w:left="851" w:firstLine="0"/>
      </w:pPr>
    </w:lvl>
    <w:lvl w:ilvl="5">
      <w:start w:val="1"/>
      <w:numFmt w:val="none"/>
      <w:lvlText w:val="%6"/>
      <w:lvlJc w:val="left"/>
      <w:pPr>
        <w:ind w:left="851" w:firstLine="0"/>
      </w:pPr>
    </w:lvl>
    <w:lvl w:ilvl="6">
      <w:start w:val="1"/>
      <w:numFmt w:val="none"/>
      <w:lvlText w:val="%7"/>
      <w:lvlJc w:val="left"/>
      <w:pPr>
        <w:ind w:left="851" w:firstLine="0"/>
      </w:pPr>
    </w:lvl>
    <w:lvl w:ilvl="7">
      <w:start w:val="1"/>
      <w:numFmt w:val="none"/>
      <w:lvlText w:val="%8"/>
      <w:lvlJc w:val="left"/>
      <w:pPr>
        <w:ind w:left="851" w:firstLine="0"/>
      </w:pPr>
    </w:lvl>
    <w:lvl w:ilvl="8">
      <w:start w:val="1"/>
      <w:numFmt w:val="none"/>
      <w:lvlText w:val="%9"/>
      <w:lvlJc w:val="left"/>
      <w:pPr>
        <w:ind w:left="851" w:firstLine="0"/>
      </w:pPr>
    </w:lvl>
  </w:abstractNum>
  <w:abstractNum w:abstractNumId="4" w15:restartNumberingAfterBreak="0">
    <w:nsid w:val="0C721B89"/>
    <w:multiLevelType w:val="multilevel"/>
    <w:tmpl w:val="23F23CA0"/>
    <w:styleLink w:val="WWNum34"/>
    <w:lvl w:ilvl="0">
      <w:start w:val="1"/>
      <w:numFmt w:val="decimal"/>
      <w:lvlText w:val="%1"/>
      <w:lvlJc w:val="left"/>
      <w:pPr>
        <w:ind w:left="1276" w:hanging="425"/>
      </w:pPr>
    </w:lvl>
    <w:lvl w:ilvl="1">
      <w:start w:val="1"/>
      <w:numFmt w:val="decimal"/>
      <w:lvlText w:val="%1.%2"/>
      <w:lvlJc w:val="left"/>
      <w:pPr>
        <w:ind w:left="2268" w:hanging="566"/>
      </w:pPr>
    </w:lvl>
    <w:lvl w:ilvl="2">
      <w:start w:val="1"/>
      <w:numFmt w:val="decimal"/>
      <w:lvlText w:val="%1.%2.%3"/>
      <w:lvlJc w:val="left"/>
      <w:pPr>
        <w:ind w:left="3119" w:hanging="567"/>
      </w:pPr>
    </w:lvl>
    <w:lvl w:ilvl="3">
      <w:start w:val="1"/>
      <w:numFmt w:val="none"/>
      <w:lvlText w:val="%4"/>
      <w:lvlJc w:val="left"/>
      <w:pPr>
        <w:ind w:left="851" w:firstLine="0"/>
      </w:pPr>
    </w:lvl>
    <w:lvl w:ilvl="4">
      <w:start w:val="1"/>
      <w:numFmt w:val="none"/>
      <w:lvlText w:val="%5"/>
      <w:lvlJc w:val="left"/>
      <w:pPr>
        <w:ind w:left="851" w:firstLine="0"/>
      </w:pPr>
    </w:lvl>
    <w:lvl w:ilvl="5">
      <w:start w:val="1"/>
      <w:numFmt w:val="none"/>
      <w:lvlText w:val="%6"/>
      <w:lvlJc w:val="left"/>
      <w:pPr>
        <w:ind w:left="851" w:firstLine="0"/>
      </w:pPr>
    </w:lvl>
    <w:lvl w:ilvl="6">
      <w:start w:val="1"/>
      <w:numFmt w:val="none"/>
      <w:lvlText w:val="%7"/>
      <w:lvlJc w:val="left"/>
      <w:pPr>
        <w:ind w:left="851" w:firstLine="0"/>
      </w:pPr>
    </w:lvl>
    <w:lvl w:ilvl="7">
      <w:start w:val="1"/>
      <w:numFmt w:val="none"/>
      <w:lvlText w:val="%8"/>
      <w:lvlJc w:val="left"/>
      <w:pPr>
        <w:ind w:left="851" w:firstLine="0"/>
      </w:pPr>
    </w:lvl>
    <w:lvl w:ilvl="8">
      <w:start w:val="1"/>
      <w:numFmt w:val="none"/>
      <w:lvlText w:val="%9"/>
      <w:lvlJc w:val="left"/>
      <w:pPr>
        <w:ind w:left="851" w:firstLine="0"/>
      </w:pPr>
    </w:lvl>
  </w:abstractNum>
  <w:abstractNum w:abstractNumId="5" w15:restartNumberingAfterBreak="0">
    <w:nsid w:val="0D726FAC"/>
    <w:multiLevelType w:val="multilevel"/>
    <w:tmpl w:val="CD7C8712"/>
    <w:styleLink w:val="Outline"/>
    <w:lvl w:ilvl="0">
      <w:start w:val="1"/>
      <w:numFmt w:val="decimal"/>
      <w:lvlText w:val="%1"/>
      <w:lvlJc w:val="left"/>
      <w:pPr>
        <w:ind w:left="1276" w:hanging="425"/>
      </w:pPr>
    </w:lvl>
    <w:lvl w:ilvl="1">
      <w:start w:val="1"/>
      <w:numFmt w:val="decimal"/>
      <w:lvlText w:val="%1.%2"/>
      <w:lvlJc w:val="left"/>
      <w:pPr>
        <w:ind w:left="2268" w:hanging="566"/>
      </w:pPr>
    </w:lvl>
    <w:lvl w:ilvl="2">
      <w:start w:val="1"/>
      <w:numFmt w:val="decimal"/>
      <w:lvlText w:val="%1.%2.%3"/>
      <w:lvlJc w:val="left"/>
      <w:pPr>
        <w:ind w:left="3260" w:hanging="708"/>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0E064074"/>
    <w:multiLevelType w:val="multilevel"/>
    <w:tmpl w:val="CD44450C"/>
    <w:styleLink w:val="WWNum9"/>
    <w:lvl w:ilvl="0">
      <w:start w:val="1"/>
      <w:numFmt w:val="decimal"/>
      <w:lvlText w:val="%1"/>
      <w:lvlJc w:val="left"/>
      <w:pPr>
        <w:ind w:left="1276" w:hanging="425"/>
      </w:pPr>
    </w:lvl>
    <w:lvl w:ilvl="1">
      <w:start w:val="1"/>
      <w:numFmt w:val="decimal"/>
      <w:lvlText w:val="%1.%2"/>
      <w:lvlJc w:val="left"/>
      <w:pPr>
        <w:ind w:left="2268" w:hanging="566"/>
      </w:pPr>
    </w:lvl>
    <w:lvl w:ilvl="2">
      <w:start w:val="1"/>
      <w:numFmt w:val="decimal"/>
      <w:lvlText w:val="%1.%2.%3"/>
      <w:lvlJc w:val="right"/>
      <w:pPr>
        <w:ind w:left="4253" w:hanging="851"/>
      </w:pPr>
    </w:lvl>
    <w:lvl w:ilvl="3">
      <w:start w:val="1"/>
      <w:numFmt w:val="none"/>
      <w:lvlText w:val="%4"/>
      <w:lvlJc w:val="left"/>
      <w:pPr>
        <w:ind w:left="851" w:firstLine="0"/>
      </w:pPr>
    </w:lvl>
    <w:lvl w:ilvl="4">
      <w:start w:val="1"/>
      <w:numFmt w:val="none"/>
      <w:lvlText w:val="%5"/>
      <w:lvlJc w:val="left"/>
      <w:pPr>
        <w:ind w:left="851" w:firstLine="0"/>
      </w:pPr>
    </w:lvl>
    <w:lvl w:ilvl="5">
      <w:start w:val="1"/>
      <w:numFmt w:val="none"/>
      <w:lvlText w:val="%6"/>
      <w:lvlJc w:val="left"/>
      <w:pPr>
        <w:ind w:left="851" w:firstLine="0"/>
      </w:pPr>
    </w:lvl>
    <w:lvl w:ilvl="6">
      <w:start w:val="1"/>
      <w:numFmt w:val="none"/>
      <w:lvlText w:val="%7"/>
      <w:lvlJc w:val="left"/>
      <w:pPr>
        <w:ind w:left="851" w:firstLine="0"/>
      </w:pPr>
    </w:lvl>
    <w:lvl w:ilvl="7">
      <w:start w:val="1"/>
      <w:numFmt w:val="none"/>
      <w:lvlText w:val="%8"/>
      <w:lvlJc w:val="left"/>
      <w:pPr>
        <w:ind w:left="851" w:firstLine="0"/>
      </w:pPr>
    </w:lvl>
    <w:lvl w:ilvl="8">
      <w:start w:val="1"/>
      <w:numFmt w:val="none"/>
      <w:lvlText w:val="%9"/>
      <w:lvlJc w:val="left"/>
      <w:pPr>
        <w:ind w:left="851" w:firstLine="0"/>
      </w:pPr>
    </w:lvl>
  </w:abstractNum>
  <w:abstractNum w:abstractNumId="7" w15:restartNumberingAfterBreak="0">
    <w:nsid w:val="0E160590"/>
    <w:multiLevelType w:val="multilevel"/>
    <w:tmpl w:val="24E8407E"/>
    <w:styleLink w:val="WWNum10"/>
    <w:lvl w:ilvl="0">
      <w:start w:val="1"/>
      <w:numFmt w:val="decimal"/>
      <w:lvlText w:val="%1"/>
      <w:lvlJc w:val="left"/>
      <w:pPr>
        <w:ind w:left="1145" w:hanging="425"/>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10A364F7"/>
    <w:multiLevelType w:val="multilevel"/>
    <w:tmpl w:val="5866BF8E"/>
    <w:styleLink w:val="WWNum5"/>
    <w:lvl w:ilvl="0">
      <w:start w:val="1"/>
      <w:numFmt w:val="decimal"/>
      <w:lvlText w:val="%1"/>
      <w:lvlJc w:val="left"/>
      <w:pPr>
        <w:ind w:left="425" w:hanging="425"/>
      </w:pPr>
    </w:lvl>
    <w:lvl w:ilvl="1">
      <w:start w:val="1"/>
      <w:numFmt w:val="decimal"/>
      <w:lvlText w:val="%1.%2"/>
      <w:lvlJc w:val="left"/>
      <w:pPr>
        <w:ind w:left="1134" w:hanging="414"/>
      </w:pPr>
    </w:lvl>
    <w:lvl w:ilvl="2">
      <w:start w:val="1"/>
      <w:numFmt w:val="decimal"/>
      <w:lvlText w:val="%1.%2.%3"/>
      <w:lvlJc w:val="right"/>
      <w:pPr>
        <w:ind w:left="1800" w:hanging="180"/>
      </w:pPr>
    </w:lvl>
    <w:lvl w:ilvl="3">
      <w:start w:val="1"/>
      <w:numFmt w:val="decimal"/>
      <w:lvlText w:val="%1.%2.%3.%4"/>
      <w:lvlJc w:val="left"/>
      <w:pPr>
        <w:ind w:left="2520" w:hanging="360"/>
      </w:pPr>
    </w:lvl>
    <w:lvl w:ilvl="4">
      <w:start w:val="1"/>
      <w:numFmt w:val="none"/>
      <w:lvlText w:val="%5"/>
      <w:lvlJc w:val="left"/>
      <w:pPr>
        <w:ind w:left="3240" w:hanging="360"/>
      </w:pPr>
    </w:lvl>
    <w:lvl w:ilvl="5">
      <w:start w:val="1"/>
      <w:numFmt w:val="none"/>
      <w:lvlText w:val="%6"/>
      <w:lvlJc w:val="left"/>
      <w:pPr>
        <w:ind w:left="3960" w:hanging="180"/>
      </w:pPr>
    </w:lvl>
    <w:lvl w:ilvl="6">
      <w:start w:val="1"/>
      <w:numFmt w:val="none"/>
      <w:lvlText w:val="%7"/>
      <w:lvlJc w:val="left"/>
      <w:pPr>
        <w:ind w:left="4680" w:hanging="360"/>
      </w:pPr>
    </w:lvl>
    <w:lvl w:ilvl="7">
      <w:start w:val="1"/>
      <w:numFmt w:val="none"/>
      <w:lvlText w:val="%8"/>
      <w:lvlJc w:val="left"/>
      <w:pPr>
        <w:ind w:left="5400" w:hanging="360"/>
      </w:pPr>
    </w:lvl>
    <w:lvl w:ilvl="8">
      <w:start w:val="1"/>
      <w:numFmt w:val="none"/>
      <w:lvlText w:val="%9"/>
      <w:lvlJc w:val="left"/>
      <w:pPr>
        <w:ind w:left="6120" w:hanging="180"/>
      </w:pPr>
    </w:lvl>
  </w:abstractNum>
  <w:abstractNum w:abstractNumId="9" w15:restartNumberingAfterBreak="0">
    <w:nsid w:val="11E95AA2"/>
    <w:multiLevelType w:val="multilevel"/>
    <w:tmpl w:val="9B4EAD60"/>
    <w:styleLink w:val="WWNum44"/>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2D1052D"/>
    <w:multiLevelType w:val="multilevel"/>
    <w:tmpl w:val="76760EBA"/>
    <w:styleLink w:val="WWNum30"/>
    <w:lvl w:ilvl="0">
      <w:start w:val="1"/>
      <w:numFmt w:val="decimal"/>
      <w:lvlText w:val="%1"/>
      <w:lvlJc w:val="left"/>
      <w:pPr>
        <w:ind w:left="1276" w:hanging="425"/>
      </w:pPr>
    </w:lvl>
    <w:lvl w:ilvl="1">
      <w:start w:val="1"/>
      <w:numFmt w:val="decimal"/>
      <w:lvlText w:val="%1.%2"/>
      <w:lvlJc w:val="left"/>
      <w:pPr>
        <w:ind w:left="2268" w:hanging="566"/>
      </w:pPr>
    </w:lvl>
    <w:lvl w:ilvl="2">
      <w:start w:val="1"/>
      <w:numFmt w:val="decimal"/>
      <w:lvlText w:val="%1.%2.%3"/>
      <w:lvlJc w:val="right"/>
      <w:pPr>
        <w:ind w:left="4253" w:hanging="851"/>
      </w:pPr>
    </w:lvl>
    <w:lvl w:ilvl="3">
      <w:start w:val="1"/>
      <w:numFmt w:val="none"/>
      <w:lvlText w:val="%4"/>
      <w:lvlJc w:val="left"/>
      <w:pPr>
        <w:ind w:left="851" w:firstLine="0"/>
      </w:pPr>
    </w:lvl>
    <w:lvl w:ilvl="4">
      <w:start w:val="1"/>
      <w:numFmt w:val="none"/>
      <w:lvlText w:val="%5"/>
      <w:lvlJc w:val="left"/>
      <w:pPr>
        <w:ind w:left="851" w:firstLine="0"/>
      </w:pPr>
    </w:lvl>
    <w:lvl w:ilvl="5">
      <w:start w:val="1"/>
      <w:numFmt w:val="none"/>
      <w:lvlText w:val="%6"/>
      <w:lvlJc w:val="left"/>
      <w:pPr>
        <w:ind w:left="851" w:firstLine="0"/>
      </w:pPr>
    </w:lvl>
    <w:lvl w:ilvl="6">
      <w:start w:val="1"/>
      <w:numFmt w:val="none"/>
      <w:lvlText w:val="%7"/>
      <w:lvlJc w:val="left"/>
      <w:pPr>
        <w:ind w:left="851" w:firstLine="0"/>
      </w:pPr>
    </w:lvl>
    <w:lvl w:ilvl="7">
      <w:start w:val="1"/>
      <w:numFmt w:val="none"/>
      <w:lvlText w:val="%8"/>
      <w:lvlJc w:val="left"/>
      <w:pPr>
        <w:ind w:left="851" w:firstLine="0"/>
      </w:pPr>
    </w:lvl>
    <w:lvl w:ilvl="8">
      <w:start w:val="1"/>
      <w:numFmt w:val="none"/>
      <w:lvlText w:val="%9"/>
      <w:lvlJc w:val="left"/>
      <w:pPr>
        <w:ind w:left="851" w:firstLine="0"/>
      </w:pPr>
    </w:lvl>
  </w:abstractNum>
  <w:abstractNum w:abstractNumId="11" w15:restartNumberingAfterBreak="0">
    <w:nsid w:val="16113E62"/>
    <w:multiLevelType w:val="multilevel"/>
    <w:tmpl w:val="D5CA2152"/>
    <w:styleLink w:val="WWNum19"/>
    <w:lvl w:ilvl="0">
      <w:start w:val="1"/>
      <w:numFmt w:val="decimal"/>
      <w:lvlText w:val="%1"/>
      <w:lvlJc w:val="left"/>
      <w:pPr>
        <w:ind w:left="1145" w:hanging="425"/>
      </w:pPr>
    </w:lvl>
    <w:lvl w:ilvl="1">
      <w:start w:val="1"/>
      <w:numFmt w:val="decimal"/>
      <w:lvlText w:val="%1.%2"/>
      <w:lvlJc w:val="left"/>
      <w:pPr>
        <w:ind w:left="1996" w:hanging="425"/>
      </w:pPr>
    </w:lvl>
    <w:lvl w:ilvl="2">
      <w:start w:val="1"/>
      <w:numFmt w:val="decimal"/>
      <w:lvlText w:val="%1.%2.%3"/>
      <w:lvlJc w:val="left"/>
      <w:pPr>
        <w:ind w:left="1701" w:firstLine="0"/>
      </w:pPr>
    </w:lvl>
    <w:lvl w:ilvl="3">
      <w:start w:val="1"/>
      <w:numFmt w:val="none"/>
      <w:lvlText w:val="%4"/>
      <w:lvlJc w:val="left"/>
      <w:pPr>
        <w:ind w:left="720" w:firstLine="0"/>
      </w:pPr>
    </w:lvl>
    <w:lvl w:ilvl="4">
      <w:start w:val="1"/>
      <w:numFmt w:val="none"/>
      <w:lvlText w:val="%5"/>
      <w:lvlJc w:val="left"/>
      <w:pPr>
        <w:ind w:left="720" w:firstLine="0"/>
      </w:pPr>
    </w:lvl>
    <w:lvl w:ilvl="5">
      <w:start w:val="1"/>
      <w:numFmt w:val="none"/>
      <w:lvlText w:val="%6"/>
      <w:lvlJc w:val="left"/>
      <w:pPr>
        <w:ind w:left="720" w:firstLine="0"/>
      </w:pPr>
    </w:lvl>
    <w:lvl w:ilvl="6">
      <w:start w:val="1"/>
      <w:numFmt w:val="none"/>
      <w:lvlText w:val="%7"/>
      <w:lvlJc w:val="left"/>
      <w:pPr>
        <w:ind w:left="720" w:firstLine="0"/>
      </w:pPr>
    </w:lvl>
    <w:lvl w:ilvl="7">
      <w:start w:val="1"/>
      <w:numFmt w:val="none"/>
      <w:lvlText w:val="%8"/>
      <w:lvlJc w:val="left"/>
      <w:pPr>
        <w:ind w:left="720" w:firstLine="0"/>
      </w:pPr>
    </w:lvl>
    <w:lvl w:ilvl="8">
      <w:start w:val="1"/>
      <w:numFmt w:val="none"/>
      <w:lvlText w:val="%9"/>
      <w:lvlJc w:val="left"/>
      <w:pPr>
        <w:ind w:left="720" w:firstLine="0"/>
      </w:pPr>
    </w:lvl>
  </w:abstractNum>
  <w:abstractNum w:abstractNumId="12" w15:restartNumberingAfterBreak="0">
    <w:nsid w:val="195D47C2"/>
    <w:multiLevelType w:val="multilevel"/>
    <w:tmpl w:val="5A8E64CE"/>
    <w:styleLink w:val="WWNum21"/>
    <w:lvl w:ilvl="0">
      <w:start w:val="1"/>
      <w:numFmt w:val="decimal"/>
      <w:lvlText w:val="%1"/>
      <w:lvlJc w:val="left"/>
      <w:pPr>
        <w:ind w:left="1145" w:hanging="425"/>
      </w:pPr>
    </w:lvl>
    <w:lvl w:ilvl="1">
      <w:start w:val="1"/>
      <w:numFmt w:val="decimal"/>
      <w:lvlText w:val="%1.%2"/>
      <w:lvlJc w:val="left"/>
      <w:pPr>
        <w:ind w:left="1996" w:hanging="425"/>
      </w:pPr>
    </w:lvl>
    <w:lvl w:ilvl="2">
      <w:start w:val="1"/>
      <w:numFmt w:val="decimal"/>
      <w:lvlText w:val="%1.%2.%3"/>
      <w:lvlJc w:val="left"/>
      <w:pPr>
        <w:ind w:left="1701" w:firstLine="0"/>
      </w:pPr>
    </w:lvl>
    <w:lvl w:ilvl="3">
      <w:start w:val="1"/>
      <w:numFmt w:val="none"/>
      <w:lvlText w:val="%4"/>
      <w:lvlJc w:val="left"/>
      <w:pPr>
        <w:ind w:left="720" w:firstLine="0"/>
      </w:pPr>
    </w:lvl>
    <w:lvl w:ilvl="4">
      <w:start w:val="1"/>
      <w:numFmt w:val="none"/>
      <w:lvlText w:val="%5"/>
      <w:lvlJc w:val="left"/>
      <w:pPr>
        <w:ind w:left="720" w:firstLine="0"/>
      </w:pPr>
    </w:lvl>
    <w:lvl w:ilvl="5">
      <w:start w:val="1"/>
      <w:numFmt w:val="none"/>
      <w:lvlText w:val="%6"/>
      <w:lvlJc w:val="left"/>
      <w:pPr>
        <w:ind w:left="720" w:firstLine="0"/>
      </w:pPr>
    </w:lvl>
    <w:lvl w:ilvl="6">
      <w:start w:val="1"/>
      <w:numFmt w:val="none"/>
      <w:lvlText w:val="%7"/>
      <w:lvlJc w:val="left"/>
      <w:pPr>
        <w:ind w:left="720" w:firstLine="0"/>
      </w:pPr>
    </w:lvl>
    <w:lvl w:ilvl="7">
      <w:start w:val="1"/>
      <w:numFmt w:val="none"/>
      <w:lvlText w:val="%8"/>
      <w:lvlJc w:val="left"/>
      <w:pPr>
        <w:ind w:left="720" w:firstLine="0"/>
      </w:pPr>
    </w:lvl>
    <w:lvl w:ilvl="8">
      <w:start w:val="1"/>
      <w:numFmt w:val="none"/>
      <w:lvlText w:val="%9"/>
      <w:lvlJc w:val="left"/>
      <w:pPr>
        <w:ind w:left="720" w:firstLine="0"/>
      </w:pPr>
    </w:lvl>
  </w:abstractNum>
  <w:abstractNum w:abstractNumId="13" w15:restartNumberingAfterBreak="0">
    <w:nsid w:val="1F040138"/>
    <w:multiLevelType w:val="multilevel"/>
    <w:tmpl w:val="01DA5E6E"/>
    <w:styleLink w:val="WWNum27"/>
    <w:lvl w:ilvl="0">
      <w:start w:val="1"/>
      <w:numFmt w:val="decimal"/>
      <w:lvlText w:val="%1"/>
      <w:lvlJc w:val="left"/>
      <w:pPr>
        <w:ind w:left="1276" w:hanging="425"/>
      </w:pPr>
    </w:lvl>
    <w:lvl w:ilvl="1">
      <w:start w:val="1"/>
      <w:numFmt w:val="decimal"/>
      <w:lvlText w:val="%1.%2"/>
      <w:lvlJc w:val="left"/>
      <w:pPr>
        <w:ind w:left="2127" w:hanging="425"/>
      </w:pPr>
    </w:lvl>
    <w:lvl w:ilvl="2">
      <w:start w:val="1"/>
      <w:numFmt w:val="decimal"/>
      <w:lvlText w:val="%1.%2.%3"/>
      <w:lvlJc w:val="right"/>
      <w:pPr>
        <w:ind w:left="4091" w:hanging="180"/>
      </w:pPr>
    </w:lvl>
    <w:lvl w:ilvl="3">
      <w:start w:val="1"/>
      <w:numFmt w:val="none"/>
      <w:lvlText w:val="%4"/>
      <w:lvlJc w:val="left"/>
      <w:pPr>
        <w:ind w:left="851" w:firstLine="0"/>
      </w:pPr>
    </w:lvl>
    <w:lvl w:ilvl="4">
      <w:start w:val="1"/>
      <w:numFmt w:val="none"/>
      <w:lvlText w:val="%5"/>
      <w:lvlJc w:val="left"/>
      <w:pPr>
        <w:ind w:left="851" w:firstLine="0"/>
      </w:pPr>
    </w:lvl>
    <w:lvl w:ilvl="5">
      <w:start w:val="1"/>
      <w:numFmt w:val="none"/>
      <w:lvlText w:val="%6"/>
      <w:lvlJc w:val="left"/>
      <w:pPr>
        <w:ind w:left="851" w:firstLine="0"/>
      </w:pPr>
    </w:lvl>
    <w:lvl w:ilvl="6">
      <w:start w:val="1"/>
      <w:numFmt w:val="none"/>
      <w:lvlText w:val="%7"/>
      <w:lvlJc w:val="left"/>
      <w:pPr>
        <w:ind w:left="851" w:firstLine="0"/>
      </w:pPr>
    </w:lvl>
    <w:lvl w:ilvl="7">
      <w:start w:val="1"/>
      <w:numFmt w:val="none"/>
      <w:lvlText w:val="%8"/>
      <w:lvlJc w:val="left"/>
      <w:pPr>
        <w:ind w:left="851" w:firstLine="0"/>
      </w:pPr>
    </w:lvl>
    <w:lvl w:ilvl="8">
      <w:start w:val="1"/>
      <w:numFmt w:val="none"/>
      <w:lvlText w:val="%9"/>
      <w:lvlJc w:val="left"/>
      <w:pPr>
        <w:ind w:left="851" w:firstLine="0"/>
      </w:pPr>
    </w:lvl>
  </w:abstractNum>
  <w:abstractNum w:abstractNumId="14" w15:restartNumberingAfterBreak="0">
    <w:nsid w:val="1FA12485"/>
    <w:multiLevelType w:val="multilevel"/>
    <w:tmpl w:val="5DD091F0"/>
    <w:styleLink w:val="WWNum13"/>
    <w:lvl w:ilvl="0">
      <w:start w:val="1"/>
      <w:numFmt w:val="decimal"/>
      <w:lvlText w:val="%1"/>
      <w:lvlJc w:val="left"/>
      <w:pPr>
        <w:ind w:left="1865" w:hanging="425"/>
      </w:pPr>
    </w:lvl>
    <w:lvl w:ilvl="1">
      <w:start w:val="1"/>
      <w:numFmt w:val="decimal"/>
      <w:lvlText w:val="%1.%2"/>
      <w:lvlJc w:val="left"/>
      <w:pPr>
        <w:ind w:left="2574" w:hanging="414"/>
      </w:pPr>
    </w:lvl>
    <w:lvl w:ilvl="2">
      <w:start w:val="1"/>
      <w:numFmt w:val="decimal"/>
      <w:lvlText w:val="%1.%2.%3"/>
      <w:lvlJc w:val="right"/>
      <w:pPr>
        <w:ind w:left="3240" w:hanging="180"/>
      </w:pPr>
    </w:lvl>
    <w:lvl w:ilvl="3">
      <w:start w:val="1"/>
      <w:numFmt w:val="decimal"/>
      <w:lvlText w:val="%1.%2.%3.%4"/>
      <w:lvlJc w:val="left"/>
      <w:pPr>
        <w:ind w:left="3960" w:hanging="360"/>
      </w:pPr>
    </w:lvl>
    <w:lvl w:ilvl="4">
      <w:start w:val="1"/>
      <w:numFmt w:val="none"/>
      <w:lvlText w:val="%5"/>
      <w:lvlJc w:val="left"/>
      <w:pPr>
        <w:ind w:left="4680" w:hanging="360"/>
      </w:pPr>
    </w:lvl>
    <w:lvl w:ilvl="5">
      <w:start w:val="1"/>
      <w:numFmt w:val="none"/>
      <w:lvlText w:val="%6"/>
      <w:lvlJc w:val="left"/>
      <w:pPr>
        <w:ind w:left="5400" w:hanging="180"/>
      </w:pPr>
    </w:lvl>
    <w:lvl w:ilvl="6">
      <w:start w:val="1"/>
      <w:numFmt w:val="none"/>
      <w:lvlText w:val="%7"/>
      <w:lvlJc w:val="left"/>
      <w:pPr>
        <w:ind w:left="6120" w:hanging="360"/>
      </w:pPr>
    </w:lvl>
    <w:lvl w:ilvl="7">
      <w:start w:val="1"/>
      <w:numFmt w:val="none"/>
      <w:lvlText w:val="%8"/>
      <w:lvlJc w:val="left"/>
      <w:pPr>
        <w:ind w:left="6840" w:hanging="360"/>
      </w:pPr>
    </w:lvl>
    <w:lvl w:ilvl="8">
      <w:start w:val="1"/>
      <w:numFmt w:val="none"/>
      <w:lvlText w:val="%9"/>
      <w:lvlJc w:val="left"/>
      <w:pPr>
        <w:ind w:left="7560" w:hanging="180"/>
      </w:pPr>
    </w:lvl>
  </w:abstractNum>
  <w:abstractNum w:abstractNumId="15" w15:restartNumberingAfterBreak="0">
    <w:nsid w:val="239B3C42"/>
    <w:multiLevelType w:val="multilevel"/>
    <w:tmpl w:val="EB7A368A"/>
    <w:styleLink w:val="WWNum24"/>
    <w:lvl w:ilvl="0">
      <w:start w:val="1"/>
      <w:numFmt w:val="decimal"/>
      <w:lvlText w:val="%1"/>
      <w:lvlJc w:val="left"/>
      <w:pPr>
        <w:ind w:left="425" w:hanging="425"/>
      </w:pPr>
    </w:lvl>
    <w:lvl w:ilvl="1">
      <w:start w:val="1"/>
      <w:numFmt w:val="decimal"/>
      <w:lvlText w:val="%1.%2"/>
      <w:lvlJc w:val="left"/>
      <w:pPr>
        <w:ind w:left="1276" w:hanging="425"/>
      </w:pPr>
    </w:lvl>
    <w:lvl w:ilvl="2">
      <w:start w:val="1"/>
      <w:numFmt w:val="decimal"/>
      <w:lvlText w:val="%1.%2.%3"/>
      <w:lvlJc w:val="right"/>
      <w:pPr>
        <w:ind w:left="3240" w:hanging="18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15:restartNumberingAfterBreak="0">
    <w:nsid w:val="24661AEC"/>
    <w:multiLevelType w:val="multilevel"/>
    <w:tmpl w:val="20747250"/>
    <w:styleLink w:val="WWNum14"/>
    <w:lvl w:ilvl="0">
      <w:start w:val="1"/>
      <w:numFmt w:val="decimal"/>
      <w:lvlText w:val="%1"/>
      <w:lvlJc w:val="left"/>
      <w:pPr>
        <w:ind w:left="1865" w:hanging="425"/>
      </w:pPr>
    </w:lvl>
    <w:lvl w:ilvl="1">
      <w:start w:val="1"/>
      <w:numFmt w:val="decimal"/>
      <w:lvlText w:val="%1.%2"/>
      <w:lvlJc w:val="left"/>
      <w:pPr>
        <w:ind w:left="2574" w:hanging="414"/>
      </w:pPr>
    </w:lvl>
    <w:lvl w:ilvl="2">
      <w:start w:val="1"/>
      <w:numFmt w:val="decimal"/>
      <w:lvlText w:val="%1.%2.%3"/>
      <w:lvlJc w:val="right"/>
      <w:pPr>
        <w:ind w:left="3240" w:hanging="180"/>
      </w:pPr>
    </w:lvl>
    <w:lvl w:ilvl="3">
      <w:start w:val="1"/>
      <w:numFmt w:val="decimal"/>
      <w:lvlText w:val="%1.%2.%3.%4"/>
      <w:lvlJc w:val="left"/>
      <w:pPr>
        <w:ind w:left="3960" w:hanging="360"/>
      </w:pPr>
    </w:lvl>
    <w:lvl w:ilvl="4">
      <w:start w:val="1"/>
      <w:numFmt w:val="none"/>
      <w:lvlText w:val="%5"/>
      <w:lvlJc w:val="left"/>
      <w:pPr>
        <w:ind w:left="4680" w:hanging="360"/>
      </w:pPr>
    </w:lvl>
    <w:lvl w:ilvl="5">
      <w:start w:val="1"/>
      <w:numFmt w:val="none"/>
      <w:lvlText w:val="%6"/>
      <w:lvlJc w:val="left"/>
      <w:pPr>
        <w:ind w:left="5400" w:hanging="180"/>
      </w:pPr>
    </w:lvl>
    <w:lvl w:ilvl="6">
      <w:start w:val="1"/>
      <w:numFmt w:val="none"/>
      <w:lvlText w:val="%7"/>
      <w:lvlJc w:val="left"/>
      <w:pPr>
        <w:ind w:left="6120" w:hanging="360"/>
      </w:pPr>
    </w:lvl>
    <w:lvl w:ilvl="7">
      <w:start w:val="1"/>
      <w:numFmt w:val="none"/>
      <w:lvlText w:val="%8"/>
      <w:lvlJc w:val="left"/>
      <w:pPr>
        <w:ind w:left="6840" w:hanging="360"/>
      </w:pPr>
    </w:lvl>
    <w:lvl w:ilvl="8">
      <w:start w:val="1"/>
      <w:numFmt w:val="none"/>
      <w:lvlText w:val="%9"/>
      <w:lvlJc w:val="left"/>
      <w:pPr>
        <w:ind w:left="7560" w:hanging="180"/>
      </w:pPr>
    </w:lvl>
  </w:abstractNum>
  <w:abstractNum w:abstractNumId="17" w15:restartNumberingAfterBreak="0">
    <w:nsid w:val="258630E9"/>
    <w:multiLevelType w:val="multilevel"/>
    <w:tmpl w:val="24508B08"/>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8" w15:restartNumberingAfterBreak="0">
    <w:nsid w:val="2639217F"/>
    <w:multiLevelType w:val="multilevel"/>
    <w:tmpl w:val="8AAECC22"/>
    <w:styleLink w:val="WWNum42"/>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2B970A75"/>
    <w:multiLevelType w:val="multilevel"/>
    <w:tmpl w:val="D8DC0B80"/>
    <w:styleLink w:val="WWNum23"/>
    <w:lvl w:ilvl="0">
      <w:start w:val="1"/>
      <w:numFmt w:val="decimal"/>
      <w:lvlText w:val="%1"/>
      <w:lvlJc w:val="left"/>
      <w:pPr>
        <w:ind w:left="1145" w:hanging="425"/>
      </w:pPr>
    </w:lvl>
    <w:lvl w:ilvl="1">
      <w:start w:val="1"/>
      <w:numFmt w:val="decimal"/>
      <w:lvlText w:val="%1.%2"/>
      <w:lvlJc w:val="left"/>
      <w:pPr>
        <w:ind w:left="1996" w:hanging="425"/>
      </w:pPr>
    </w:lvl>
    <w:lvl w:ilvl="2">
      <w:start w:val="1"/>
      <w:numFmt w:val="decimal"/>
      <w:lvlText w:val="%1.%2.%3"/>
      <w:lvlJc w:val="left"/>
      <w:pPr>
        <w:ind w:left="1701" w:firstLine="0"/>
      </w:pPr>
    </w:lvl>
    <w:lvl w:ilvl="3">
      <w:start w:val="1"/>
      <w:numFmt w:val="none"/>
      <w:lvlText w:val="%4"/>
      <w:lvlJc w:val="left"/>
      <w:pPr>
        <w:ind w:left="720" w:firstLine="0"/>
      </w:pPr>
    </w:lvl>
    <w:lvl w:ilvl="4">
      <w:start w:val="1"/>
      <w:numFmt w:val="none"/>
      <w:lvlText w:val="%5"/>
      <w:lvlJc w:val="left"/>
      <w:pPr>
        <w:ind w:left="720" w:firstLine="0"/>
      </w:pPr>
    </w:lvl>
    <w:lvl w:ilvl="5">
      <w:start w:val="1"/>
      <w:numFmt w:val="none"/>
      <w:lvlText w:val="%6"/>
      <w:lvlJc w:val="left"/>
      <w:pPr>
        <w:ind w:left="720" w:firstLine="0"/>
      </w:pPr>
    </w:lvl>
    <w:lvl w:ilvl="6">
      <w:start w:val="1"/>
      <w:numFmt w:val="none"/>
      <w:lvlText w:val="%7"/>
      <w:lvlJc w:val="left"/>
      <w:pPr>
        <w:ind w:left="720" w:firstLine="0"/>
      </w:pPr>
    </w:lvl>
    <w:lvl w:ilvl="7">
      <w:start w:val="1"/>
      <w:numFmt w:val="none"/>
      <w:lvlText w:val="%8"/>
      <w:lvlJc w:val="left"/>
      <w:pPr>
        <w:ind w:left="720" w:firstLine="0"/>
      </w:pPr>
    </w:lvl>
    <w:lvl w:ilvl="8">
      <w:start w:val="1"/>
      <w:numFmt w:val="none"/>
      <w:lvlText w:val="%9"/>
      <w:lvlJc w:val="left"/>
      <w:pPr>
        <w:ind w:left="720" w:firstLine="0"/>
      </w:pPr>
    </w:lvl>
  </w:abstractNum>
  <w:abstractNum w:abstractNumId="20" w15:restartNumberingAfterBreak="0">
    <w:nsid w:val="2DD51177"/>
    <w:multiLevelType w:val="multilevel"/>
    <w:tmpl w:val="5A2CB9D4"/>
    <w:styleLink w:val="WWNum16"/>
    <w:lvl w:ilvl="0">
      <w:start w:val="1"/>
      <w:numFmt w:val="decimal"/>
      <w:lvlText w:val="%1"/>
      <w:lvlJc w:val="left"/>
      <w:pPr>
        <w:ind w:left="1865" w:hanging="425"/>
      </w:pPr>
    </w:lvl>
    <w:lvl w:ilvl="1">
      <w:start w:val="1"/>
      <w:numFmt w:val="decimal"/>
      <w:lvlText w:val="%1.%2"/>
      <w:lvlJc w:val="left"/>
      <w:pPr>
        <w:ind w:left="2574" w:hanging="414"/>
      </w:pPr>
    </w:lvl>
    <w:lvl w:ilvl="2">
      <w:start w:val="1"/>
      <w:numFmt w:val="decimal"/>
      <w:lvlText w:val="%1.%2.%3"/>
      <w:lvlJc w:val="right"/>
      <w:pPr>
        <w:ind w:left="3240" w:hanging="180"/>
      </w:pPr>
    </w:lvl>
    <w:lvl w:ilvl="3">
      <w:start w:val="1"/>
      <w:numFmt w:val="decimal"/>
      <w:lvlText w:val="%1.%2.%3.%4"/>
      <w:lvlJc w:val="left"/>
      <w:pPr>
        <w:ind w:left="3960" w:hanging="360"/>
      </w:pPr>
    </w:lvl>
    <w:lvl w:ilvl="4">
      <w:start w:val="1"/>
      <w:numFmt w:val="none"/>
      <w:lvlText w:val="%5"/>
      <w:lvlJc w:val="left"/>
      <w:pPr>
        <w:ind w:left="4680" w:hanging="360"/>
      </w:pPr>
    </w:lvl>
    <w:lvl w:ilvl="5">
      <w:start w:val="1"/>
      <w:numFmt w:val="none"/>
      <w:lvlText w:val="%6"/>
      <w:lvlJc w:val="left"/>
      <w:pPr>
        <w:ind w:left="5400" w:hanging="180"/>
      </w:pPr>
    </w:lvl>
    <w:lvl w:ilvl="6">
      <w:start w:val="1"/>
      <w:numFmt w:val="none"/>
      <w:lvlText w:val="%7"/>
      <w:lvlJc w:val="left"/>
      <w:pPr>
        <w:ind w:left="6120" w:hanging="360"/>
      </w:pPr>
    </w:lvl>
    <w:lvl w:ilvl="7">
      <w:start w:val="1"/>
      <w:numFmt w:val="none"/>
      <w:lvlText w:val="%8"/>
      <w:lvlJc w:val="left"/>
      <w:pPr>
        <w:ind w:left="6840" w:hanging="360"/>
      </w:pPr>
    </w:lvl>
    <w:lvl w:ilvl="8">
      <w:start w:val="1"/>
      <w:numFmt w:val="none"/>
      <w:lvlText w:val="%9"/>
      <w:lvlJc w:val="left"/>
      <w:pPr>
        <w:ind w:left="7560" w:hanging="180"/>
      </w:pPr>
    </w:lvl>
  </w:abstractNum>
  <w:abstractNum w:abstractNumId="21" w15:restartNumberingAfterBreak="0">
    <w:nsid w:val="2E385C0E"/>
    <w:multiLevelType w:val="multilevel"/>
    <w:tmpl w:val="8AD23AA8"/>
    <w:styleLink w:val="WWNum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EFF2EA9"/>
    <w:multiLevelType w:val="multilevel"/>
    <w:tmpl w:val="7AE04820"/>
    <w:styleLink w:val="WWNum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31496E91"/>
    <w:multiLevelType w:val="multilevel"/>
    <w:tmpl w:val="1C6C9E26"/>
    <w:styleLink w:val="WWNum7"/>
    <w:lvl w:ilvl="0">
      <w:start w:val="1"/>
      <w:numFmt w:val="decimal"/>
      <w:lvlText w:val="%1"/>
      <w:lvlJc w:val="left"/>
      <w:pPr>
        <w:ind w:left="-658" w:firstLine="658"/>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315C5B3B"/>
    <w:multiLevelType w:val="multilevel"/>
    <w:tmpl w:val="6F8A8D2E"/>
    <w:styleLink w:val="WWOutlineListStyle"/>
    <w:lvl w:ilvl="0">
      <w:start w:val="1"/>
      <w:numFmt w:val="decimal"/>
      <w:lvlText w:val="%1"/>
      <w:lvlJc w:val="left"/>
      <w:pPr>
        <w:ind w:left="1276" w:hanging="425"/>
      </w:pPr>
    </w:lvl>
    <w:lvl w:ilvl="1">
      <w:start w:val="1"/>
      <w:numFmt w:val="decimal"/>
      <w:lvlText w:val="%1.%2"/>
      <w:lvlJc w:val="left"/>
      <w:pPr>
        <w:ind w:left="2268" w:hanging="566"/>
      </w:pPr>
    </w:lvl>
    <w:lvl w:ilvl="2">
      <w:start w:val="1"/>
      <w:numFmt w:val="decimal"/>
      <w:lvlText w:val="%1.%2.%3"/>
      <w:lvlJc w:val="left"/>
      <w:pPr>
        <w:ind w:left="3260" w:hanging="708"/>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32C56FBE"/>
    <w:multiLevelType w:val="multilevel"/>
    <w:tmpl w:val="53844BA8"/>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26" w15:restartNumberingAfterBreak="0">
    <w:nsid w:val="32E83EEA"/>
    <w:multiLevelType w:val="multilevel"/>
    <w:tmpl w:val="9542A6D4"/>
    <w:styleLink w:val="WWNum31"/>
    <w:lvl w:ilvl="0">
      <w:start w:val="1"/>
      <w:numFmt w:val="decimal"/>
      <w:lvlText w:val="%1"/>
      <w:lvlJc w:val="left"/>
      <w:pPr>
        <w:ind w:left="1276" w:hanging="425"/>
      </w:pPr>
    </w:lvl>
    <w:lvl w:ilvl="1">
      <w:start w:val="1"/>
      <w:numFmt w:val="decimal"/>
      <w:lvlText w:val="%1.%2"/>
      <w:lvlJc w:val="left"/>
      <w:pPr>
        <w:ind w:left="2268" w:hanging="566"/>
      </w:pPr>
    </w:lvl>
    <w:lvl w:ilvl="2">
      <w:start w:val="1"/>
      <w:numFmt w:val="decimal"/>
      <w:lvlText w:val="%1.%2.%3"/>
      <w:lvlJc w:val="right"/>
      <w:pPr>
        <w:ind w:left="3402" w:hanging="850"/>
      </w:pPr>
    </w:lvl>
    <w:lvl w:ilvl="3">
      <w:start w:val="1"/>
      <w:numFmt w:val="none"/>
      <w:lvlText w:val="%4"/>
      <w:lvlJc w:val="left"/>
      <w:pPr>
        <w:ind w:left="851" w:firstLine="0"/>
      </w:pPr>
    </w:lvl>
    <w:lvl w:ilvl="4">
      <w:start w:val="1"/>
      <w:numFmt w:val="none"/>
      <w:lvlText w:val="%5"/>
      <w:lvlJc w:val="left"/>
      <w:pPr>
        <w:ind w:left="851" w:firstLine="0"/>
      </w:pPr>
    </w:lvl>
    <w:lvl w:ilvl="5">
      <w:start w:val="1"/>
      <w:numFmt w:val="none"/>
      <w:lvlText w:val="%6"/>
      <w:lvlJc w:val="left"/>
      <w:pPr>
        <w:ind w:left="851" w:firstLine="0"/>
      </w:pPr>
    </w:lvl>
    <w:lvl w:ilvl="6">
      <w:start w:val="1"/>
      <w:numFmt w:val="none"/>
      <w:lvlText w:val="%7"/>
      <w:lvlJc w:val="left"/>
      <w:pPr>
        <w:ind w:left="851" w:firstLine="0"/>
      </w:pPr>
    </w:lvl>
    <w:lvl w:ilvl="7">
      <w:start w:val="1"/>
      <w:numFmt w:val="none"/>
      <w:lvlText w:val="%8"/>
      <w:lvlJc w:val="left"/>
      <w:pPr>
        <w:ind w:left="851" w:firstLine="0"/>
      </w:pPr>
    </w:lvl>
    <w:lvl w:ilvl="8">
      <w:start w:val="1"/>
      <w:numFmt w:val="none"/>
      <w:lvlText w:val="%9"/>
      <w:lvlJc w:val="left"/>
      <w:pPr>
        <w:ind w:left="851" w:firstLine="0"/>
      </w:pPr>
    </w:lvl>
  </w:abstractNum>
  <w:abstractNum w:abstractNumId="27" w15:restartNumberingAfterBreak="0">
    <w:nsid w:val="33534108"/>
    <w:multiLevelType w:val="multilevel"/>
    <w:tmpl w:val="FF32BD16"/>
    <w:styleLink w:val="WWNum33"/>
    <w:lvl w:ilvl="0">
      <w:start w:val="1"/>
      <w:numFmt w:val="decimal"/>
      <w:lvlText w:val="%1"/>
      <w:lvlJc w:val="left"/>
      <w:pPr>
        <w:ind w:left="1276" w:hanging="425"/>
      </w:pPr>
    </w:lvl>
    <w:lvl w:ilvl="1">
      <w:start w:val="1"/>
      <w:numFmt w:val="decimal"/>
      <w:lvlText w:val="%1.%2"/>
      <w:lvlJc w:val="left"/>
      <w:pPr>
        <w:ind w:left="2268" w:hanging="566"/>
      </w:pPr>
    </w:lvl>
    <w:lvl w:ilvl="2">
      <w:start w:val="1"/>
      <w:numFmt w:val="decimal"/>
      <w:lvlText w:val="%1.%2.%3"/>
      <w:lvlJc w:val="left"/>
      <w:pPr>
        <w:ind w:left="3260" w:hanging="708"/>
      </w:pPr>
    </w:lvl>
    <w:lvl w:ilvl="3">
      <w:start w:val="1"/>
      <w:numFmt w:val="none"/>
      <w:lvlText w:val="%4"/>
      <w:lvlJc w:val="left"/>
      <w:pPr>
        <w:ind w:left="851" w:firstLine="0"/>
      </w:pPr>
    </w:lvl>
    <w:lvl w:ilvl="4">
      <w:start w:val="1"/>
      <w:numFmt w:val="none"/>
      <w:lvlText w:val="%5"/>
      <w:lvlJc w:val="left"/>
      <w:pPr>
        <w:ind w:left="851" w:firstLine="0"/>
      </w:pPr>
    </w:lvl>
    <w:lvl w:ilvl="5">
      <w:start w:val="1"/>
      <w:numFmt w:val="none"/>
      <w:lvlText w:val="%6"/>
      <w:lvlJc w:val="left"/>
      <w:pPr>
        <w:ind w:left="851" w:firstLine="0"/>
      </w:pPr>
    </w:lvl>
    <w:lvl w:ilvl="6">
      <w:start w:val="1"/>
      <w:numFmt w:val="none"/>
      <w:lvlText w:val="%7"/>
      <w:lvlJc w:val="left"/>
      <w:pPr>
        <w:ind w:left="851" w:firstLine="0"/>
      </w:pPr>
    </w:lvl>
    <w:lvl w:ilvl="7">
      <w:start w:val="1"/>
      <w:numFmt w:val="none"/>
      <w:lvlText w:val="%8"/>
      <w:lvlJc w:val="left"/>
      <w:pPr>
        <w:ind w:left="851" w:firstLine="0"/>
      </w:pPr>
    </w:lvl>
    <w:lvl w:ilvl="8">
      <w:start w:val="1"/>
      <w:numFmt w:val="none"/>
      <w:lvlText w:val="%9"/>
      <w:lvlJc w:val="left"/>
      <w:pPr>
        <w:ind w:left="851" w:firstLine="0"/>
      </w:pPr>
    </w:lvl>
  </w:abstractNum>
  <w:abstractNum w:abstractNumId="28" w15:restartNumberingAfterBreak="0">
    <w:nsid w:val="35960900"/>
    <w:multiLevelType w:val="multilevel"/>
    <w:tmpl w:val="D528F246"/>
    <w:lvl w:ilvl="0">
      <w:numFmt w:val="bullet"/>
      <w:lvlText w:val="•"/>
      <w:lvlJc w:val="left"/>
      <w:pPr>
        <w:ind w:left="1066" w:hanging="360"/>
      </w:pPr>
      <w:rPr>
        <w:rFonts w:ascii="OpenSymbol" w:eastAsia="OpenSymbol" w:hAnsi="OpenSymbol" w:cs="OpenSymbol"/>
      </w:rPr>
    </w:lvl>
    <w:lvl w:ilvl="1">
      <w:numFmt w:val="bullet"/>
      <w:lvlText w:val="◦"/>
      <w:lvlJc w:val="left"/>
      <w:pPr>
        <w:ind w:left="1426" w:hanging="360"/>
      </w:pPr>
      <w:rPr>
        <w:rFonts w:ascii="OpenSymbol" w:eastAsia="OpenSymbol" w:hAnsi="OpenSymbol" w:cs="OpenSymbol"/>
      </w:rPr>
    </w:lvl>
    <w:lvl w:ilvl="2">
      <w:numFmt w:val="bullet"/>
      <w:lvlText w:val="▪"/>
      <w:lvlJc w:val="left"/>
      <w:pPr>
        <w:ind w:left="1786" w:hanging="360"/>
      </w:pPr>
      <w:rPr>
        <w:rFonts w:ascii="OpenSymbol" w:eastAsia="OpenSymbol" w:hAnsi="OpenSymbol" w:cs="OpenSymbol"/>
      </w:rPr>
    </w:lvl>
    <w:lvl w:ilvl="3">
      <w:numFmt w:val="bullet"/>
      <w:lvlText w:val="•"/>
      <w:lvlJc w:val="left"/>
      <w:pPr>
        <w:ind w:left="2146" w:hanging="360"/>
      </w:pPr>
      <w:rPr>
        <w:rFonts w:ascii="OpenSymbol" w:eastAsia="OpenSymbol" w:hAnsi="OpenSymbol" w:cs="OpenSymbol"/>
      </w:rPr>
    </w:lvl>
    <w:lvl w:ilvl="4">
      <w:numFmt w:val="bullet"/>
      <w:lvlText w:val="◦"/>
      <w:lvlJc w:val="left"/>
      <w:pPr>
        <w:ind w:left="2506" w:hanging="360"/>
      </w:pPr>
      <w:rPr>
        <w:rFonts w:ascii="OpenSymbol" w:eastAsia="OpenSymbol" w:hAnsi="OpenSymbol" w:cs="OpenSymbol"/>
      </w:rPr>
    </w:lvl>
    <w:lvl w:ilvl="5">
      <w:numFmt w:val="bullet"/>
      <w:lvlText w:val="▪"/>
      <w:lvlJc w:val="left"/>
      <w:pPr>
        <w:ind w:left="2866" w:hanging="360"/>
      </w:pPr>
      <w:rPr>
        <w:rFonts w:ascii="OpenSymbol" w:eastAsia="OpenSymbol" w:hAnsi="OpenSymbol" w:cs="OpenSymbol"/>
      </w:rPr>
    </w:lvl>
    <w:lvl w:ilvl="6">
      <w:numFmt w:val="bullet"/>
      <w:lvlText w:val="•"/>
      <w:lvlJc w:val="left"/>
      <w:pPr>
        <w:ind w:left="3226" w:hanging="360"/>
      </w:pPr>
      <w:rPr>
        <w:rFonts w:ascii="OpenSymbol" w:eastAsia="OpenSymbol" w:hAnsi="OpenSymbol" w:cs="OpenSymbol"/>
      </w:rPr>
    </w:lvl>
    <w:lvl w:ilvl="7">
      <w:numFmt w:val="bullet"/>
      <w:lvlText w:val="◦"/>
      <w:lvlJc w:val="left"/>
      <w:pPr>
        <w:ind w:left="3586" w:hanging="360"/>
      </w:pPr>
      <w:rPr>
        <w:rFonts w:ascii="OpenSymbol" w:eastAsia="OpenSymbol" w:hAnsi="OpenSymbol" w:cs="OpenSymbol"/>
      </w:rPr>
    </w:lvl>
    <w:lvl w:ilvl="8">
      <w:numFmt w:val="bullet"/>
      <w:lvlText w:val="▪"/>
      <w:lvlJc w:val="left"/>
      <w:pPr>
        <w:ind w:left="3946" w:hanging="360"/>
      </w:pPr>
      <w:rPr>
        <w:rFonts w:ascii="OpenSymbol" w:eastAsia="OpenSymbol" w:hAnsi="OpenSymbol" w:cs="OpenSymbol"/>
      </w:rPr>
    </w:lvl>
  </w:abstractNum>
  <w:abstractNum w:abstractNumId="29" w15:restartNumberingAfterBreak="0">
    <w:nsid w:val="36DA7606"/>
    <w:multiLevelType w:val="multilevel"/>
    <w:tmpl w:val="4D2E4F14"/>
    <w:styleLink w:val="WWNum17"/>
    <w:lvl w:ilvl="0">
      <w:start w:val="1"/>
      <w:numFmt w:val="decimal"/>
      <w:lvlText w:val="%1"/>
      <w:lvlJc w:val="left"/>
      <w:pPr>
        <w:ind w:left="1865" w:hanging="425"/>
      </w:pPr>
    </w:lvl>
    <w:lvl w:ilvl="1">
      <w:start w:val="1"/>
      <w:numFmt w:val="decimal"/>
      <w:lvlText w:val="%1.%2"/>
      <w:lvlJc w:val="left"/>
      <w:pPr>
        <w:ind w:left="2574" w:hanging="414"/>
      </w:pPr>
    </w:lvl>
    <w:lvl w:ilvl="2">
      <w:start w:val="1"/>
      <w:numFmt w:val="decimal"/>
      <w:lvlText w:val="%1.%2.%3"/>
      <w:lvlJc w:val="right"/>
      <w:pPr>
        <w:ind w:left="3240" w:hanging="180"/>
      </w:pPr>
    </w:lvl>
    <w:lvl w:ilvl="3">
      <w:start w:val="1"/>
      <w:numFmt w:val="decimal"/>
      <w:lvlText w:val="%1.%2.%3.%4"/>
      <w:lvlJc w:val="left"/>
      <w:pPr>
        <w:ind w:left="3960" w:hanging="360"/>
      </w:pPr>
    </w:lvl>
    <w:lvl w:ilvl="4">
      <w:start w:val="1"/>
      <w:numFmt w:val="none"/>
      <w:lvlText w:val="%5"/>
      <w:lvlJc w:val="left"/>
      <w:pPr>
        <w:ind w:left="4680" w:hanging="360"/>
      </w:pPr>
    </w:lvl>
    <w:lvl w:ilvl="5">
      <w:start w:val="1"/>
      <w:numFmt w:val="none"/>
      <w:lvlText w:val="%6"/>
      <w:lvlJc w:val="left"/>
      <w:pPr>
        <w:ind w:left="5400" w:hanging="180"/>
      </w:pPr>
    </w:lvl>
    <w:lvl w:ilvl="6">
      <w:start w:val="1"/>
      <w:numFmt w:val="none"/>
      <w:lvlText w:val="%7"/>
      <w:lvlJc w:val="left"/>
      <w:pPr>
        <w:ind w:left="6120" w:hanging="360"/>
      </w:pPr>
    </w:lvl>
    <w:lvl w:ilvl="7">
      <w:start w:val="1"/>
      <w:numFmt w:val="none"/>
      <w:lvlText w:val="%8"/>
      <w:lvlJc w:val="left"/>
      <w:pPr>
        <w:ind w:left="6840" w:hanging="360"/>
      </w:pPr>
    </w:lvl>
    <w:lvl w:ilvl="8">
      <w:start w:val="1"/>
      <w:numFmt w:val="none"/>
      <w:lvlText w:val="%9"/>
      <w:lvlJc w:val="left"/>
      <w:pPr>
        <w:ind w:left="7560" w:hanging="180"/>
      </w:pPr>
    </w:lvl>
  </w:abstractNum>
  <w:abstractNum w:abstractNumId="30" w15:restartNumberingAfterBreak="0">
    <w:nsid w:val="374E7A1F"/>
    <w:multiLevelType w:val="multilevel"/>
    <w:tmpl w:val="82AEE646"/>
    <w:styleLink w:val="WWOutlineListStyle1"/>
    <w:lvl w:ilvl="0">
      <w:start w:val="1"/>
      <w:numFmt w:val="decimal"/>
      <w:lvlText w:val="%1"/>
      <w:lvlJc w:val="left"/>
      <w:pPr>
        <w:ind w:left="1276" w:hanging="425"/>
      </w:pPr>
    </w:lvl>
    <w:lvl w:ilvl="1">
      <w:start w:val="1"/>
      <w:numFmt w:val="decimal"/>
      <w:lvlText w:val="%1.%2"/>
      <w:lvlJc w:val="left"/>
      <w:pPr>
        <w:ind w:left="2268" w:hanging="566"/>
      </w:pPr>
    </w:lvl>
    <w:lvl w:ilvl="2">
      <w:start w:val="1"/>
      <w:numFmt w:val="decimal"/>
      <w:lvlText w:val="%1.%2.%3"/>
      <w:lvlJc w:val="left"/>
      <w:pPr>
        <w:ind w:left="3260" w:hanging="708"/>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3D1D43B6"/>
    <w:multiLevelType w:val="multilevel"/>
    <w:tmpl w:val="CE2ABBB2"/>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32" w15:restartNumberingAfterBreak="0">
    <w:nsid w:val="4AB4230F"/>
    <w:multiLevelType w:val="multilevel"/>
    <w:tmpl w:val="49243810"/>
    <w:styleLink w:val="WWNum20"/>
    <w:lvl w:ilvl="0">
      <w:start w:val="1"/>
      <w:numFmt w:val="decimal"/>
      <w:lvlText w:val="%1"/>
      <w:lvlJc w:val="left"/>
      <w:pPr>
        <w:ind w:left="1145" w:hanging="425"/>
      </w:pPr>
    </w:lvl>
    <w:lvl w:ilvl="1">
      <w:start w:val="1"/>
      <w:numFmt w:val="decimal"/>
      <w:lvlText w:val="%1.%2"/>
      <w:lvlJc w:val="left"/>
      <w:pPr>
        <w:ind w:left="1996" w:hanging="425"/>
      </w:pPr>
    </w:lvl>
    <w:lvl w:ilvl="2">
      <w:start w:val="1"/>
      <w:numFmt w:val="decimal"/>
      <w:lvlText w:val="%1.%2.%3"/>
      <w:lvlJc w:val="right"/>
      <w:pPr>
        <w:ind w:left="3960" w:hanging="180"/>
      </w:pPr>
    </w:lvl>
    <w:lvl w:ilvl="3">
      <w:start w:val="1"/>
      <w:numFmt w:val="none"/>
      <w:lvlText w:val="%4"/>
      <w:lvlJc w:val="left"/>
      <w:pPr>
        <w:ind w:left="720" w:firstLine="0"/>
      </w:pPr>
    </w:lvl>
    <w:lvl w:ilvl="4">
      <w:start w:val="1"/>
      <w:numFmt w:val="none"/>
      <w:lvlText w:val="%5"/>
      <w:lvlJc w:val="left"/>
      <w:pPr>
        <w:ind w:left="720" w:firstLine="0"/>
      </w:pPr>
    </w:lvl>
    <w:lvl w:ilvl="5">
      <w:start w:val="1"/>
      <w:numFmt w:val="none"/>
      <w:lvlText w:val="%6"/>
      <w:lvlJc w:val="left"/>
      <w:pPr>
        <w:ind w:left="720" w:firstLine="0"/>
      </w:pPr>
    </w:lvl>
    <w:lvl w:ilvl="6">
      <w:start w:val="1"/>
      <w:numFmt w:val="none"/>
      <w:lvlText w:val="%7"/>
      <w:lvlJc w:val="left"/>
      <w:pPr>
        <w:ind w:left="720" w:firstLine="0"/>
      </w:pPr>
    </w:lvl>
    <w:lvl w:ilvl="7">
      <w:start w:val="1"/>
      <w:numFmt w:val="none"/>
      <w:lvlText w:val="%8"/>
      <w:lvlJc w:val="left"/>
      <w:pPr>
        <w:ind w:left="720" w:firstLine="0"/>
      </w:pPr>
    </w:lvl>
    <w:lvl w:ilvl="8">
      <w:start w:val="1"/>
      <w:numFmt w:val="none"/>
      <w:lvlText w:val="%9"/>
      <w:lvlJc w:val="left"/>
      <w:pPr>
        <w:ind w:left="720" w:firstLine="0"/>
      </w:pPr>
    </w:lvl>
  </w:abstractNum>
  <w:abstractNum w:abstractNumId="33" w15:restartNumberingAfterBreak="0">
    <w:nsid w:val="4E8C1317"/>
    <w:multiLevelType w:val="multilevel"/>
    <w:tmpl w:val="1EB09C18"/>
    <w:styleLink w:val="WWNum8"/>
    <w:lvl w:ilvl="0">
      <w:start w:val="1"/>
      <w:numFmt w:val="decimal"/>
      <w:lvlText w:val="%1"/>
      <w:lvlJc w:val="left"/>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4" w15:restartNumberingAfterBreak="0">
    <w:nsid w:val="50A0423F"/>
    <w:multiLevelType w:val="multilevel"/>
    <w:tmpl w:val="69787EFC"/>
    <w:styleLink w:val="WWNum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50BD3A0B"/>
    <w:multiLevelType w:val="multilevel"/>
    <w:tmpl w:val="0060B29E"/>
    <w:styleLink w:val="WWNum26"/>
    <w:lvl w:ilvl="0">
      <w:start w:val="1"/>
      <w:numFmt w:val="decimal"/>
      <w:lvlText w:val="%1"/>
      <w:lvlJc w:val="left"/>
      <w:pPr>
        <w:ind w:left="425" w:hanging="425"/>
      </w:pPr>
    </w:lvl>
    <w:lvl w:ilvl="1">
      <w:start w:val="1"/>
      <w:numFmt w:val="decimal"/>
      <w:lvlText w:val="%1.%2"/>
      <w:lvlJc w:val="left"/>
      <w:pPr>
        <w:ind w:left="1276" w:hanging="425"/>
      </w:pPr>
    </w:lvl>
    <w:lvl w:ilvl="2">
      <w:start w:val="1"/>
      <w:numFmt w:val="decimal"/>
      <w:lvlText w:val="%1.%2.%3"/>
      <w:lvlJc w:val="right"/>
      <w:pPr>
        <w:ind w:left="3240" w:hanging="18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51020359"/>
    <w:multiLevelType w:val="multilevel"/>
    <w:tmpl w:val="2380331C"/>
    <w:styleLink w:val="WWNum6"/>
    <w:lvl w:ilvl="0">
      <w:start w:val="1"/>
      <w:numFmt w:val="decimal"/>
      <w:lvlText w:val="%1"/>
      <w:lvlJc w:val="left"/>
      <w:pPr>
        <w:ind w:left="0" w:firstLine="108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7" w15:restartNumberingAfterBreak="0">
    <w:nsid w:val="51D936A8"/>
    <w:multiLevelType w:val="multilevel"/>
    <w:tmpl w:val="F3103E80"/>
    <w:styleLink w:val="WWNum40"/>
    <w:lvl w:ilvl="0">
      <w:numFmt w:val="bullet"/>
      <w:lvlText w:val=""/>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57E52AB9"/>
    <w:multiLevelType w:val="multilevel"/>
    <w:tmpl w:val="6AD27330"/>
    <w:styleLink w:val="WWNum15"/>
    <w:lvl w:ilvl="0">
      <w:start w:val="1"/>
      <w:numFmt w:val="decimal"/>
      <w:lvlText w:val="%1"/>
      <w:lvlJc w:val="left"/>
      <w:pPr>
        <w:ind w:left="1865" w:hanging="425"/>
      </w:pPr>
    </w:lvl>
    <w:lvl w:ilvl="1">
      <w:start w:val="1"/>
      <w:numFmt w:val="decimal"/>
      <w:lvlText w:val="%1.%2"/>
      <w:lvlJc w:val="left"/>
      <w:pPr>
        <w:ind w:left="2574" w:hanging="414"/>
      </w:pPr>
    </w:lvl>
    <w:lvl w:ilvl="2">
      <w:start w:val="1"/>
      <w:numFmt w:val="decimal"/>
      <w:lvlText w:val="%1.%2.%3"/>
      <w:lvlJc w:val="right"/>
      <w:pPr>
        <w:ind w:left="3240" w:hanging="180"/>
      </w:pPr>
    </w:lvl>
    <w:lvl w:ilvl="3">
      <w:start w:val="1"/>
      <w:numFmt w:val="decimal"/>
      <w:lvlText w:val="%1.%2.%3.%4"/>
      <w:lvlJc w:val="left"/>
      <w:pPr>
        <w:ind w:left="3960" w:hanging="360"/>
      </w:pPr>
    </w:lvl>
    <w:lvl w:ilvl="4">
      <w:start w:val="1"/>
      <w:numFmt w:val="none"/>
      <w:lvlText w:val="%5"/>
      <w:lvlJc w:val="left"/>
      <w:pPr>
        <w:ind w:left="4680" w:hanging="360"/>
      </w:pPr>
    </w:lvl>
    <w:lvl w:ilvl="5">
      <w:start w:val="1"/>
      <w:numFmt w:val="none"/>
      <w:lvlText w:val="%6"/>
      <w:lvlJc w:val="left"/>
      <w:pPr>
        <w:ind w:left="5400" w:hanging="180"/>
      </w:pPr>
    </w:lvl>
    <w:lvl w:ilvl="6">
      <w:start w:val="1"/>
      <w:numFmt w:val="none"/>
      <w:lvlText w:val="%7"/>
      <w:lvlJc w:val="left"/>
      <w:pPr>
        <w:ind w:left="6120" w:hanging="360"/>
      </w:pPr>
    </w:lvl>
    <w:lvl w:ilvl="7">
      <w:start w:val="1"/>
      <w:numFmt w:val="none"/>
      <w:lvlText w:val="%8"/>
      <w:lvlJc w:val="left"/>
      <w:pPr>
        <w:ind w:left="6840" w:hanging="360"/>
      </w:pPr>
    </w:lvl>
    <w:lvl w:ilvl="8">
      <w:start w:val="1"/>
      <w:numFmt w:val="none"/>
      <w:lvlText w:val="%9"/>
      <w:lvlJc w:val="left"/>
      <w:pPr>
        <w:ind w:left="7560" w:hanging="180"/>
      </w:pPr>
    </w:lvl>
  </w:abstractNum>
  <w:abstractNum w:abstractNumId="39" w15:restartNumberingAfterBreak="0">
    <w:nsid w:val="58D07673"/>
    <w:multiLevelType w:val="multilevel"/>
    <w:tmpl w:val="FA24D58C"/>
    <w:styleLink w:val="WWNum22"/>
    <w:lvl w:ilvl="0">
      <w:start w:val="1"/>
      <w:numFmt w:val="decimal"/>
      <w:lvlText w:val="%1"/>
      <w:lvlJc w:val="left"/>
      <w:pPr>
        <w:ind w:left="1145" w:hanging="425"/>
      </w:pPr>
    </w:lvl>
    <w:lvl w:ilvl="1">
      <w:start w:val="1"/>
      <w:numFmt w:val="decimal"/>
      <w:lvlText w:val="%1.%2"/>
      <w:lvlJc w:val="left"/>
      <w:pPr>
        <w:ind w:left="1996" w:hanging="425"/>
      </w:pPr>
    </w:lvl>
    <w:lvl w:ilvl="2">
      <w:start w:val="1"/>
      <w:numFmt w:val="decimal"/>
      <w:lvlText w:val="%1.%2.%3"/>
      <w:lvlJc w:val="left"/>
      <w:pPr>
        <w:ind w:left="1701" w:firstLine="0"/>
      </w:pPr>
    </w:lvl>
    <w:lvl w:ilvl="3">
      <w:start w:val="1"/>
      <w:numFmt w:val="none"/>
      <w:lvlText w:val="%4"/>
      <w:lvlJc w:val="left"/>
      <w:pPr>
        <w:ind w:left="720" w:firstLine="0"/>
      </w:pPr>
    </w:lvl>
    <w:lvl w:ilvl="4">
      <w:start w:val="1"/>
      <w:numFmt w:val="none"/>
      <w:lvlText w:val="%5"/>
      <w:lvlJc w:val="left"/>
      <w:pPr>
        <w:ind w:left="720" w:firstLine="0"/>
      </w:pPr>
    </w:lvl>
    <w:lvl w:ilvl="5">
      <w:start w:val="1"/>
      <w:numFmt w:val="none"/>
      <w:lvlText w:val="%6"/>
      <w:lvlJc w:val="left"/>
      <w:pPr>
        <w:ind w:left="720" w:firstLine="0"/>
      </w:pPr>
    </w:lvl>
    <w:lvl w:ilvl="6">
      <w:start w:val="1"/>
      <w:numFmt w:val="none"/>
      <w:lvlText w:val="%7"/>
      <w:lvlJc w:val="left"/>
      <w:pPr>
        <w:ind w:left="720" w:firstLine="0"/>
      </w:pPr>
    </w:lvl>
    <w:lvl w:ilvl="7">
      <w:start w:val="1"/>
      <w:numFmt w:val="none"/>
      <w:lvlText w:val="%8"/>
      <w:lvlJc w:val="left"/>
      <w:pPr>
        <w:ind w:left="720" w:firstLine="0"/>
      </w:pPr>
    </w:lvl>
    <w:lvl w:ilvl="8">
      <w:start w:val="1"/>
      <w:numFmt w:val="none"/>
      <w:lvlText w:val="%9"/>
      <w:lvlJc w:val="left"/>
      <w:pPr>
        <w:ind w:left="720" w:firstLine="0"/>
      </w:pPr>
    </w:lvl>
  </w:abstractNum>
  <w:abstractNum w:abstractNumId="40" w15:restartNumberingAfterBreak="0">
    <w:nsid w:val="5D0E2E93"/>
    <w:multiLevelType w:val="multilevel"/>
    <w:tmpl w:val="E55E026C"/>
    <w:styleLink w:val="WWNum11"/>
    <w:lvl w:ilvl="0">
      <w:start w:val="1"/>
      <w:numFmt w:val="decimal"/>
      <w:lvlText w:val="%1"/>
      <w:lvlJc w:val="left"/>
      <w:pPr>
        <w:ind w:left="1080" w:hanging="360"/>
      </w:pPr>
    </w:lvl>
    <w:lvl w:ilvl="1">
      <w:start w:val="1"/>
      <w:numFmt w:val="decimal"/>
      <w:lvlText w:val="%1.%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41" w15:restartNumberingAfterBreak="0">
    <w:nsid w:val="5D5F405D"/>
    <w:multiLevelType w:val="multilevel"/>
    <w:tmpl w:val="C43E1D22"/>
    <w:styleLink w:val="WWNum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5FBA21E2"/>
    <w:multiLevelType w:val="multilevel"/>
    <w:tmpl w:val="244CF5B8"/>
    <w:styleLink w:val="WWNum3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5FF04E78"/>
    <w:multiLevelType w:val="multilevel"/>
    <w:tmpl w:val="3BE4102A"/>
    <w:styleLink w:val="WWNum39"/>
    <w:lvl w:ilvl="0">
      <w:numFmt w:val="bullet"/>
      <w:lvlText w:val=""/>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60EB61E0"/>
    <w:multiLevelType w:val="multilevel"/>
    <w:tmpl w:val="59EAED4C"/>
    <w:styleLink w:val="WWNum4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36A35DF"/>
    <w:multiLevelType w:val="multilevel"/>
    <w:tmpl w:val="EB9AFED6"/>
    <w:styleLink w:val="WWNum43"/>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3A465D0"/>
    <w:multiLevelType w:val="multilevel"/>
    <w:tmpl w:val="5A76D03A"/>
    <w:styleLink w:val="WWNum45"/>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67D53553"/>
    <w:multiLevelType w:val="multilevel"/>
    <w:tmpl w:val="D5C0B98A"/>
    <w:styleLink w:val="WWNum29"/>
    <w:lvl w:ilvl="0">
      <w:start w:val="1"/>
      <w:numFmt w:val="decimal"/>
      <w:lvlText w:val="%1"/>
      <w:lvlJc w:val="left"/>
      <w:pPr>
        <w:ind w:left="1276" w:hanging="425"/>
      </w:pPr>
    </w:lvl>
    <w:lvl w:ilvl="1">
      <w:start w:val="1"/>
      <w:numFmt w:val="decimal"/>
      <w:lvlText w:val="%1.%2"/>
      <w:lvlJc w:val="left"/>
      <w:pPr>
        <w:ind w:left="2268" w:hanging="566"/>
      </w:pPr>
    </w:lvl>
    <w:lvl w:ilvl="2">
      <w:start w:val="1"/>
      <w:numFmt w:val="decimal"/>
      <w:lvlText w:val="%1.%2.%3"/>
      <w:lvlJc w:val="right"/>
      <w:pPr>
        <w:ind w:left="4253" w:hanging="851"/>
      </w:pPr>
    </w:lvl>
    <w:lvl w:ilvl="3">
      <w:start w:val="1"/>
      <w:numFmt w:val="none"/>
      <w:lvlText w:val="%4"/>
      <w:lvlJc w:val="left"/>
      <w:pPr>
        <w:ind w:left="851" w:firstLine="0"/>
      </w:pPr>
    </w:lvl>
    <w:lvl w:ilvl="4">
      <w:start w:val="1"/>
      <w:numFmt w:val="none"/>
      <w:lvlText w:val="%5"/>
      <w:lvlJc w:val="left"/>
      <w:pPr>
        <w:ind w:left="851" w:firstLine="0"/>
      </w:pPr>
    </w:lvl>
    <w:lvl w:ilvl="5">
      <w:start w:val="1"/>
      <w:numFmt w:val="none"/>
      <w:lvlText w:val="%6"/>
      <w:lvlJc w:val="left"/>
      <w:pPr>
        <w:ind w:left="851" w:firstLine="0"/>
      </w:pPr>
    </w:lvl>
    <w:lvl w:ilvl="6">
      <w:start w:val="1"/>
      <w:numFmt w:val="none"/>
      <w:lvlText w:val="%7"/>
      <w:lvlJc w:val="left"/>
      <w:pPr>
        <w:ind w:left="851" w:firstLine="0"/>
      </w:pPr>
    </w:lvl>
    <w:lvl w:ilvl="7">
      <w:start w:val="1"/>
      <w:numFmt w:val="none"/>
      <w:lvlText w:val="%8"/>
      <w:lvlJc w:val="left"/>
      <w:pPr>
        <w:ind w:left="851" w:firstLine="0"/>
      </w:pPr>
    </w:lvl>
    <w:lvl w:ilvl="8">
      <w:start w:val="1"/>
      <w:numFmt w:val="none"/>
      <w:lvlText w:val="%9"/>
      <w:lvlJc w:val="left"/>
      <w:pPr>
        <w:ind w:left="851" w:firstLine="0"/>
      </w:pPr>
    </w:lvl>
  </w:abstractNum>
  <w:abstractNum w:abstractNumId="48" w15:restartNumberingAfterBreak="0">
    <w:nsid w:val="6BFA195B"/>
    <w:multiLevelType w:val="multilevel"/>
    <w:tmpl w:val="BC5EF06C"/>
    <w:styleLink w:val="WWNum38"/>
    <w:lvl w:ilvl="0">
      <w:numFmt w:val="bullet"/>
      <w:lvlText w:val=""/>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6EFC14C9"/>
    <w:multiLevelType w:val="multilevel"/>
    <w:tmpl w:val="3976C46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0" w15:restartNumberingAfterBreak="0">
    <w:nsid w:val="70A70A35"/>
    <w:multiLevelType w:val="multilevel"/>
    <w:tmpl w:val="8EE8DC3A"/>
    <w:styleLink w:val="WWNum35"/>
    <w:lvl w:ilvl="0">
      <w:start w:val="1"/>
      <w:numFmt w:val="decimal"/>
      <w:lvlText w:val="%1"/>
      <w:lvlJc w:val="left"/>
      <w:pPr>
        <w:ind w:left="1276" w:hanging="425"/>
      </w:pPr>
    </w:lvl>
    <w:lvl w:ilvl="1">
      <w:start w:val="1"/>
      <w:numFmt w:val="decimal"/>
      <w:lvlText w:val="%1.%2"/>
      <w:lvlJc w:val="left"/>
      <w:pPr>
        <w:ind w:left="2268" w:hanging="566"/>
      </w:pPr>
    </w:lvl>
    <w:lvl w:ilvl="2">
      <w:start w:val="1"/>
      <w:numFmt w:val="decimal"/>
      <w:lvlText w:val="%1.%2.%3"/>
      <w:lvlJc w:val="left"/>
      <w:pPr>
        <w:ind w:left="3260" w:hanging="708"/>
      </w:pPr>
    </w:lvl>
    <w:lvl w:ilvl="3">
      <w:start w:val="1"/>
      <w:numFmt w:val="none"/>
      <w:lvlText w:val="%4"/>
      <w:lvlJc w:val="left"/>
      <w:pPr>
        <w:ind w:left="851" w:firstLine="0"/>
      </w:pPr>
    </w:lvl>
    <w:lvl w:ilvl="4">
      <w:start w:val="1"/>
      <w:numFmt w:val="none"/>
      <w:lvlText w:val="%5"/>
      <w:lvlJc w:val="left"/>
      <w:pPr>
        <w:ind w:left="851" w:firstLine="0"/>
      </w:pPr>
    </w:lvl>
    <w:lvl w:ilvl="5">
      <w:start w:val="1"/>
      <w:numFmt w:val="none"/>
      <w:lvlText w:val="%6"/>
      <w:lvlJc w:val="left"/>
      <w:pPr>
        <w:ind w:left="851" w:firstLine="0"/>
      </w:pPr>
    </w:lvl>
    <w:lvl w:ilvl="6">
      <w:start w:val="1"/>
      <w:numFmt w:val="none"/>
      <w:lvlText w:val="%7"/>
      <w:lvlJc w:val="left"/>
      <w:pPr>
        <w:ind w:left="851" w:firstLine="0"/>
      </w:pPr>
    </w:lvl>
    <w:lvl w:ilvl="7">
      <w:start w:val="1"/>
      <w:numFmt w:val="none"/>
      <w:lvlText w:val="%8"/>
      <w:lvlJc w:val="left"/>
      <w:pPr>
        <w:ind w:left="851" w:firstLine="0"/>
      </w:pPr>
    </w:lvl>
    <w:lvl w:ilvl="8">
      <w:start w:val="1"/>
      <w:numFmt w:val="none"/>
      <w:lvlText w:val="%9"/>
      <w:lvlJc w:val="left"/>
      <w:pPr>
        <w:ind w:left="851" w:firstLine="0"/>
      </w:pPr>
    </w:lvl>
  </w:abstractNum>
  <w:abstractNum w:abstractNumId="51" w15:restartNumberingAfterBreak="0">
    <w:nsid w:val="70A711FB"/>
    <w:multiLevelType w:val="multilevel"/>
    <w:tmpl w:val="EE44265E"/>
    <w:styleLink w:val="WWOutlineListStyle2"/>
    <w:lvl w:ilvl="0">
      <w:start w:val="1"/>
      <w:numFmt w:val="decimal"/>
      <w:lvlText w:val="%1"/>
      <w:lvlJc w:val="left"/>
      <w:pPr>
        <w:ind w:left="1276" w:hanging="425"/>
      </w:pPr>
    </w:lvl>
    <w:lvl w:ilvl="1">
      <w:start w:val="1"/>
      <w:numFmt w:val="decimal"/>
      <w:lvlText w:val="%1.%2"/>
      <w:lvlJc w:val="left"/>
      <w:pPr>
        <w:ind w:left="2268" w:hanging="566"/>
      </w:pPr>
    </w:lvl>
    <w:lvl w:ilvl="2">
      <w:start w:val="1"/>
      <w:numFmt w:val="decimal"/>
      <w:lvlText w:val="%1.%2.%3"/>
      <w:lvlJc w:val="left"/>
      <w:pPr>
        <w:ind w:left="3260" w:hanging="708"/>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2" w15:restartNumberingAfterBreak="0">
    <w:nsid w:val="724B0182"/>
    <w:multiLevelType w:val="multilevel"/>
    <w:tmpl w:val="F24E59F4"/>
    <w:styleLink w:val="WWNum18"/>
    <w:lvl w:ilvl="0">
      <w:start w:val="1"/>
      <w:numFmt w:val="decimal"/>
      <w:lvlText w:val="%1"/>
      <w:lvlJc w:val="left"/>
      <w:pPr>
        <w:ind w:left="1276" w:hanging="425"/>
      </w:pPr>
    </w:lvl>
    <w:lvl w:ilvl="1">
      <w:start w:val="1"/>
      <w:numFmt w:val="decimal"/>
      <w:lvlText w:val="%1.%2"/>
      <w:lvlJc w:val="left"/>
      <w:pPr>
        <w:ind w:left="2268" w:hanging="566"/>
      </w:pPr>
    </w:lvl>
    <w:lvl w:ilvl="2">
      <w:start w:val="1"/>
      <w:numFmt w:val="decimal"/>
      <w:lvlText w:val="%1.%2.%3"/>
      <w:lvlJc w:val="right"/>
      <w:pPr>
        <w:ind w:left="4253" w:hanging="851"/>
      </w:pPr>
    </w:lvl>
    <w:lvl w:ilvl="3">
      <w:start w:val="1"/>
      <w:numFmt w:val="none"/>
      <w:lvlText w:val="%4"/>
      <w:lvlJc w:val="left"/>
      <w:pPr>
        <w:ind w:left="851" w:firstLine="0"/>
      </w:pPr>
    </w:lvl>
    <w:lvl w:ilvl="4">
      <w:start w:val="1"/>
      <w:numFmt w:val="none"/>
      <w:lvlText w:val="%5"/>
      <w:lvlJc w:val="left"/>
      <w:pPr>
        <w:ind w:left="851" w:firstLine="0"/>
      </w:pPr>
    </w:lvl>
    <w:lvl w:ilvl="5">
      <w:start w:val="1"/>
      <w:numFmt w:val="none"/>
      <w:lvlText w:val="%6"/>
      <w:lvlJc w:val="left"/>
      <w:pPr>
        <w:ind w:left="851" w:firstLine="0"/>
      </w:pPr>
    </w:lvl>
    <w:lvl w:ilvl="6">
      <w:start w:val="1"/>
      <w:numFmt w:val="none"/>
      <w:lvlText w:val="%7"/>
      <w:lvlJc w:val="left"/>
      <w:pPr>
        <w:ind w:left="851" w:firstLine="0"/>
      </w:pPr>
    </w:lvl>
    <w:lvl w:ilvl="7">
      <w:start w:val="1"/>
      <w:numFmt w:val="none"/>
      <w:lvlText w:val="%8"/>
      <w:lvlJc w:val="left"/>
      <w:pPr>
        <w:ind w:left="851" w:firstLine="0"/>
      </w:pPr>
    </w:lvl>
    <w:lvl w:ilvl="8">
      <w:start w:val="1"/>
      <w:numFmt w:val="none"/>
      <w:lvlText w:val="%9"/>
      <w:lvlJc w:val="left"/>
      <w:pPr>
        <w:ind w:left="851" w:firstLine="0"/>
      </w:pPr>
    </w:lvl>
  </w:abstractNum>
  <w:abstractNum w:abstractNumId="53" w15:restartNumberingAfterBreak="0">
    <w:nsid w:val="79C37287"/>
    <w:multiLevelType w:val="multilevel"/>
    <w:tmpl w:val="D20E11FE"/>
    <w:styleLink w:val="WWNum28"/>
    <w:lvl w:ilvl="0">
      <w:start w:val="1"/>
      <w:numFmt w:val="decimal"/>
      <w:lvlText w:val="%1"/>
      <w:lvlJc w:val="left"/>
      <w:pPr>
        <w:ind w:left="1276" w:hanging="425"/>
      </w:pPr>
    </w:lvl>
    <w:lvl w:ilvl="1">
      <w:start w:val="1"/>
      <w:numFmt w:val="decimal"/>
      <w:lvlText w:val="%1.%2"/>
      <w:lvlJc w:val="left"/>
      <w:pPr>
        <w:ind w:left="2268" w:hanging="566"/>
      </w:pPr>
    </w:lvl>
    <w:lvl w:ilvl="2">
      <w:start w:val="1"/>
      <w:numFmt w:val="decimal"/>
      <w:lvlText w:val="%1.%2.%3"/>
      <w:lvlJc w:val="left"/>
      <w:pPr>
        <w:ind w:left="3260" w:hanging="708"/>
      </w:pPr>
    </w:lvl>
    <w:lvl w:ilvl="3">
      <w:start w:val="1"/>
      <w:numFmt w:val="none"/>
      <w:lvlText w:val="%4"/>
      <w:lvlJc w:val="left"/>
      <w:pPr>
        <w:ind w:left="851" w:firstLine="0"/>
      </w:pPr>
    </w:lvl>
    <w:lvl w:ilvl="4">
      <w:start w:val="1"/>
      <w:numFmt w:val="none"/>
      <w:lvlText w:val="%5"/>
      <w:lvlJc w:val="left"/>
      <w:pPr>
        <w:ind w:left="851" w:firstLine="0"/>
      </w:pPr>
    </w:lvl>
    <w:lvl w:ilvl="5">
      <w:start w:val="1"/>
      <w:numFmt w:val="none"/>
      <w:lvlText w:val="%6"/>
      <w:lvlJc w:val="left"/>
      <w:pPr>
        <w:ind w:left="851" w:firstLine="0"/>
      </w:pPr>
    </w:lvl>
    <w:lvl w:ilvl="6">
      <w:start w:val="1"/>
      <w:numFmt w:val="none"/>
      <w:lvlText w:val="%7"/>
      <w:lvlJc w:val="left"/>
      <w:pPr>
        <w:ind w:left="851" w:firstLine="0"/>
      </w:pPr>
    </w:lvl>
    <w:lvl w:ilvl="7">
      <w:start w:val="1"/>
      <w:numFmt w:val="none"/>
      <w:lvlText w:val="%8"/>
      <w:lvlJc w:val="left"/>
      <w:pPr>
        <w:ind w:left="851" w:firstLine="0"/>
      </w:pPr>
    </w:lvl>
    <w:lvl w:ilvl="8">
      <w:start w:val="1"/>
      <w:numFmt w:val="none"/>
      <w:lvlText w:val="%9"/>
      <w:lvlJc w:val="left"/>
      <w:pPr>
        <w:ind w:left="851" w:firstLine="0"/>
      </w:pPr>
    </w:lvl>
  </w:abstractNum>
  <w:abstractNum w:abstractNumId="54" w15:restartNumberingAfterBreak="0">
    <w:nsid w:val="7B6B1A68"/>
    <w:multiLevelType w:val="multilevel"/>
    <w:tmpl w:val="77CAF1A4"/>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55" w15:restartNumberingAfterBreak="0">
    <w:nsid w:val="7FE55844"/>
    <w:multiLevelType w:val="multilevel"/>
    <w:tmpl w:val="ED243B06"/>
    <w:styleLink w:val="WWNum12"/>
    <w:lvl w:ilvl="0">
      <w:start w:val="1"/>
      <w:numFmt w:val="decimal"/>
      <w:lvlText w:val="%1"/>
      <w:lvlJc w:val="left"/>
      <w:pPr>
        <w:ind w:left="1080" w:hanging="360"/>
      </w:pPr>
    </w:lvl>
    <w:lvl w:ilvl="1">
      <w:start w:val="1"/>
      <w:numFmt w:val="decimal"/>
      <w:lvlText w:val="%1.%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num w:numId="1" w16cid:durableId="728574460">
    <w:abstractNumId w:val="0"/>
  </w:num>
  <w:num w:numId="2" w16cid:durableId="508177124">
    <w:abstractNumId w:val="51"/>
  </w:num>
  <w:num w:numId="3" w16cid:durableId="1276445266">
    <w:abstractNumId w:val="30"/>
  </w:num>
  <w:num w:numId="4" w16cid:durableId="1682850633">
    <w:abstractNumId w:val="24"/>
  </w:num>
  <w:num w:numId="5" w16cid:durableId="629896316">
    <w:abstractNumId w:val="5"/>
  </w:num>
  <w:num w:numId="6" w16cid:durableId="1882937409">
    <w:abstractNumId w:val="54"/>
  </w:num>
  <w:num w:numId="7" w16cid:durableId="1492528843">
    <w:abstractNumId w:val="49"/>
  </w:num>
  <w:num w:numId="8" w16cid:durableId="209341889">
    <w:abstractNumId w:val="41"/>
  </w:num>
  <w:num w:numId="9" w16cid:durableId="1087114625">
    <w:abstractNumId w:val="22"/>
  </w:num>
  <w:num w:numId="10" w16cid:durableId="1320424547">
    <w:abstractNumId w:val="21"/>
  </w:num>
  <w:num w:numId="11" w16cid:durableId="285552839">
    <w:abstractNumId w:val="34"/>
  </w:num>
  <w:num w:numId="12" w16cid:durableId="270860392">
    <w:abstractNumId w:val="8"/>
  </w:num>
  <w:num w:numId="13" w16cid:durableId="276186150">
    <w:abstractNumId w:val="36"/>
  </w:num>
  <w:num w:numId="14" w16cid:durableId="1061906137">
    <w:abstractNumId w:val="23"/>
  </w:num>
  <w:num w:numId="15" w16cid:durableId="1547060175">
    <w:abstractNumId w:val="33"/>
  </w:num>
  <w:num w:numId="16" w16cid:durableId="726995181">
    <w:abstractNumId w:val="6"/>
  </w:num>
  <w:num w:numId="17" w16cid:durableId="914970601">
    <w:abstractNumId w:val="7"/>
  </w:num>
  <w:num w:numId="18" w16cid:durableId="702747291">
    <w:abstractNumId w:val="40"/>
  </w:num>
  <w:num w:numId="19" w16cid:durableId="1558586740">
    <w:abstractNumId w:val="55"/>
  </w:num>
  <w:num w:numId="20" w16cid:durableId="372659563">
    <w:abstractNumId w:val="14"/>
  </w:num>
  <w:num w:numId="21" w16cid:durableId="66342091">
    <w:abstractNumId w:val="16"/>
  </w:num>
  <w:num w:numId="22" w16cid:durableId="1225407492">
    <w:abstractNumId w:val="38"/>
  </w:num>
  <w:num w:numId="23" w16cid:durableId="1167398787">
    <w:abstractNumId w:val="20"/>
  </w:num>
  <w:num w:numId="24" w16cid:durableId="636689322">
    <w:abstractNumId w:val="29"/>
  </w:num>
  <w:num w:numId="25" w16cid:durableId="633222301">
    <w:abstractNumId w:val="52"/>
  </w:num>
  <w:num w:numId="26" w16cid:durableId="1580361746">
    <w:abstractNumId w:val="11"/>
  </w:num>
  <w:num w:numId="27" w16cid:durableId="391851548">
    <w:abstractNumId w:val="32"/>
  </w:num>
  <w:num w:numId="28" w16cid:durableId="1412580421">
    <w:abstractNumId w:val="12"/>
  </w:num>
  <w:num w:numId="29" w16cid:durableId="2001762259">
    <w:abstractNumId w:val="39"/>
  </w:num>
  <w:num w:numId="30" w16cid:durableId="1382286740">
    <w:abstractNumId w:val="19"/>
  </w:num>
  <w:num w:numId="31" w16cid:durableId="1301807500">
    <w:abstractNumId w:val="15"/>
  </w:num>
  <w:num w:numId="32" w16cid:durableId="991833973">
    <w:abstractNumId w:val="2"/>
  </w:num>
  <w:num w:numId="33" w16cid:durableId="1707676012">
    <w:abstractNumId w:val="35"/>
  </w:num>
  <w:num w:numId="34" w16cid:durableId="312876633">
    <w:abstractNumId w:val="13"/>
  </w:num>
  <w:num w:numId="35" w16cid:durableId="1412239716">
    <w:abstractNumId w:val="53"/>
  </w:num>
  <w:num w:numId="36" w16cid:durableId="943727828">
    <w:abstractNumId w:val="47"/>
  </w:num>
  <w:num w:numId="37" w16cid:durableId="909968798">
    <w:abstractNumId w:val="10"/>
  </w:num>
  <w:num w:numId="38" w16cid:durableId="1371682899">
    <w:abstractNumId w:val="26"/>
  </w:num>
  <w:num w:numId="39" w16cid:durableId="623002882">
    <w:abstractNumId w:val="3"/>
  </w:num>
  <w:num w:numId="40" w16cid:durableId="1109935812">
    <w:abstractNumId w:val="27"/>
  </w:num>
  <w:num w:numId="41" w16cid:durableId="408692023">
    <w:abstractNumId w:val="4"/>
  </w:num>
  <w:num w:numId="42" w16cid:durableId="234555828">
    <w:abstractNumId w:val="50"/>
  </w:num>
  <w:num w:numId="43" w16cid:durableId="453671483">
    <w:abstractNumId w:val="42"/>
  </w:num>
  <w:num w:numId="44" w16cid:durableId="1076635746">
    <w:abstractNumId w:val="1"/>
  </w:num>
  <w:num w:numId="45" w16cid:durableId="2013754344">
    <w:abstractNumId w:val="48"/>
  </w:num>
  <w:num w:numId="46" w16cid:durableId="1329795501">
    <w:abstractNumId w:val="43"/>
  </w:num>
  <w:num w:numId="47" w16cid:durableId="268972984">
    <w:abstractNumId w:val="37"/>
  </w:num>
  <w:num w:numId="48" w16cid:durableId="496770213">
    <w:abstractNumId w:val="44"/>
  </w:num>
  <w:num w:numId="49" w16cid:durableId="1612664142">
    <w:abstractNumId w:val="18"/>
  </w:num>
  <w:num w:numId="50" w16cid:durableId="1848791065">
    <w:abstractNumId w:val="45"/>
  </w:num>
  <w:num w:numId="51" w16cid:durableId="1631785026">
    <w:abstractNumId w:val="9"/>
  </w:num>
  <w:num w:numId="52" w16cid:durableId="18942033">
    <w:abstractNumId w:val="46"/>
  </w:num>
  <w:num w:numId="53" w16cid:durableId="592981406">
    <w:abstractNumId w:val="17"/>
  </w:num>
  <w:num w:numId="54" w16cid:durableId="1780559705">
    <w:abstractNumId w:val="25"/>
  </w:num>
  <w:num w:numId="55" w16cid:durableId="675231636">
    <w:abstractNumId w:val="31"/>
  </w:num>
  <w:num w:numId="56" w16cid:durableId="40449313">
    <w:abstractNumId w:val="2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408"/>
  <w:autoHyphenation/>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00B55"/>
    <w:rsid w:val="00146AC5"/>
    <w:rsid w:val="001D67B0"/>
    <w:rsid w:val="00215420"/>
    <w:rsid w:val="002C2533"/>
    <w:rsid w:val="003F6194"/>
    <w:rsid w:val="0065140C"/>
    <w:rsid w:val="006B2321"/>
    <w:rsid w:val="00782912"/>
    <w:rsid w:val="008515BE"/>
    <w:rsid w:val="0085455C"/>
    <w:rsid w:val="00867334"/>
    <w:rsid w:val="00900B55"/>
    <w:rsid w:val="00942C2D"/>
    <w:rsid w:val="00B578C3"/>
    <w:rsid w:val="00BB54D3"/>
    <w:rsid w:val="00D2565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2C9E"/>
  <w15:docId w15:val="{ECB2D6FF-E8C1-41D2-9C6C-A3242D8E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numPr>
        <w:numId w:val="1"/>
      </w:numPr>
      <w:tabs>
        <w:tab w:val="left" w:pos="-4245"/>
      </w:tabs>
      <w:spacing w:before="240" w:after="60"/>
      <w:outlineLvl w:val="0"/>
    </w:pPr>
    <w:rPr>
      <w:b/>
      <w:kern w:val="3"/>
      <w:sz w:val="28"/>
    </w:rPr>
  </w:style>
  <w:style w:type="paragraph" w:styleId="Heading2">
    <w:name w:val="heading 2"/>
    <w:basedOn w:val="Standard"/>
    <w:next w:val="Standard"/>
    <w:uiPriority w:val="9"/>
    <w:unhideWhenUsed/>
    <w:qFormat/>
    <w:pPr>
      <w:keepNext/>
      <w:numPr>
        <w:ilvl w:val="1"/>
        <w:numId w:val="1"/>
      </w:numPr>
      <w:tabs>
        <w:tab w:val="left" w:pos="-9205"/>
      </w:tabs>
      <w:spacing w:before="240" w:after="60"/>
      <w:outlineLvl w:val="1"/>
    </w:pPr>
    <w:rPr>
      <w:b/>
      <w:bCs/>
      <w:i/>
      <w:iCs/>
      <w:szCs w:val="28"/>
    </w:rPr>
  </w:style>
  <w:style w:type="paragraph" w:styleId="Heading3">
    <w:name w:val="heading 3"/>
    <w:basedOn w:val="Standard"/>
    <w:next w:val="Standard"/>
    <w:uiPriority w:val="9"/>
    <w:unhideWhenUsed/>
    <w:qFormat/>
    <w:pPr>
      <w:keepNext/>
      <w:numPr>
        <w:ilvl w:val="2"/>
        <w:numId w:val="1"/>
      </w:numPr>
      <w:tabs>
        <w:tab w:val="left" w:pos="-13881"/>
      </w:tabs>
      <w:spacing w:before="240" w:after="60"/>
      <w:outlineLvl w:val="2"/>
    </w:pPr>
    <w:rPr>
      <w:b/>
      <w:bCs/>
      <w:i/>
      <w:szCs w:val="26"/>
    </w:rPr>
  </w:style>
  <w:style w:type="paragraph" w:styleId="Heading4">
    <w:name w:val="heading 4"/>
    <w:basedOn w:val="Standard"/>
    <w:next w:val="Standard"/>
    <w:uiPriority w:val="9"/>
    <w:semiHidden/>
    <w:unhideWhenUsed/>
    <w:qFormat/>
    <w:pPr>
      <w:keepNext/>
      <w:spacing w:before="0" w:after="120"/>
      <w:outlineLvl w:val="3"/>
    </w:pPr>
    <w:rPr>
      <w:b/>
      <w:i/>
      <w:sz w:val="28"/>
    </w:rPr>
  </w:style>
  <w:style w:type="paragraph" w:styleId="Heading5">
    <w:name w:val="heading 5"/>
    <w:basedOn w:val="Heading"/>
    <w:next w:val="Textbody"/>
    <w:uiPriority w:val="9"/>
    <w:semiHidden/>
    <w:unhideWhenUsed/>
    <w:qFormat/>
    <w:pPr>
      <w:spacing w:before="120" w:after="60"/>
      <w:outlineLvl w:val="4"/>
    </w:pPr>
    <w:rPr>
      <w:b/>
      <w:bCs/>
    </w:rPr>
  </w:style>
  <w:style w:type="paragraph" w:styleId="Heading6">
    <w:name w:val="heading 6"/>
    <w:basedOn w:val="Heading"/>
    <w:next w:val="Textbody"/>
    <w:uiPriority w:val="9"/>
    <w:semiHidden/>
    <w:unhideWhenUsed/>
    <w:qFormat/>
    <w:pPr>
      <w:spacing w:before="60" w:after="60"/>
      <w:outlineLvl w:val="5"/>
    </w:pPr>
    <w:rPr>
      <w:b/>
      <w:bCs/>
      <w:i/>
      <w:iCs/>
    </w:rPr>
  </w:style>
  <w:style w:type="paragraph" w:styleId="Heading7">
    <w:name w:val="heading 7"/>
    <w:basedOn w:val="Heading"/>
    <w:next w:val="Textbody"/>
    <w:pPr>
      <w:spacing w:before="60" w:after="60"/>
      <w:outlineLvl w:val="6"/>
    </w:pPr>
    <w:rPr>
      <w:b/>
      <w:bCs/>
    </w:rPr>
  </w:style>
  <w:style w:type="paragraph" w:styleId="Heading8">
    <w:name w:val="heading 8"/>
    <w:basedOn w:val="Heading"/>
    <w:next w:val="Textbody"/>
    <w:pPr>
      <w:spacing w:before="60" w:after="60"/>
      <w:outlineLvl w:val="7"/>
    </w:pPr>
    <w:rPr>
      <w:b/>
      <w:bCs/>
      <w:i/>
      <w:iCs/>
    </w:rPr>
  </w:style>
  <w:style w:type="paragraph" w:styleId="Heading9">
    <w:name w:val="heading 9"/>
    <w:basedOn w:val="Heading"/>
    <w:next w:val="Textbody"/>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Standard">
    <w:name w:val="Standard"/>
    <w:pPr>
      <w:widowControl/>
      <w:suppressAutoHyphens/>
      <w:spacing w:before="144" w:after="144"/>
      <w:ind w:left="283"/>
    </w:pPr>
    <w:rPr>
      <w:rFonts w:ascii="Arial" w:eastAsia="Arial" w:hAnsi="Arial" w:cs="Arial"/>
      <w:sz w:val="24"/>
      <w:lang w:eastAsia="en-US"/>
    </w:r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before="0" w:after="140" w:line="276" w:lineRule="auto"/>
    </w:pPr>
  </w:style>
  <w:style w:type="paragraph" w:styleId="List">
    <w:name w:val="List"/>
    <w:basedOn w:val="Textbody"/>
  </w:style>
  <w:style w:type="paragraph" w:styleId="Caption">
    <w:name w:val="caption"/>
    <w:basedOn w:val="Standard"/>
    <w:pPr>
      <w:suppressLineNumbers/>
      <w:spacing w:before="120" w:after="120"/>
    </w:pPr>
    <w:rPr>
      <w:i/>
      <w:iCs/>
      <w:szCs w:val="24"/>
    </w:rPr>
  </w:style>
  <w:style w:type="paragraph" w:customStyle="1" w:styleId="Index">
    <w:name w:val="Index"/>
    <w:basedOn w:val="Standard"/>
    <w:pPr>
      <w:suppressLineNumbers/>
    </w:pPr>
  </w:style>
  <w:style w:type="paragraph" w:customStyle="1" w:styleId="HeaderandFooter">
    <w:name w:val="Header and Footer"/>
    <w:basedOn w:val="Standard"/>
  </w:style>
  <w:style w:type="paragraph" w:styleId="Footer">
    <w:name w:val="footer"/>
    <w:basedOn w:val="Standard"/>
    <w:pPr>
      <w:tabs>
        <w:tab w:val="center" w:pos="4436"/>
        <w:tab w:val="right" w:pos="10064"/>
      </w:tabs>
    </w:pPr>
  </w:style>
  <w:style w:type="paragraph" w:styleId="Header">
    <w:name w:val="header"/>
    <w:basedOn w:val="Standard"/>
    <w:pPr>
      <w:tabs>
        <w:tab w:val="center" w:pos="4436"/>
        <w:tab w:val="right" w:pos="8589"/>
      </w:tabs>
    </w:pPr>
  </w:style>
  <w:style w:type="paragraph" w:customStyle="1" w:styleId="Contents1">
    <w:name w:val="Contents 1"/>
    <w:basedOn w:val="Standard"/>
    <w:next w:val="Standard"/>
    <w:autoRedefine/>
    <w:pPr>
      <w:tabs>
        <w:tab w:val="left" w:pos="567"/>
        <w:tab w:val="right" w:leader="dot" w:pos="9639"/>
      </w:tabs>
      <w:spacing w:before="120" w:after="0"/>
      <w:ind w:left="0"/>
    </w:pPr>
    <w:rPr>
      <w:b/>
      <w:sz w:val="28"/>
    </w:rPr>
  </w:style>
  <w:style w:type="paragraph" w:customStyle="1" w:styleId="Contents2">
    <w:name w:val="Contents 2"/>
    <w:basedOn w:val="Standard"/>
    <w:next w:val="Standard"/>
    <w:autoRedefine/>
    <w:pPr>
      <w:tabs>
        <w:tab w:val="left" w:pos="1701"/>
        <w:tab w:val="right" w:leader="dot" w:pos="10206"/>
      </w:tabs>
      <w:spacing w:before="60" w:after="0"/>
      <w:ind w:left="567"/>
    </w:pPr>
  </w:style>
  <w:style w:type="paragraph" w:customStyle="1" w:styleId="Contents3">
    <w:name w:val="Contents 3"/>
    <w:basedOn w:val="Standard"/>
    <w:next w:val="Standard"/>
    <w:autoRedefine/>
    <w:pPr>
      <w:tabs>
        <w:tab w:val="left" w:pos="2200"/>
        <w:tab w:val="right" w:leader="dot" w:pos="10039"/>
      </w:tabs>
      <w:ind w:left="400" w:firstLine="720"/>
    </w:pPr>
  </w:style>
  <w:style w:type="paragraph" w:customStyle="1" w:styleId="Contents4">
    <w:name w:val="Contents 4"/>
    <w:basedOn w:val="Standard"/>
    <w:next w:val="Standard"/>
    <w:autoRedefine/>
    <w:pPr>
      <w:ind w:left="600" w:firstLine="720"/>
    </w:pPr>
  </w:style>
  <w:style w:type="paragraph" w:customStyle="1" w:styleId="Contents5">
    <w:name w:val="Contents 5"/>
    <w:basedOn w:val="Standard"/>
    <w:next w:val="Standard"/>
    <w:autoRedefine/>
    <w:pPr>
      <w:ind w:left="800" w:firstLine="720"/>
    </w:pPr>
  </w:style>
  <w:style w:type="paragraph" w:customStyle="1" w:styleId="Contents6">
    <w:name w:val="Contents 6"/>
    <w:basedOn w:val="Standard"/>
    <w:next w:val="Standard"/>
    <w:autoRedefine/>
    <w:pPr>
      <w:ind w:left="1000" w:firstLine="720"/>
    </w:pPr>
  </w:style>
  <w:style w:type="paragraph" w:customStyle="1" w:styleId="Contents7">
    <w:name w:val="Contents 7"/>
    <w:basedOn w:val="Standard"/>
    <w:next w:val="Standard"/>
    <w:autoRedefine/>
    <w:pPr>
      <w:ind w:left="1200" w:firstLine="720"/>
    </w:pPr>
  </w:style>
  <w:style w:type="paragraph" w:customStyle="1" w:styleId="Contents8">
    <w:name w:val="Contents 8"/>
    <w:basedOn w:val="Standard"/>
    <w:next w:val="Standard"/>
    <w:autoRedefine/>
    <w:pPr>
      <w:ind w:left="1400" w:firstLine="720"/>
    </w:pPr>
  </w:style>
  <w:style w:type="paragraph" w:customStyle="1" w:styleId="Contents9">
    <w:name w:val="Contents 9"/>
    <w:basedOn w:val="Standard"/>
    <w:next w:val="Standard"/>
    <w:autoRedefine/>
    <w:pPr>
      <w:ind w:left="1600" w:firstLine="720"/>
    </w:pPr>
  </w:style>
  <w:style w:type="paragraph" w:customStyle="1" w:styleId="Autorius">
    <w:name w:val="Autorius"/>
    <w:basedOn w:val="Standard"/>
    <w:pPr>
      <w:tabs>
        <w:tab w:val="left" w:pos="11483"/>
      </w:tabs>
      <w:spacing w:before="120" w:after="0"/>
      <w:ind w:left="5387"/>
    </w:pPr>
  </w:style>
  <w:style w:type="paragraph" w:customStyle="1" w:styleId="Vireliouraai">
    <w:name w:val="Viršelio užrašai"/>
    <w:basedOn w:val="Standard"/>
    <w:pPr>
      <w:spacing w:before="0" w:after="120"/>
      <w:jc w:val="center"/>
    </w:pPr>
    <w:rPr>
      <w:b/>
      <w:sz w:val="28"/>
    </w:rPr>
  </w:style>
  <w:style w:type="paragraph" w:customStyle="1" w:styleId="Ataskaita">
    <w:name w:val="Ataskaita"/>
    <w:basedOn w:val="Standard"/>
    <w:next w:val="Vireliouraai"/>
    <w:pPr>
      <w:spacing w:before="0" w:after="120"/>
      <w:jc w:val="center"/>
    </w:pPr>
    <w:rPr>
      <w:b/>
      <w:i/>
      <w:sz w:val="28"/>
    </w:rPr>
  </w:style>
  <w:style w:type="paragraph" w:customStyle="1" w:styleId="Ataskaitospavadinimas">
    <w:name w:val="Ataskaitos pavadinimas"/>
    <w:basedOn w:val="Vireliouraai"/>
    <w:next w:val="Vireliouraai"/>
    <w:rPr>
      <w:sz w:val="32"/>
    </w:rPr>
  </w:style>
  <w:style w:type="paragraph" w:customStyle="1" w:styleId="Programostekstas">
    <w:name w:val="Programos tekstas"/>
    <w:basedOn w:val="Standard"/>
    <w:pPr>
      <w:ind w:left="0"/>
    </w:pPr>
    <w:rPr>
      <w:rFonts w:ascii="Courier New" w:eastAsia="Courier New" w:hAnsi="Courier New" w:cs="Courier New"/>
      <w:sz w:val="20"/>
    </w:rPr>
  </w:style>
  <w:style w:type="paragraph" w:styleId="CommentText">
    <w:name w:val="annotation text"/>
    <w:basedOn w:val="Standard"/>
    <w:rPr>
      <w:sz w:val="20"/>
    </w:rPr>
  </w:style>
  <w:style w:type="paragraph" w:styleId="CommentSubject">
    <w:name w:val="annotation subject"/>
    <w:basedOn w:val="CommentText"/>
    <w:next w:val="CommentText"/>
    <w:rPr>
      <w:b/>
      <w:bCs/>
    </w:rPr>
  </w:style>
  <w:style w:type="paragraph" w:styleId="BalloonText">
    <w:name w:val="Balloon Text"/>
    <w:basedOn w:val="Standard"/>
    <w:rPr>
      <w:rFonts w:ascii="Tahoma" w:eastAsia="Tahoma" w:hAnsi="Tahoma" w:cs="Tahoma"/>
      <w:sz w:val="16"/>
      <w:szCs w:val="16"/>
    </w:rPr>
  </w:style>
  <w:style w:type="paragraph" w:customStyle="1" w:styleId="Lentelsantrat">
    <w:name w:val="Lentelės antraštė"/>
    <w:pPr>
      <w:widowControl/>
      <w:suppressAutoHyphens/>
      <w:jc w:val="center"/>
    </w:pPr>
    <w:rPr>
      <w:b/>
      <w:sz w:val="22"/>
    </w:rPr>
  </w:style>
  <w:style w:type="paragraph" w:customStyle="1" w:styleId="Lentelscels">
    <w:name w:val="Lentelės celės"/>
    <w:pPr>
      <w:widowControl/>
      <w:suppressAutoHyphens/>
    </w:pPr>
    <w:rPr>
      <w:rFonts w:cs="Courier New"/>
      <w:sz w:val="22"/>
    </w:rPr>
  </w:style>
  <w:style w:type="paragraph" w:styleId="IndexHeading">
    <w:name w:val="index heading"/>
    <w:basedOn w:val="Heading"/>
    <w:pPr>
      <w:suppressLineNumbers/>
      <w:ind w:left="0"/>
    </w:pPr>
    <w:rPr>
      <w:b/>
      <w:bCs/>
      <w:sz w:val="32"/>
      <w:szCs w:val="32"/>
    </w:rPr>
  </w:style>
  <w:style w:type="paragraph" w:customStyle="1" w:styleId="ContentsHeading">
    <w:name w:val="Contents Heading"/>
    <w:basedOn w:val="IndexHeading"/>
  </w:style>
  <w:style w:type="paragraph" w:customStyle="1" w:styleId="Heading10">
    <w:name w:val="Heading 10"/>
    <w:basedOn w:val="Heading"/>
    <w:next w:val="Textbody"/>
    <w:pPr>
      <w:spacing w:before="60" w:after="60"/>
    </w:pPr>
    <w:rPr>
      <w:b/>
      <w:bCs/>
    </w:rPr>
  </w:style>
  <w:style w:type="paragraph" w:customStyle="1" w:styleId="TableContents">
    <w:name w:val="Table Contents"/>
    <w:basedOn w:val="Standard"/>
    <w:pPr>
      <w:widowControl w:val="0"/>
      <w:suppressLineNumbers/>
      <w:ind w:left="0"/>
      <w:jc w:val="center"/>
    </w:pPr>
    <w:rPr>
      <w:rFonts w:ascii="Liberation Sans" w:eastAsia="Liberation Sans" w:hAnsi="Liberation Sans" w:cs="Liberation Sans"/>
      <w:i/>
      <w:iCs/>
      <w:color w:val="000000"/>
      <w:sz w:val="36"/>
      <w:szCs w:val="36"/>
    </w:rPr>
  </w:style>
  <w:style w:type="paragraph" w:customStyle="1" w:styleId="TableHeading">
    <w:name w:val="Table Heading"/>
    <w:basedOn w:val="TableContents"/>
    <w:rPr>
      <w:b/>
      <w:bCs/>
    </w:rPr>
  </w:style>
  <w:style w:type="paragraph" w:customStyle="1" w:styleId="Contents10">
    <w:name w:val="Contents 10"/>
    <w:basedOn w:val="Index"/>
    <w:pPr>
      <w:tabs>
        <w:tab w:val="right" w:leader="dot" w:pos="9921"/>
      </w:tabs>
      <w:ind w:left="2547"/>
    </w:pPr>
  </w:style>
  <w:style w:type="paragraph" w:styleId="Title">
    <w:name w:val="Title"/>
    <w:basedOn w:val="Heading"/>
    <w:next w:val="Textbody"/>
    <w:uiPriority w:val="10"/>
    <w:qFormat/>
    <w:pPr>
      <w:jc w:val="center"/>
    </w:pPr>
    <w:rPr>
      <w:b/>
      <w:bCs/>
      <w:sz w:val="56"/>
      <w:szCs w:val="56"/>
    </w:rPr>
  </w:style>
  <w:style w:type="paragraph" w:customStyle="1" w:styleId="Figure">
    <w:name w:val="Figure"/>
    <w:basedOn w:val="Caption"/>
  </w:style>
  <w:style w:type="paragraph" w:customStyle="1" w:styleId="Framecontents">
    <w:name w:val="Frame contents"/>
    <w:basedOn w:val="Standard"/>
  </w:style>
  <w:style w:type="paragraph" w:customStyle="1" w:styleId="Diagrama">
    <w:name w:val="Diagrama"/>
    <w:basedOn w:val="Caption"/>
  </w:style>
  <w:style w:type="paragraph" w:customStyle="1" w:styleId="Lentel">
    <w:name w:val="Lentelė"/>
    <w:basedOn w:val="Caption"/>
  </w:style>
  <w:style w:type="paragraph" w:customStyle="1" w:styleId="Code">
    <w:name w:val="Code"/>
    <w:basedOn w:val="Standard"/>
    <w:rPr>
      <w:rFonts w:ascii="Liberation Mono" w:eastAsia="Liberation Mono" w:hAnsi="Liberation Mono" w:cs="Liberation Mono"/>
    </w:rPr>
  </w:style>
  <w:style w:type="paragraph" w:customStyle="1" w:styleId="Figra">
    <w:name w:val="Figūra"/>
    <w:basedOn w:val="Caption"/>
  </w:style>
  <w:style w:type="paragraph" w:customStyle="1" w:styleId="Table">
    <w:name w:val="Table"/>
    <w:basedOn w:val="Caption"/>
  </w:style>
  <w:style w:type="paragraph" w:customStyle="1" w:styleId="PreformattedText">
    <w:name w:val="Preformatted Text"/>
    <w:basedOn w:val="Standard"/>
    <w:pPr>
      <w:spacing w:after="0"/>
    </w:pPr>
    <w:rPr>
      <w:rFonts w:ascii="Liberation Mono" w:eastAsia="Liberation Mono" w:hAnsi="Liberation Mono" w:cs="Liberation Mono"/>
      <w:sz w:val="20"/>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Heading2Char">
    <w:name w:val="Heading 2 Char"/>
    <w:rPr>
      <w:rFonts w:ascii="Arial" w:eastAsia="Arial" w:hAnsi="Arial" w:cs="Arial"/>
      <w:b/>
      <w:bCs/>
      <w:i/>
      <w:iCs/>
      <w:sz w:val="24"/>
      <w:szCs w:val="28"/>
      <w:lang w:val="lt-LT" w:eastAsia="en-US" w:bidi="ar-SA"/>
    </w:rPr>
  </w:style>
  <w:style w:type="character" w:customStyle="1" w:styleId="FooterChar">
    <w:name w:val="Footer Char"/>
    <w:rPr>
      <w:sz w:val="22"/>
      <w:lang w:val="lt-LT" w:eastAsia="en-US" w:bidi="ar-SA"/>
    </w:rPr>
  </w:style>
  <w:style w:type="character" w:styleId="CommentReference">
    <w:name w:val="annotation reference"/>
    <w:rPr>
      <w:sz w:val="16"/>
      <w:szCs w:val="16"/>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TOC1">
    <w:name w:val="toc 1"/>
    <w:basedOn w:val="Normal"/>
    <w:next w:val="Normal"/>
    <w:autoRedefine/>
    <w:uiPriority w:val="39"/>
    <w:pPr>
      <w:tabs>
        <w:tab w:val="left" w:pos="400"/>
        <w:tab w:val="right" w:leader="dot" w:pos="9911"/>
      </w:tabs>
      <w:spacing w:after="100"/>
    </w:pPr>
    <w:rPr>
      <w:rFonts w:ascii="Arial" w:hAnsi="Arial" w:cs="Arial"/>
      <w:b/>
      <w:bCs/>
      <w:sz w:val="28"/>
      <w:szCs w:val="28"/>
    </w:rPr>
  </w:style>
  <w:style w:type="paragraph" w:styleId="TOC2">
    <w:name w:val="toc 2"/>
    <w:basedOn w:val="Normal"/>
    <w:next w:val="Normal"/>
    <w:autoRedefine/>
    <w:uiPriority w:val="39"/>
    <w:pPr>
      <w:spacing w:after="100"/>
      <w:ind w:left="200"/>
    </w:pPr>
  </w:style>
  <w:style w:type="paragraph" w:styleId="TOC3">
    <w:name w:val="toc 3"/>
    <w:basedOn w:val="Normal"/>
    <w:next w:val="Normal"/>
    <w:autoRedefine/>
    <w:uiPriority w:val="39"/>
    <w:pPr>
      <w:spacing w:after="100"/>
      <w:ind w:left="400"/>
    </w:pPr>
  </w:style>
  <w:style w:type="character" w:styleId="Hyperlink">
    <w:name w:val="Hyperlink"/>
    <w:basedOn w:val="DefaultParagraphFont"/>
    <w:uiPriority w:val="99"/>
    <w:rPr>
      <w:color w:val="0563C1"/>
      <w:u w:val="single"/>
    </w:rPr>
  </w:style>
  <w:style w:type="paragraph" w:styleId="TableofFigures">
    <w:name w:val="table of figures"/>
    <w:basedOn w:val="Normal"/>
    <w:next w:val="Normal"/>
    <w:uiPriority w:val="99"/>
    <w:unhideWhenUsed/>
    <w:rsid w:val="00782912"/>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numbering" w:customStyle="1" w:styleId="Outline">
    <w:name w:val="Outline"/>
    <w:basedOn w:val="NoList"/>
    <w:pPr>
      <w:numPr>
        <w:numId w:val="5"/>
      </w:numPr>
    </w:pPr>
  </w:style>
  <w:style w:type="numbering" w:customStyle="1" w:styleId="Numbering123">
    <w:name w:val="Numbering 123"/>
    <w:basedOn w:val="NoList"/>
    <w:pPr>
      <w:numPr>
        <w:numId w:val="6"/>
      </w:numPr>
    </w:pPr>
  </w:style>
  <w:style w:type="numbering" w:customStyle="1" w:styleId="NoList1">
    <w:name w:val="No List_1"/>
    <w:basedOn w:val="NoList"/>
    <w:pPr>
      <w:numPr>
        <w:numId w:val="7"/>
      </w:numPr>
    </w:pPr>
  </w:style>
  <w:style w:type="numbering" w:customStyle="1" w:styleId="WWNum1">
    <w:name w:val="WWNum1"/>
    <w:basedOn w:val="NoList"/>
    <w:pPr>
      <w:numPr>
        <w:numId w:val="8"/>
      </w:numPr>
    </w:pPr>
  </w:style>
  <w:style w:type="numbering" w:customStyle="1" w:styleId="WWNum2">
    <w:name w:val="WWNum2"/>
    <w:basedOn w:val="NoList"/>
    <w:pPr>
      <w:numPr>
        <w:numId w:val="9"/>
      </w:numPr>
    </w:pPr>
  </w:style>
  <w:style w:type="numbering" w:customStyle="1" w:styleId="WWNum3">
    <w:name w:val="WWNum3"/>
    <w:basedOn w:val="NoList"/>
    <w:pPr>
      <w:numPr>
        <w:numId w:val="10"/>
      </w:numPr>
    </w:pPr>
  </w:style>
  <w:style w:type="numbering" w:customStyle="1" w:styleId="WWNum4">
    <w:name w:val="WWNum4"/>
    <w:basedOn w:val="NoList"/>
    <w:pPr>
      <w:numPr>
        <w:numId w:val="11"/>
      </w:numPr>
    </w:pPr>
  </w:style>
  <w:style w:type="numbering" w:customStyle="1" w:styleId="WWNum5">
    <w:name w:val="WWNum5"/>
    <w:basedOn w:val="NoList"/>
    <w:pPr>
      <w:numPr>
        <w:numId w:val="12"/>
      </w:numPr>
    </w:pPr>
  </w:style>
  <w:style w:type="numbering" w:customStyle="1" w:styleId="WWNum6">
    <w:name w:val="WWNum6"/>
    <w:basedOn w:val="NoList"/>
    <w:pPr>
      <w:numPr>
        <w:numId w:val="13"/>
      </w:numPr>
    </w:pPr>
  </w:style>
  <w:style w:type="numbering" w:customStyle="1" w:styleId="WWNum7">
    <w:name w:val="WWNum7"/>
    <w:basedOn w:val="NoList"/>
    <w:pPr>
      <w:numPr>
        <w:numId w:val="14"/>
      </w:numPr>
    </w:pPr>
  </w:style>
  <w:style w:type="numbering" w:customStyle="1" w:styleId="WWNum8">
    <w:name w:val="WWNum8"/>
    <w:basedOn w:val="NoList"/>
    <w:pPr>
      <w:numPr>
        <w:numId w:val="15"/>
      </w:numPr>
    </w:pPr>
  </w:style>
  <w:style w:type="numbering" w:customStyle="1" w:styleId="WWNum9">
    <w:name w:val="WWNum9"/>
    <w:basedOn w:val="NoList"/>
    <w:pPr>
      <w:numPr>
        <w:numId w:val="16"/>
      </w:numPr>
    </w:pPr>
  </w:style>
  <w:style w:type="numbering" w:customStyle="1" w:styleId="WWNum10">
    <w:name w:val="WWNum10"/>
    <w:basedOn w:val="NoList"/>
    <w:pPr>
      <w:numPr>
        <w:numId w:val="17"/>
      </w:numPr>
    </w:pPr>
  </w:style>
  <w:style w:type="numbering" w:customStyle="1" w:styleId="WWNum11">
    <w:name w:val="WWNum11"/>
    <w:basedOn w:val="NoList"/>
    <w:pPr>
      <w:numPr>
        <w:numId w:val="18"/>
      </w:numPr>
    </w:pPr>
  </w:style>
  <w:style w:type="numbering" w:customStyle="1" w:styleId="WWNum12">
    <w:name w:val="WWNum12"/>
    <w:basedOn w:val="NoList"/>
    <w:pPr>
      <w:numPr>
        <w:numId w:val="19"/>
      </w:numPr>
    </w:pPr>
  </w:style>
  <w:style w:type="numbering" w:customStyle="1" w:styleId="WWNum13">
    <w:name w:val="WWNum13"/>
    <w:basedOn w:val="NoList"/>
    <w:pPr>
      <w:numPr>
        <w:numId w:val="20"/>
      </w:numPr>
    </w:pPr>
  </w:style>
  <w:style w:type="numbering" w:customStyle="1" w:styleId="WWNum14">
    <w:name w:val="WWNum14"/>
    <w:basedOn w:val="NoList"/>
    <w:pPr>
      <w:numPr>
        <w:numId w:val="21"/>
      </w:numPr>
    </w:pPr>
  </w:style>
  <w:style w:type="numbering" w:customStyle="1" w:styleId="WWNum15">
    <w:name w:val="WWNum15"/>
    <w:basedOn w:val="NoList"/>
    <w:pPr>
      <w:numPr>
        <w:numId w:val="22"/>
      </w:numPr>
    </w:pPr>
  </w:style>
  <w:style w:type="numbering" w:customStyle="1" w:styleId="WWNum16">
    <w:name w:val="WWNum16"/>
    <w:basedOn w:val="NoList"/>
    <w:pPr>
      <w:numPr>
        <w:numId w:val="23"/>
      </w:numPr>
    </w:pPr>
  </w:style>
  <w:style w:type="numbering" w:customStyle="1" w:styleId="WWNum17">
    <w:name w:val="WWNum17"/>
    <w:basedOn w:val="NoList"/>
    <w:pPr>
      <w:numPr>
        <w:numId w:val="24"/>
      </w:numPr>
    </w:pPr>
  </w:style>
  <w:style w:type="numbering" w:customStyle="1" w:styleId="WWNum18">
    <w:name w:val="WWNum18"/>
    <w:basedOn w:val="NoList"/>
    <w:pPr>
      <w:numPr>
        <w:numId w:val="25"/>
      </w:numPr>
    </w:pPr>
  </w:style>
  <w:style w:type="numbering" w:customStyle="1" w:styleId="WWNum19">
    <w:name w:val="WWNum19"/>
    <w:basedOn w:val="NoList"/>
    <w:pPr>
      <w:numPr>
        <w:numId w:val="26"/>
      </w:numPr>
    </w:pPr>
  </w:style>
  <w:style w:type="numbering" w:customStyle="1" w:styleId="WWNum20">
    <w:name w:val="WWNum20"/>
    <w:basedOn w:val="NoList"/>
    <w:pPr>
      <w:numPr>
        <w:numId w:val="27"/>
      </w:numPr>
    </w:pPr>
  </w:style>
  <w:style w:type="numbering" w:customStyle="1" w:styleId="WWNum21">
    <w:name w:val="WWNum21"/>
    <w:basedOn w:val="NoList"/>
    <w:pPr>
      <w:numPr>
        <w:numId w:val="28"/>
      </w:numPr>
    </w:pPr>
  </w:style>
  <w:style w:type="numbering" w:customStyle="1" w:styleId="WWNum22">
    <w:name w:val="WWNum22"/>
    <w:basedOn w:val="NoList"/>
    <w:pPr>
      <w:numPr>
        <w:numId w:val="29"/>
      </w:numPr>
    </w:pPr>
  </w:style>
  <w:style w:type="numbering" w:customStyle="1" w:styleId="WWNum23">
    <w:name w:val="WWNum23"/>
    <w:basedOn w:val="NoList"/>
    <w:pPr>
      <w:numPr>
        <w:numId w:val="30"/>
      </w:numPr>
    </w:pPr>
  </w:style>
  <w:style w:type="numbering" w:customStyle="1" w:styleId="WWNum24">
    <w:name w:val="WWNum24"/>
    <w:basedOn w:val="NoList"/>
    <w:pPr>
      <w:numPr>
        <w:numId w:val="31"/>
      </w:numPr>
    </w:pPr>
  </w:style>
  <w:style w:type="numbering" w:customStyle="1" w:styleId="WWNum25">
    <w:name w:val="WWNum25"/>
    <w:basedOn w:val="NoList"/>
    <w:pPr>
      <w:numPr>
        <w:numId w:val="32"/>
      </w:numPr>
    </w:pPr>
  </w:style>
  <w:style w:type="numbering" w:customStyle="1" w:styleId="WWNum26">
    <w:name w:val="WWNum26"/>
    <w:basedOn w:val="NoList"/>
    <w:pPr>
      <w:numPr>
        <w:numId w:val="33"/>
      </w:numPr>
    </w:pPr>
  </w:style>
  <w:style w:type="numbering" w:customStyle="1" w:styleId="WWNum27">
    <w:name w:val="WWNum27"/>
    <w:basedOn w:val="NoList"/>
    <w:pPr>
      <w:numPr>
        <w:numId w:val="34"/>
      </w:numPr>
    </w:pPr>
  </w:style>
  <w:style w:type="numbering" w:customStyle="1" w:styleId="WWNum28">
    <w:name w:val="WWNum28"/>
    <w:basedOn w:val="NoList"/>
    <w:pPr>
      <w:numPr>
        <w:numId w:val="35"/>
      </w:numPr>
    </w:pPr>
  </w:style>
  <w:style w:type="numbering" w:customStyle="1" w:styleId="WWNum29">
    <w:name w:val="WWNum29"/>
    <w:basedOn w:val="NoList"/>
    <w:pPr>
      <w:numPr>
        <w:numId w:val="36"/>
      </w:numPr>
    </w:pPr>
  </w:style>
  <w:style w:type="numbering" w:customStyle="1" w:styleId="WWNum30">
    <w:name w:val="WWNum30"/>
    <w:basedOn w:val="NoList"/>
    <w:pPr>
      <w:numPr>
        <w:numId w:val="37"/>
      </w:numPr>
    </w:pPr>
  </w:style>
  <w:style w:type="numbering" w:customStyle="1" w:styleId="WWNum31">
    <w:name w:val="WWNum31"/>
    <w:basedOn w:val="NoList"/>
    <w:pPr>
      <w:numPr>
        <w:numId w:val="38"/>
      </w:numPr>
    </w:pPr>
  </w:style>
  <w:style w:type="numbering" w:customStyle="1" w:styleId="WWNum32">
    <w:name w:val="WWNum32"/>
    <w:basedOn w:val="NoList"/>
    <w:pPr>
      <w:numPr>
        <w:numId w:val="39"/>
      </w:numPr>
    </w:pPr>
  </w:style>
  <w:style w:type="numbering" w:customStyle="1" w:styleId="WWNum33">
    <w:name w:val="WWNum33"/>
    <w:basedOn w:val="NoList"/>
    <w:pPr>
      <w:numPr>
        <w:numId w:val="40"/>
      </w:numPr>
    </w:pPr>
  </w:style>
  <w:style w:type="numbering" w:customStyle="1" w:styleId="WWNum34">
    <w:name w:val="WWNum34"/>
    <w:basedOn w:val="NoList"/>
    <w:pPr>
      <w:numPr>
        <w:numId w:val="41"/>
      </w:numPr>
    </w:pPr>
  </w:style>
  <w:style w:type="numbering" w:customStyle="1" w:styleId="WWNum35">
    <w:name w:val="WWNum35"/>
    <w:basedOn w:val="NoList"/>
    <w:pPr>
      <w:numPr>
        <w:numId w:val="42"/>
      </w:numPr>
    </w:pPr>
  </w:style>
  <w:style w:type="numbering" w:customStyle="1" w:styleId="WWNum36">
    <w:name w:val="WWNum36"/>
    <w:basedOn w:val="NoList"/>
    <w:pPr>
      <w:numPr>
        <w:numId w:val="43"/>
      </w:numPr>
    </w:pPr>
  </w:style>
  <w:style w:type="numbering" w:customStyle="1" w:styleId="WWNum37">
    <w:name w:val="WWNum37"/>
    <w:basedOn w:val="NoList"/>
    <w:pPr>
      <w:numPr>
        <w:numId w:val="44"/>
      </w:numPr>
    </w:pPr>
  </w:style>
  <w:style w:type="numbering" w:customStyle="1" w:styleId="WWNum38">
    <w:name w:val="WWNum38"/>
    <w:basedOn w:val="NoList"/>
    <w:pPr>
      <w:numPr>
        <w:numId w:val="45"/>
      </w:numPr>
    </w:pPr>
  </w:style>
  <w:style w:type="numbering" w:customStyle="1" w:styleId="WWNum39">
    <w:name w:val="WWNum39"/>
    <w:basedOn w:val="NoList"/>
    <w:pPr>
      <w:numPr>
        <w:numId w:val="46"/>
      </w:numPr>
    </w:pPr>
  </w:style>
  <w:style w:type="numbering" w:customStyle="1" w:styleId="WWNum40">
    <w:name w:val="WWNum40"/>
    <w:basedOn w:val="NoList"/>
    <w:pPr>
      <w:numPr>
        <w:numId w:val="47"/>
      </w:numPr>
    </w:pPr>
  </w:style>
  <w:style w:type="numbering" w:customStyle="1" w:styleId="WWNum41">
    <w:name w:val="WWNum41"/>
    <w:basedOn w:val="NoList"/>
    <w:pPr>
      <w:numPr>
        <w:numId w:val="48"/>
      </w:numPr>
    </w:pPr>
  </w:style>
  <w:style w:type="numbering" w:customStyle="1" w:styleId="WWNum42">
    <w:name w:val="WWNum42"/>
    <w:basedOn w:val="NoList"/>
    <w:pPr>
      <w:numPr>
        <w:numId w:val="49"/>
      </w:numPr>
    </w:pPr>
  </w:style>
  <w:style w:type="numbering" w:customStyle="1" w:styleId="WWNum43">
    <w:name w:val="WWNum43"/>
    <w:basedOn w:val="NoList"/>
    <w:pPr>
      <w:numPr>
        <w:numId w:val="50"/>
      </w:numPr>
    </w:pPr>
  </w:style>
  <w:style w:type="numbering" w:customStyle="1" w:styleId="WWNum44">
    <w:name w:val="WWNum44"/>
    <w:basedOn w:val="NoList"/>
    <w:pPr>
      <w:numPr>
        <w:numId w:val="51"/>
      </w:numPr>
    </w:pPr>
  </w:style>
  <w:style w:type="numbering" w:customStyle="1" w:styleId="WWNum45">
    <w:name w:val="WWNum45"/>
    <w:basedOn w:val="NoList"/>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0590-36D3-40F7-9199-90105BF5A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36</Pages>
  <Words>21391</Words>
  <Characters>12193</Characters>
  <Application>Microsoft Office Word</Application>
  <DocSecurity>0</DocSecurity>
  <Lines>101</Lines>
  <Paragraphs>67</Paragraphs>
  <ScaleCrop>false</ScaleCrop>
  <Company/>
  <LinksUpToDate>false</LinksUpToDate>
  <CharactersWithSpaces>33517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Saule</dc:creator>
  <cp:lastModifiedBy>Sau lė</cp:lastModifiedBy>
  <cp:revision>17</cp:revision>
  <dcterms:created xsi:type="dcterms:W3CDTF">2022-10-29T12:48:00Z</dcterms:created>
  <dcterms:modified xsi:type="dcterms:W3CDTF">2022-10-29T12:59:00Z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KTU-Tempus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